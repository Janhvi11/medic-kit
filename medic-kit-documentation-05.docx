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FDC86" w14:textId="7F290061" w:rsidR="001A5429" w:rsidRPr="00E237E8" w:rsidRDefault="001A5429" w:rsidP="001E1E58"/>
    <w:tbl>
      <w:tblPr>
        <w:tblW w:w="0" w:type="auto"/>
        <w:tblLook w:val="0600" w:firstRow="0" w:lastRow="0" w:firstColumn="0" w:lastColumn="0" w:noHBand="1" w:noVBand="1"/>
      </w:tblPr>
      <w:tblGrid>
        <w:gridCol w:w="1440"/>
        <w:gridCol w:w="900"/>
        <w:gridCol w:w="4590"/>
        <w:gridCol w:w="1350"/>
        <w:gridCol w:w="1070"/>
      </w:tblGrid>
      <w:tr w:rsidR="0092125E" w:rsidRPr="00E237E8" w14:paraId="289E0C06" w14:textId="77777777" w:rsidTr="0092125E">
        <w:tc>
          <w:tcPr>
            <w:tcW w:w="9350" w:type="dxa"/>
            <w:gridSpan w:val="5"/>
            <w:vAlign w:val="center"/>
          </w:tcPr>
          <w:p w14:paraId="37CC030E" w14:textId="1F112E6F" w:rsidR="0092125E" w:rsidRPr="00E237E8" w:rsidRDefault="00000000" w:rsidP="0092125E">
            <w:pPr>
              <w:pStyle w:val="Title"/>
            </w:pPr>
            <w:sdt>
              <w:sdtPr>
                <w:alias w:val="Title"/>
                <w:tag w:val=""/>
                <w:id w:val="2016188051"/>
                <w:placeholder>
                  <w:docPart w:val="056EFE38C79B447F87106AE3FF1CA240"/>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954FD0">
                  <w:t>Medic-k</w:t>
                </w:r>
                <w:r w:rsidR="008E6842">
                  <w:t>I</w:t>
                </w:r>
                <w:r w:rsidR="00954FD0">
                  <w:t>t</w:t>
                </w:r>
              </w:sdtContent>
            </w:sdt>
          </w:p>
        </w:tc>
      </w:tr>
      <w:tr w:rsidR="0092125E" w:rsidRPr="00E237E8" w14:paraId="05105286" w14:textId="77777777" w:rsidTr="0092125E">
        <w:trPr>
          <w:trHeight w:val="144"/>
        </w:trPr>
        <w:tc>
          <w:tcPr>
            <w:tcW w:w="1440" w:type="dxa"/>
            <w:shd w:val="clear" w:color="auto" w:fill="auto"/>
          </w:tcPr>
          <w:p w14:paraId="52401726" w14:textId="77777777" w:rsidR="0092125E" w:rsidRPr="00E237E8" w:rsidRDefault="0092125E" w:rsidP="0092125E">
            <w:pPr>
              <w:spacing w:before="0" w:after="0"/>
              <w:rPr>
                <w:sz w:val="10"/>
                <w:szCs w:val="10"/>
              </w:rPr>
            </w:pPr>
          </w:p>
        </w:tc>
        <w:tc>
          <w:tcPr>
            <w:tcW w:w="6840" w:type="dxa"/>
            <w:gridSpan w:val="3"/>
            <w:shd w:val="clear" w:color="auto" w:fill="F0CDA1" w:themeFill="accent1"/>
            <w:vAlign w:val="center"/>
          </w:tcPr>
          <w:p w14:paraId="7FC4E5E4" w14:textId="77777777" w:rsidR="0092125E" w:rsidRPr="00E237E8" w:rsidRDefault="0092125E" w:rsidP="0092125E">
            <w:pPr>
              <w:spacing w:before="0" w:after="0"/>
              <w:rPr>
                <w:sz w:val="10"/>
                <w:szCs w:val="10"/>
              </w:rPr>
            </w:pPr>
          </w:p>
        </w:tc>
        <w:tc>
          <w:tcPr>
            <w:tcW w:w="1070" w:type="dxa"/>
            <w:shd w:val="clear" w:color="auto" w:fill="auto"/>
          </w:tcPr>
          <w:p w14:paraId="3FB45AE8" w14:textId="77777777" w:rsidR="0092125E" w:rsidRPr="00E237E8" w:rsidRDefault="0092125E" w:rsidP="0092125E">
            <w:pPr>
              <w:spacing w:before="0" w:after="0"/>
              <w:rPr>
                <w:sz w:val="10"/>
                <w:szCs w:val="10"/>
              </w:rPr>
            </w:pPr>
          </w:p>
        </w:tc>
      </w:tr>
      <w:tr w:rsidR="0092125E" w:rsidRPr="00E237E8" w14:paraId="05B894B8" w14:textId="77777777" w:rsidTr="00954FD0">
        <w:trPr>
          <w:trHeight w:val="1653"/>
        </w:trPr>
        <w:tc>
          <w:tcPr>
            <w:tcW w:w="9350" w:type="dxa"/>
            <w:gridSpan w:val="5"/>
            <w:vAlign w:val="center"/>
          </w:tcPr>
          <w:p w14:paraId="5E3A82CB" w14:textId="2AB984F0" w:rsidR="0092125E" w:rsidRPr="00954FD0" w:rsidRDefault="00954FD0" w:rsidP="00D83966">
            <w:pPr>
              <w:pStyle w:val="Title"/>
              <w:rPr>
                <w:sz w:val="44"/>
                <w:szCs w:val="44"/>
              </w:rPr>
            </w:pPr>
            <w:r w:rsidRPr="00954FD0">
              <w:rPr>
                <w:sz w:val="44"/>
                <w:szCs w:val="44"/>
              </w:rPr>
              <w:t xml:space="preserve">stay </w:t>
            </w:r>
            <w:r w:rsidR="008E6842" w:rsidRPr="00954FD0">
              <w:rPr>
                <w:sz w:val="44"/>
                <w:szCs w:val="44"/>
              </w:rPr>
              <w:t>FIT, ANYWHERE</w:t>
            </w:r>
            <w:r w:rsidRPr="00954FD0">
              <w:rPr>
                <w:sz w:val="44"/>
                <w:szCs w:val="44"/>
              </w:rPr>
              <w:t>, everywhere</w:t>
            </w:r>
          </w:p>
        </w:tc>
      </w:tr>
      <w:tr w:rsidR="00954FD0" w:rsidRPr="00E237E8" w14:paraId="22371038" w14:textId="77777777" w:rsidTr="00954FD0">
        <w:trPr>
          <w:trHeight w:val="1368"/>
        </w:trPr>
        <w:tc>
          <w:tcPr>
            <w:tcW w:w="2340" w:type="dxa"/>
            <w:gridSpan w:val="2"/>
          </w:tcPr>
          <w:p w14:paraId="152E0AB2" w14:textId="77777777" w:rsidR="00954FD0" w:rsidRPr="00E237E8" w:rsidRDefault="00954FD0" w:rsidP="001E1E58"/>
        </w:tc>
        <w:tc>
          <w:tcPr>
            <w:tcW w:w="4590" w:type="dxa"/>
            <w:shd w:val="clear" w:color="auto" w:fill="auto"/>
            <w:vAlign w:val="center"/>
          </w:tcPr>
          <w:p w14:paraId="225D1CD1" w14:textId="06AF6CBA" w:rsidR="00954FD0" w:rsidRPr="00E237E8" w:rsidRDefault="00954FD0" w:rsidP="0092125E">
            <w:pPr>
              <w:pStyle w:val="Subtitle"/>
            </w:pPr>
          </w:p>
        </w:tc>
        <w:tc>
          <w:tcPr>
            <w:tcW w:w="2420" w:type="dxa"/>
            <w:gridSpan w:val="2"/>
          </w:tcPr>
          <w:p w14:paraId="692742B5" w14:textId="77777777" w:rsidR="00954FD0" w:rsidRPr="00E237E8" w:rsidRDefault="00954FD0" w:rsidP="001E1E58"/>
        </w:tc>
      </w:tr>
    </w:tbl>
    <w:p w14:paraId="3575EE7D" w14:textId="77777777" w:rsidR="00066DE2" w:rsidRPr="00E237E8" w:rsidRDefault="001A5429" w:rsidP="0092125E">
      <w:r w:rsidRPr="00E237E8">
        <w:t xml:space="preserve"> </w:t>
      </w:r>
    </w:p>
    <w:p w14:paraId="084B0974" w14:textId="77777777" w:rsidR="00066DE2" w:rsidRPr="00E237E8" w:rsidRDefault="00066DE2" w:rsidP="00066DE2">
      <w:pPr>
        <w:sectPr w:rsidR="00066DE2" w:rsidRPr="00E237E8" w:rsidSect="00AC4859">
          <w:headerReference w:type="default" r:id="rId11"/>
          <w:headerReference w:type="first" r:id="rId12"/>
          <w:footerReference w:type="first" r:id="rId13"/>
          <w:pgSz w:w="12240" w:h="15840" w:code="1"/>
          <w:pgMar w:top="6480" w:right="1440" w:bottom="720" w:left="1440" w:header="288" w:footer="288" w:gutter="0"/>
          <w:cols w:space="708"/>
          <w:docGrid w:linePitch="360"/>
        </w:sectPr>
      </w:pPr>
    </w:p>
    <w:sdt>
      <w:sdtPr>
        <w:rPr>
          <w:rFonts w:asciiTheme="minorHAnsi" w:hAnsiTheme="minorHAnsi"/>
          <w:b w:val="0"/>
          <w:i/>
          <w:color w:val="595959" w:themeColor="text1" w:themeTint="A6"/>
          <w:sz w:val="24"/>
        </w:rPr>
        <w:id w:val="350538378"/>
        <w:docPartObj>
          <w:docPartGallery w:val="Table of Contents"/>
          <w:docPartUnique/>
        </w:docPartObj>
      </w:sdtPr>
      <w:sdtEndPr>
        <w:rPr>
          <w:bCs/>
          <w:i w:val="0"/>
          <w:noProof/>
        </w:rPr>
      </w:sdtEndPr>
      <w:sdtContent>
        <w:p w14:paraId="1CA2EEAD" w14:textId="3954F631" w:rsidR="00E9045D" w:rsidRDefault="00E9045D" w:rsidP="00E9045D">
          <w:pPr>
            <w:pStyle w:val="TOCHeading"/>
            <w:rPr>
              <w:bCs/>
              <w:noProof/>
            </w:rPr>
          </w:pPr>
        </w:p>
        <w:tbl>
          <w:tblPr>
            <w:tblW w:w="0" w:type="auto"/>
            <w:tblCellMar>
              <w:top w:w="15" w:type="dxa"/>
              <w:left w:w="15" w:type="dxa"/>
              <w:bottom w:w="15" w:type="dxa"/>
              <w:right w:w="15" w:type="dxa"/>
            </w:tblCellMar>
            <w:tblLook w:val="04A0" w:firstRow="1" w:lastRow="0" w:firstColumn="1" w:lastColumn="0" w:noHBand="0" w:noVBand="1"/>
          </w:tblPr>
          <w:tblGrid>
            <w:gridCol w:w="930"/>
            <w:gridCol w:w="7709"/>
            <w:gridCol w:w="1418"/>
          </w:tblGrid>
          <w:tr w:rsidR="00A66475" w:rsidRPr="00065127" w14:paraId="5D0D1CAC" w14:textId="77777777" w:rsidTr="00A66475">
            <w:trPr>
              <w:trHeight w:val="356"/>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2475A6B" w14:textId="77777777" w:rsidR="00A66475" w:rsidRPr="00E9045D" w:rsidRDefault="00A66475" w:rsidP="00C070FC">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Sr. No.</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6646A4E" w14:textId="77777777" w:rsidR="00A66475" w:rsidRPr="00E9045D" w:rsidRDefault="00A66475" w:rsidP="00C070FC">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TABLE OF CONTENTS</w:t>
                </w:r>
              </w:p>
              <w:p w14:paraId="554EE4FD" w14:textId="77777777" w:rsidR="00A66475" w:rsidRPr="00E9045D" w:rsidRDefault="00A66475" w:rsidP="00C070FC">
                <w:pPr>
                  <w:spacing w:after="0" w:line="240" w:lineRule="auto"/>
                  <w:rPr>
                    <w:rFonts w:ascii="Times New Roman" w:eastAsia="Times New Roman" w:hAnsi="Times New Roman" w:cs="Times New Roman"/>
                    <w:szCs w:val="24"/>
                    <w:lang w:eastAsia="en-IN"/>
                  </w:rPr>
                </w:pP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EB3A6A6" w14:textId="77777777" w:rsidR="00A66475" w:rsidRPr="00E9045D" w:rsidRDefault="00A66475" w:rsidP="00C070FC">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Page No.</w:t>
                </w:r>
              </w:p>
            </w:tc>
          </w:tr>
          <w:tr w:rsidR="00A66475" w:rsidRPr="00065127" w14:paraId="7D855B02" w14:textId="77777777" w:rsidTr="00A66475">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B11E1AD" w14:textId="77777777" w:rsidR="00A66475" w:rsidRPr="00E9045D" w:rsidRDefault="00A66475" w:rsidP="00C070FC">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1.</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80B98F7" w14:textId="77777777" w:rsidR="00A66475" w:rsidRPr="00E9045D" w:rsidRDefault="00A66475" w:rsidP="00C070FC">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INTRODUCTION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4FF823E1" w14:textId="2DBFFEAB" w:rsidR="00A66475" w:rsidRPr="00E9045D" w:rsidRDefault="00A66475" w:rsidP="00C070FC">
                <w:pPr>
                  <w:spacing w:after="0" w:line="240" w:lineRule="auto"/>
                  <w:jc w:val="center"/>
                  <w:rPr>
                    <w:rFonts w:ascii="Times New Roman" w:eastAsia="Times New Roman" w:hAnsi="Times New Roman" w:cs="Times New Roman"/>
                    <w:szCs w:val="24"/>
                    <w:lang w:eastAsia="en-IN"/>
                  </w:rPr>
                </w:pPr>
              </w:p>
            </w:tc>
          </w:tr>
          <w:tr w:rsidR="00D13219" w:rsidRPr="00065127" w14:paraId="55671E29"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00147A1"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C258E2E"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1.1 Existing System</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57CC585F" w14:textId="2ABF26CA"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4</w:t>
                </w:r>
              </w:p>
            </w:tc>
          </w:tr>
          <w:tr w:rsidR="00D13219" w:rsidRPr="00065127" w14:paraId="2F0EBF09"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6FFCE914"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4868A78"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1.2 Need for the New System</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487AEE24" w14:textId="023FEF19"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5</w:t>
                </w:r>
              </w:p>
            </w:tc>
          </w:tr>
          <w:tr w:rsidR="00D13219" w:rsidRPr="00065127" w14:paraId="0FD2225F"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63C37B95"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D68EFA0"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1.3 Objective of the New System</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1DBDA791" w14:textId="69C45225"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6</w:t>
                </w:r>
              </w:p>
            </w:tc>
          </w:tr>
          <w:tr w:rsidR="00D13219" w:rsidRPr="00065127" w14:paraId="22A102ED" w14:textId="77777777" w:rsidTr="00A66475">
            <w:trPr>
              <w:trHeight w:val="268"/>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B7D4EF0"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6149F80B"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1.4 Problem Definition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6DBDBA4D" w14:textId="2B903AE6"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7</w:t>
                </w:r>
              </w:p>
            </w:tc>
          </w:tr>
          <w:tr w:rsidR="00D13219" w:rsidRPr="00065127" w14:paraId="592F877D"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15FA07C1"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34083FCB"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1.5 Core Components</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3B842FEE" w14:textId="573051C9"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8</w:t>
                </w:r>
              </w:p>
            </w:tc>
          </w:tr>
          <w:tr w:rsidR="00D13219" w:rsidRPr="00065127" w14:paraId="679D4CC7"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F6DB1EF"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7E4FEA66"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1.6 Project Profile</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5AE03D52" w14:textId="73BE69C1"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9</w:t>
                </w:r>
              </w:p>
            </w:tc>
          </w:tr>
          <w:tr w:rsidR="00D13219" w:rsidRPr="00065127" w14:paraId="0B765408"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18974DE7"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7F946810"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1.7 Assumptions and Constraints</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7B692326" w14:textId="6AEBF3DE"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10</w:t>
                </w:r>
              </w:p>
            </w:tc>
          </w:tr>
          <w:tr w:rsidR="00D13219" w:rsidRPr="00065127" w14:paraId="34E09837"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58267AF"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6D087EF"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 xml:space="preserve">         1.8 Advantages and Limitations of the Proposed System</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08FB89C2" w14:textId="78F77512"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11</w:t>
                </w:r>
              </w:p>
            </w:tc>
          </w:tr>
          <w:tr w:rsidR="00D13219" w:rsidRPr="00065127" w14:paraId="7142D436" w14:textId="77777777" w:rsidTr="00A66475">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73C4D6C"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2.</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F730119"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REQUIREMENT DETERMINATION &amp; ANALYSIS </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09FE0642"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p>
            </w:tc>
          </w:tr>
          <w:tr w:rsidR="00D13219" w:rsidRPr="00065127" w14:paraId="45D553FC"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BD40B56"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0C3B57E"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2.1 Requirement Determination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6F164EAE" w14:textId="48532342"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12</w:t>
                </w:r>
              </w:p>
            </w:tc>
          </w:tr>
          <w:tr w:rsidR="00D13219" w:rsidRPr="00065127" w14:paraId="6ABCF821"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403C9C8"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060D253"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ab/>
                  <w:t>2.2 Targeted Users</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5D719DBB" w14:textId="387C6E39"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13</w:t>
                </w:r>
              </w:p>
            </w:tc>
          </w:tr>
          <w:tr w:rsidR="00D13219" w:rsidRPr="00065127" w14:paraId="20C838CF" w14:textId="77777777" w:rsidTr="00A66475">
            <w:trPr>
              <w:trHeight w:val="268"/>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6E880B16"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3.</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741E49EB"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SYSTEM DESIGN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4906B12F"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r>
          <w:tr w:rsidR="00D13219" w:rsidRPr="00065127" w14:paraId="73E79AAE"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3C3823C8"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0C18D8A"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        3.1 Use Case Diagram</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2C5FD7D4" w14:textId="189D52FB" w:rsidR="00D13219" w:rsidRPr="00E9045D" w:rsidRDefault="00D13219" w:rsidP="00BC29FB">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14</w:t>
                </w:r>
              </w:p>
            </w:tc>
          </w:tr>
          <w:tr w:rsidR="00D13219" w:rsidRPr="00065127" w14:paraId="445901C5"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17260E08"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9F51675"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        3.2 Data Dictionary </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3A6B6045" w14:textId="66852B97" w:rsidR="00D13219" w:rsidRPr="00E9045D" w:rsidRDefault="00D13219" w:rsidP="00BC29FB">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17</w:t>
                </w:r>
              </w:p>
            </w:tc>
          </w:tr>
          <w:tr w:rsidR="00D13219" w:rsidRPr="00065127" w14:paraId="58EE8391"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5A5C014"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4.</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62C68D1D"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DEVELOPMENT </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7620872B"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r>
          <w:tr w:rsidR="00D13219" w:rsidRPr="00065127" w14:paraId="52F9235F" w14:textId="77777777" w:rsidTr="00A66475">
            <w:trPr>
              <w:trHeight w:val="268"/>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13A30C2"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06D6F93"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        4.2 Screenshots</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415E1FDC" w14:textId="1DE639D7" w:rsidR="00D13219" w:rsidRPr="00E9045D" w:rsidRDefault="00D13219" w:rsidP="00BC29FB">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28</w:t>
                </w:r>
              </w:p>
            </w:tc>
          </w:tr>
          <w:tr w:rsidR="00D13219" w:rsidRPr="00065127" w14:paraId="636CC3D9"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3ACED54B"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5.</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BD979A9"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AGILE DOCUMENTATION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511D12F3"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p>
            </w:tc>
          </w:tr>
          <w:tr w:rsidR="00D13219" w:rsidRPr="00065127" w14:paraId="29C365A4"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EA25849"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1521DD69"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 xml:space="preserve">         5.1 Agile Project Charter</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4F37C668" w14:textId="2445BBDB" w:rsidR="00D13219" w:rsidRPr="00E9045D" w:rsidRDefault="00D13219" w:rsidP="00D13219">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48</w:t>
                </w:r>
              </w:p>
            </w:tc>
          </w:tr>
          <w:tr w:rsidR="00D13219" w:rsidRPr="00065127" w14:paraId="0418BAFE" w14:textId="77777777" w:rsidTr="00A66475">
            <w:trPr>
              <w:trHeight w:val="28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81F0098" w14:textId="77777777" w:rsidR="00D13219" w:rsidRPr="00E9045D" w:rsidRDefault="00D13219" w:rsidP="00D13219">
                <w:pPr>
                  <w:spacing w:after="0" w:line="240" w:lineRule="auto"/>
                  <w:rPr>
                    <w:rFonts w:ascii="Times New Roman" w:eastAsia="Times New Roman" w:hAnsi="Times New Roman" w:cs="Times New Roman"/>
                    <w:szCs w:val="24"/>
                    <w:lang w:eastAsia="en-IN"/>
                  </w:rPr>
                </w:pP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6866B403"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color w:val="000000"/>
                    <w:szCs w:val="24"/>
                    <w:lang w:eastAsia="en-IN"/>
                  </w:rPr>
                  <w:t xml:space="preserve">         5.2 Agile Project Plan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tcPr>
              <w:p w14:paraId="4714CD67" w14:textId="224496BA" w:rsidR="00D13219" w:rsidRPr="00E9045D" w:rsidRDefault="00D13219" w:rsidP="00BC29FB">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49</w:t>
                </w:r>
              </w:p>
            </w:tc>
          </w:tr>
          <w:tr w:rsidR="00D13219" w:rsidRPr="00065127" w14:paraId="31438D8B" w14:textId="77777777" w:rsidTr="00A66475">
            <w:trPr>
              <w:trHeight w:val="25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330CEA2F"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6.</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1180D1B6"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CONCLUSION</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15F9F548" w14:textId="06159DBC" w:rsidR="00D13219" w:rsidRPr="00E9045D" w:rsidRDefault="00DB2AB4" w:rsidP="00BC29FB">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52</w:t>
                </w:r>
              </w:p>
            </w:tc>
          </w:tr>
          <w:tr w:rsidR="00D13219" w:rsidRPr="00065127" w14:paraId="7CA94962" w14:textId="77777777" w:rsidTr="00A66475">
            <w:trPr>
              <w:trHeight w:val="88"/>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799E4CB" w14:textId="77777777" w:rsidR="00D13219" w:rsidRPr="00E9045D" w:rsidRDefault="00D13219" w:rsidP="00D13219">
                <w:pPr>
                  <w:spacing w:after="0" w:line="240" w:lineRule="auto"/>
                  <w:jc w:val="center"/>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7.</w:t>
                </w:r>
              </w:p>
            </w:tc>
            <w:tc>
              <w:tcPr>
                <w:tcW w:w="7709"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35EAE450" w14:textId="77777777" w:rsidR="00D13219" w:rsidRPr="00E9045D" w:rsidRDefault="00D13219" w:rsidP="00D13219">
                <w:pPr>
                  <w:spacing w:after="0" w:line="240" w:lineRule="auto"/>
                  <w:rPr>
                    <w:rFonts w:ascii="Times New Roman" w:eastAsia="Times New Roman" w:hAnsi="Times New Roman" w:cs="Times New Roman"/>
                    <w:szCs w:val="24"/>
                    <w:lang w:eastAsia="en-IN"/>
                  </w:rPr>
                </w:pPr>
                <w:r w:rsidRPr="00E9045D">
                  <w:rPr>
                    <w:rFonts w:ascii="Times New Roman" w:eastAsia="Times New Roman" w:hAnsi="Times New Roman" w:cs="Times New Roman"/>
                    <w:b/>
                    <w:bCs/>
                    <w:color w:val="000000"/>
                    <w:szCs w:val="24"/>
                    <w:lang w:eastAsia="en-IN"/>
                  </w:rPr>
                  <w:t>BIBLIOGRAPHY</w:t>
                </w:r>
              </w:p>
            </w:tc>
            <w:tc>
              <w:tcPr>
                <w:tcW w:w="1418" w:type="dxa"/>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0F459D1E" w14:textId="7905CA17" w:rsidR="00D13219" w:rsidRPr="00E9045D" w:rsidRDefault="00DB2AB4" w:rsidP="00BC29FB">
                <w:pPr>
                  <w:spacing w:after="0" w:line="240" w:lineRule="auto"/>
                  <w:jc w:val="center"/>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53</w:t>
                </w:r>
              </w:p>
            </w:tc>
          </w:tr>
        </w:tbl>
        <w:p w14:paraId="716E7D06" w14:textId="4B6C8A57" w:rsidR="008160ED" w:rsidRPr="00D61F7D" w:rsidRDefault="00000000" w:rsidP="00D61F7D">
          <w:pPr>
            <w:rPr>
              <w:lang w:val="en-IN" w:eastAsia="en-IN"/>
            </w:rPr>
          </w:pPr>
        </w:p>
      </w:sdtContent>
    </w:sdt>
    <w:bookmarkStart w:id="0" w:name="_Toc112703030" w:displacedByCustomXml="prev"/>
    <w:p w14:paraId="56421849" w14:textId="283AC555" w:rsidR="001E1E58" w:rsidRPr="00E237E8" w:rsidRDefault="00000000" w:rsidP="008160ED">
      <w:pPr>
        <w:pStyle w:val="Heading1"/>
        <w:numPr>
          <w:ilvl w:val="0"/>
          <w:numId w:val="20"/>
        </w:numPr>
      </w:pPr>
      <w:sdt>
        <w:sdtPr>
          <w:id w:val="1498622095"/>
          <w:placeholder>
            <w:docPart w:val="D0902858660746299E1EB63D0C8A18BA"/>
          </w:placeholder>
          <w:temporary/>
          <w:showingPlcHdr/>
          <w15:appearance w15:val="hidden"/>
        </w:sdtPr>
        <w:sdtContent>
          <w:r w:rsidR="00347AF5" w:rsidRPr="00E237E8">
            <w:t>Introduction</w:t>
          </w:r>
        </w:sdtContent>
      </w:sdt>
      <w:bookmarkEnd w:id="0"/>
    </w:p>
    <w:p w14:paraId="0B3F50B6" w14:textId="133D7C4E" w:rsidR="00A3685D" w:rsidRPr="00E237E8" w:rsidRDefault="00A3685D" w:rsidP="00A3685D">
      <w:r>
        <w:t>Creating a system where a user can have a one-stop solution to all their medical needs,</w:t>
      </w:r>
      <w:r w:rsidR="00E055D5">
        <w:t xml:space="preserve"> be it knowing what illness they have, review consulting with doctor, </w:t>
      </w:r>
      <w:r w:rsidR="00A17E87">
        <w:t>viewing</w:t>
      </w:r>
      <w:r w:rsidR="00E055D5">
        <w:t xml:space="preserve"> medicines, booking appointments and many more.</w:t>
      </w:r>
    </w:p>
    <w:p w14:paraId="1BA63E34" w14:textId="56123459" w:rsidR="00796C64" w:rsidRPr="00E237E8" w:rsidRDefault="00A3685D" w:rsidP="0003123C">
      <w:r>
        <w:t>The overall website plan according to the business plan lies in:</w:t>
      </w:r>
    </w:p>
    <w:p w14:paraId="6FA181B9" w14:textId="1D73A8A8" w:rsidR="00A3685D" w:rsidRDefault="00A3685D" w:rsidP="00A25641">
      <w:pPr>
        <w:pStyle w:val="ListParagraph"/>
        <w:numPr>
          <w:ilvl w:val="0"/>
          <w:numId w:val="9"/>
        </w:numPr>
      </w:pPr>
      <w:r>
        <w:t>Consulting doctors on a chatting-platform built in the system.</w:t>
      </w:r>
    </w:p>
    <w:p w14:paraId="53EC103F" w14:textId="2BB2AF1F" w:rsidR="00766FC1" w:rsidRDefault="00A3685D" w:rsidP="00766FC1">
      <w:pPr>
        <w:pStyle w:val="ListParagraph"/>
        <w:numPr>
          <w:ilvl w:val="0"/>
          <w:numId w:val="9"/>
        </w:numPr>
      </w:pPr>
      <w:r>
        <w:t xml:space="preserve">Facial </w:t>
      </w:r>
      <w:r w:rsidR="00E055D5">
        <w:t>recognition</w:t>
      </w:r>
      <w:r>
        <w:t xml:space="preserve"> login</w:t>
      </w:r>
    </w:p>
    <w:p w14:paraId="5586585B" w14:textId="6935D160" w:rsidR="00E055D5" w:rsidRDefault="00E055D5" w:rsidP="00796C64">
      <w:pPr>
        <w:pStyle w:val="ListParagraph"/>
        <w:numPr>
          <w:ilvl w:val="0"/>
          <w:numId w:val="9"/>
        </w:numPr>
      </w:pPr>
      <w:r>
        <w:t>Purchasing medicines</w:t>
      </w:r>
    </w:p>
    <w:p w14:paraId="08C0AAD1" w14:textId="50AE31CE" w:rsidR="00E055D5" w:rsidRDefault="00E055D5" w:rsidP="00A25641">
      <w:pPr>
        <w:pStyle w:val="ListParagraph"/>
        <w:numPr>
          <w:ilvl w:val="0"/>
          <w:numId w:val="9"/>
        </w:numPr>
      </w:pPr>
      <w:r>
        <w:t>Calory count</w:t>
      </w:r>
    </w:p>
    <w:p w14:paraId="45B9952F" w14:textId="1ABAB616" w:rsidR="00796C64" w:rsidRDefault="00796C64" w:rsidP="00A25641">
      <w:pPr>
        <w:pStyle w:val="ListParagraph"/>
        <w:numPr>
          <w:ilvl w:val="0"/>
          <w:numId w:val="9"/>
        </w:numPr>
      </w:pPr>
      <w:r>
        <w:t>And many more</w:t>
      </w:r>
    </w:p>
    <w:p w14:paraId="195F35CB" w14:textId="01C779C5" w:rsidR="00E055D5" w:rsidRPr="00E237E8" w:rsidRDefault="00E055D5" w:rsidP="00E055D5">
      <w:pPr>
        <w:pStyle w:val="ListNumber"/>
        <w:numPr>
          <w:ilvl w:val="0"/>
          <w:numId w:val="0"/>
        </w:numPr>
      </w:pPr>
      <w:r>
        <w:t xml:space="preserve">It is recommended to read the entire document to understand the basic and the advanced understanding of the system. The information is with the view point of development of the website for “medic-kit”. </w:t>
      </w:r>
    </w:p>
    <w:p w14:paraId="1B323EA2" w14:textId="5CFEC6D1" w:rsidR="0003123C" w:rsidRPr="00E237E8" w:rsidRDefault="00E055D5" w:rsidP="00974DD3">
      <w:pPr>
        <w:spacing w:before="0" w:after="0"/>
      </w:pPr>
      <w:r w:rsidRPr="00E055D5">
        <w:t>It is important to keep the business plan updated in order to see progress, celebrate success, and adjust where issues arise. This is best done on a quarterly, if not monthly, basis.</w:t>
      </w:r>
    </w:p>
    <w:p w14:paraId="71999AB3" w14:textId="77777777" w:rsidR="0003123C" w:rsidRPr="00E237E8" w:rsidRDefault="0003123C" w:rsidP="00974DD3">
      <w:pPr>
        <w:spacing w:before="0" w:after="0"/>
        <w:sectPr w:rsidR="0003123C" w:rsidRPr="00E237E8" w:rsidSect="00AC4859">
          <w:headerReference w:type="default" r:id="rId14"/>
          <w:footerReference w:type="default" r:id="rId15"/>
          <w:headerReference w:type="first" r:id="rId16"/>
          <w:footerReference w:type="first" r:id="rId17"/>
          <w:pgSz w:w="12240" w:h="15840" w:code="1"/>
          <w:pgMar w:top="2160" w:right="1080" w:bottom="720" w:left="1080" w:header="648" w:footer="432" w:gutter="0"/>
          <w:cols w:space="708"/>
          <w:docGrid w:linePitch="360"/>
        </w:sectPr>
      </w:pPr>
    </w:p>
    <w:p w14:paraId="040F0930" w14:textId="391C1FA0" w:rsidR="00862575" w:rsidRPr="00E237E8" w:rsidRDefault="00862575" w:rsidP="00862575">
      <w:pPr>
        <w:pStyle w:val="Heading1"/>
        <w:tabs>
          <w:tab w:val="left" w:pos="284"/>
        </w:tabs>
      </w:pPr>
      <w:bookmarkStart w:id="1" w:name="_Toc112703031"/>
      <w:r>
        <w:lastRenderedPageBreak/>
        <w:t xml:space="preserve">1.1 </w:t>
      </w:r>
      <w:r w:rsidR="00CC00F1">
        <w:t>Existing</w:t>
      </w:r>
      <w:r>
        <w:t xml:space="preserve"> system</w:t>
      </w:r>
    </w:p>
    <w:p w14:paraId="2ED21912" w14:textId="63A22279" w:rsidR="00862575" w:rsidRPr="00A17E87" w:rsidRDefault="00012D23" w:rsidP="00862575">
      <w:pPr>
        <w:rPr>
          <w:rFonts w:cstheme="minorHAnsi"/>
          <w:color w:val="auto"/>
          <w:spacing w:val="2"/>
          <w:szCs w:val="24"/>
          <w:bdr w:val="none" w:sz="0" w:space="0" w:color="auto" w:frame="1"/>
          <w:shd w:val="clear" w:color="auto" w:fill="FFFFFF"/>
        </w:rPr>
      </w:pPr>
      <w:r w:rsidRPr="00A17E87">
        <w:rPr>
          <w:rFonts w:cstheme="minorHAnsi"/>
          <w:color w:val="auto"/>
          <w:spacing w:val="2"/>
          <w:szCs w:val="24"/>
          <w:shd w:val="clear" w:color="auto" w:fill="FFFFFF"/>
        </w:rPr>
        <w:t>PharmEasy offers medicines and health products across various categories through its retail partners which are spread across the country. You can simply place an order on our website and we will </w:t>
      </w:r>
      <w:r w:rsidRPr="00A17E87">
        <w:rPr>
          <w:rFonts w:cstheme="minorHAnsi"/>
          <w:color w:val="auto"/>
          <w:spacing w:val="2"/>
          <w:szCs w:val="24"/>
          <w:bdr w:val="none" w:sz="0" w:space="0" w:color="auto" w:frame="1"/>
          <w:shd w:val="clear" w:color="auto" w:fill="FFFFFF"/>
        </w:rPr>
        <w:t xml:space="preserve">deliver your online medicine order with a guaranteed </w:t>
      </w:r>
      <w:r w:rsidR="00FF73E8" w:rsidRPr="00A17E87">
        <w:rPr>
          <w:rFonts w:cstheme="minorHAnsi"/>
          <w:color w:val="auto"/>
          <w:spacing w:val="2"/>
          <w:szCs w:val="24"/>
          <w:bdr w:val="none" w:sz="0" w:space="0" w:color="auto" w:frame="1"/>
          <w:shd w:val="clear" w:color="auto" w:fill="FFFFFF"/>
        </w:rPr>
        <w:t>period of time.</w:t>
      </w:r>
    </w:p>
    <w:p w14:paraId="0EBB6CD0" w14:textId="474A321E" w:rsidR="00FF73E8" w:rsidRPr="00A17E87" w:rsidRDefault="00FF73E8" w:rsidP="00862575">
      <w:pPr>
        <w:rPr>
          <w:rFonts w:cstheme="minorHAnsi"/>
          <w:color w:val="auto"/>
          <w:spacing w:val="2"/>
          <w:szCs w:val="24"/>
          <w:bdr w:val="none" w:sz="0" w:space="0" w:color="auto" w:frame="1"/>
          <w:shd w:val="clear" w:color="auto" w:fill="FFFFFF"/>
        </w:rPr>
      </w:pPr>
    </w:p>
    <w:p w14:paraId="0471787A" w14:textId="0B2F94F2" w:rsidR="00FF73E8" w:rsidRPr="00A17E87" w:rsidRDefault="00FF73E8" w:rsidP="00862575">
      <w:pPr>
        <w:rPr>
          <w:rFonts w:cstheme="minorHAnsi"/>
          <w:color w:val="auto"/>
          <w:szCs w:val="24"/>
        </w:rPr>
      </w:pPr>
      <w:r w:rsidRPr="00A17E87">
        <w:rPr>
          <w:rFonts w:cstheme="minorHAnsi"/>
          <w:color w:val="auto"/>
          <w:spacing w:val="-1"/>
          <w:szCs w:val="24"/>
          <w:shd w:val="clear" w:color="auto" w:fill="FFFFFF"/>
        </w:rPr>
        <w:t>Microsoft To Do is the task management app that makes it easy to stay organized and manage your life. Accomplish what’s important to you each day with Suggestions, personalized day planner tools. Intelligent suggestions recommend tasks from across your lists that may be relevant each day.</w:t>
      </w:r>
    </w:p>
    <w:p w14:paraId="1770ECCC" w14:textId="49206667" w:rsidR="00862575" w:rsidRPr="00A17E87" w:rsidRDefault="00E21889" w:rsidP="00862575">
      <w:pPr>
        <w:rPr>
          <w:rFonts w:cstheme="minorHAnsi"/>
          <w:color w:val="auto"/>
          <w:szCs w:val="24"/>
        </w:rPr>
      </w:pPr>
      <w:r w:rsidRPr="00A17E87">
        <w:rPr>
          <w:rFonts w:cstheme="minorHAnsi"/>
          <w:b/>
          <w:bCs/>
          <w:color w:val="auto"/>
          <w:szCs w:val="24"/>
          <w:shd w:val="clear" w:color="auto" w:fill="FFFFFF"/>
        </w:rPr>
        <w:br/>
      </w:r>
      <w:r w:rsidRPr="00A17E87">
        <w:rPr>
          <w:rStyle w:val="Strong"/>
          <w:rFonts w:cstheme="minorHAnsi"/>
          <w:color w:val="auto"/>
          <w:szCs w:val="24"/>
          <w:shd w:val="clear" w:color="auto" w:fill="FFFFFF"/>
        </w:rPr>
        <w:t>Real Time telemedicine</w:t>
      </w:r>
      <w:r w:rsidR="00170D77" w:rsidRPr="00A17E87">
        <w:rPr>
          <w:rStyle w:val="Strong"/>
          <w:rFonts w:cstheme="minorHAnsi"/>
          <w:color w:val="auto"/>
          <w:szCs w:val="24"/>
          <w:shd w:val="clear" w:color="auto" w:fill="FFFFFF"/>
        </w:rPr>
        <w:t xml:space="preserve"> </w:t>
      </w:r>
      <w:r w:rsidRPr="00A17E87">
        <w:rPr>
          <w:rFonts w:cstheme="minorHAnsi"/>
          <w:color w:val="auto"/>
          <w:szCs w:val="24"/>
          <w:shd w:val="clear" w:color="auto" w:fill="FFFFFF"/>
        </w:rPr>
        <w:t>allows patients and healthcare providers to remotely assess patients in real time through video and telephonic services, whereby physicians can take medical history and provide appropriate medical advice. </w:t>
      </w:r>
    </w:p>
    <w:p w14:paraId="3F15D3A4" w14:textId="43650881" w:rsidR="00862575" w:rsidRDefault="00862575" w:rsidP="00862575"/>
    <w:p w14:paraId="1604131C" w14:textId="355DCF45" w:rsidR="00862575" w:rsidRDefault="00862575" w:rsidP="00862575"/>
    <w:p w14:paraId="6AE56973" w14:textId="7E0B4361" w:rsidR="00862575" w:rsidRDefault="00862575" w:rsidP="00862575"/>
    <w:p w14:paraId="1124E1F1" w14:textId="4EFC9E36" w:rsidR="00862575" w:rsidRDefault="00862575" w:rsidP="00862575"/>
    <w:p w14:paraId="4C4E5848" w14:textId="749D93C0" w:rsidR="00862575" w:rsidRDefault="00862575" w:rsidP="00862575"/>
    <w:p w14:paraId="5C3A2588" w14:textId="3DBECB1E" w:rsidR="00862575" w:rsidRDefault="00862575" w:rsidP="00862575"/>
    <w:p w14:paraId="5B830946" w14:textId="4D07B84B" w:rsidR="00862575" w:rsidRDefault="00862575" w:rsidP="00862575"/>
    <w:p w14:paraId="3C35E45F" w14:textId="7A86E328" w:rsidR="00862575" w:rsidRDefault="00862575" w:rsidP="00862575"/>
    <w:p w14:paraId="23C55CC9" w14:textId="65854A2F" w:rsidR="00862575" w:rsidRDefault="00862575" w:rsidP="00862575"/>
    <w:p w14:paraId="457BCBA2" w14:textId="393FE888" w:rsidR="00862575" w:rsidRDefault="00862575" w:rsidP="00862575"/>
    <w:p w14:paraId="63C88BB6" w14:textId="1FA4AAF2" w:rsidR="00862575" w:rsidRDefault="00862575" w:rsidP="00862575"/>
    <w:p w14:paraId="0B3ED9FD" w14:textId="053D6ABF" w:rsidR="00862575" w:rsidRDefault="00862575" w:rsidP="00862575"/>
    <w:p w14:paraId="2034DED5" w14:textId="275542C2" w:rsidR="00862575" w:rsidRDefault="00862575" w:rsidP="00862575"/>
    <w:p w14:paraId="0CEEDADB" w14:textId="424EB6E2" w:rsidR="00862575" w:rsidRDefault="00862575" w:rsidP="00862575"/>
    <w:p w14:paraId="60CAE633" w14:textId="62EE1428" w:rsidR="00862575" w:rsidRDefault="00862575" w:rsidP="00862575"/>
    <w:p w14:paraId="0C77BCC2" w14:textId="77777777" w:rsidR="007A2FF4" w:rsidRPr="007A2FF4" w:rsidRDefault="007A2FF4" w:rsidP="007A2FF4"/>
    <w:p w14:paraId="2CD0BAAB" w14:textId="11490D9C" w:rsidR="0003123C" w:rsidRPr="00E237E8" w:rsidRDefault="00E9045D" w:rsidP="00E9045D">
      <w:pPr>
        <w:pStyle w:val="Heading1"/>
        <w:tabs>
          <w:tab w:val="left" w:pos="284"/>
        </w:tabs>
      </w:pPr>
      <w:r>
        <w:lastRenderedPageBreak/>
        <w:t xml:space="preserve">1.2 </w:t>
      </w:r>
      <w:r w:rsidR="00E055D5">
        <w:t>NEED for the new system</w:t>
      </w:r>
      <w:bookmarkEnd w:id="1"/>
    </w:p>
    <w:p w14:paraId="50392E03" w14:textId="38E92A32" w:rsidR="00BA31C4" w:rsidRDefault="004761AE" w:rsidP="004761AE">
      <w:pPr>
        <w:pStyle w:val="ListBullet"/>
        <w:numPr>
          <w:ilvl w:val="0"/>
          <w:numId w:val="0"/>
        </w:numPr>
        <w:ind w:left="284"/>
      </w:pPr>
      <w:r>
        <w:t>There are systems already available in the market, which contain all the basic medical-problem solution, but here are the problems that a user face:</w:t>
      </w:r>
    </w:p>
    <w:p w14:paraId="44F53CA8" w14:textId="5DBCEDEC" w:rsidR="004761AE" w:rsidRDefault="004E587D" w:rsidP="00A25641">
      <w:pPr>
        <w:pStyle w:val="ListBullet"/>
        <w:numPr>
          <w:ilvl w:val="0"/>
          <w:numId w:val="10"/>
        </w:numPr>
      </w:pPr>
      <w:r w:rsidRPr="004E587D">
        <w:t>Lack of knowledge on the best website or service to use for his specific needs</w:t>
      </w:r>
      <w:r w:rsidR="004761AE">
        <w:t>.</w:t>
      </w:r>
    </w:p>
    <w:p w14:paraId="2B0AE609" w14:textId="09F9DD68" w:rsidR="004761AE" w:rsidRDefault="004E587D" w:rsidP="00A25641">
      <w:pPr>
        <w:pStyle w:val="ListBullet"/>
        <w:numPr>
          <w:ilvl w:val="0"/>
          <w:numId w:val="10"/>
        </w:numPr>
      </w:pPr>
      <w:r w:rsidRPr="004E587D">
        <w:t>Online access to trusted physicians or medications is difficult</w:t>
      </w:r>
      <w:r w:rsidR="004761AE">
        <w:t>.</w:t>
      </w:r>
    </w:p>
    <w:p w14:paraId="538CA61E" w14:textId="03C36703" w:rsidR="004761AE" w:rsidRDefault="004E587D" w:rsidP="00A25641">
      <w:pPr>
        <w:pStyle w:val="ListBullet"/>
        <w:numPr>
          <w:ilvl w:val="0"/>
          <w:numId w:val="10"/>
        </w:numPr>
      </w:pPr>
      <w:r w:rsidRPr="004E587D">
        <w:t>No in-house calorie counter; if there is one, the price is exorbitant</w:t>
      </w:r>
      <w:r w:rsidR="004761AE">
        <w:t>.</w:t>
      </w:r>
    </w:p>
    <w:p w14:paraId="7A538AF8" w14:textId="77777777" w:rsidR="00A36391" w:rsidRDefault="00A36391" w:rsidP="00A36391">
      <w:pPr>
        <w:pStyle w:val="ListBullet"/>
        <w:numPr>
          <w:ilvl w:val="0"/>
          <w:numId w:val="0"/>
        </w:numPr>
        <w:ind w:left="720"/>
      </w:pPr>
    </w:p>
    <w:p w14:paraId="13582084" w14:textId="16B0B17B" w:rsidR="00E9045D" w:rsidRDefault="00A36391" w:rsidP="00A36391">
      <w:pPr>
        <w:ind w:firstLine="360"/>
      </w:pPr>
      <w:r w:rsidRPr="00A36391">
        <w:t>The new approach, "Medic-Kit," is a one-step answer to every problem a Google searcher looks for differently for different medical difficulties, such as "what may I have" followed by symptoms or "the finest doctor for [illness] in [place]."</w:t>
      </w:r>
    </w:p>
    <w:p w14:paraId="1395869D" w14:textId="6A5A0116" w:rsidR="003929DB" w:rsidRDefault="003929DB" w:rsidP="00A36391">
      <w:pPr>
        <w:ind w:firstLine="360"/>
      </w:pPr>
    </w:p>
    <w:p w14:paraId="19E890D8" w14:textId="373470DF" w:rsidR="003929DB" w:rsidRDefault="000F2D89" w:rsidP="00A36391">
      <w:pPr>
        <w:ind w:firstLine="360"/>
      </w:pPr>
      <w:r>
        <w:t xml:space="preserve">User now a days using notepad to save the notes but it has to be saved somewhere and many time user forget where it stored and to answer to that problem To-do list is introduced which stores notes in user account itself that helps </w:t>
      </w:r>
      <w:r w:rsidR="00371843">
        <w:t>them to find and store it more easily</w:t>
      </w:r>
    </w:p>
    <w:p w14:paraId="69087DB2" w14:textId="77777777" w:rsidR="00371843" w:rsidRDefault="00371843" w:rsidP="00A36391">
      <w:pPr>
        <w:ind w:firstLine="360"/>
      </w:pPr>
    </w:p>
    <w:p w14:paraId="365B5F86" w14:textId="1441AD0C" w:rsidR="003929DB" w:rsidRDefault="00CA6098" w:rsidP="00A36391">
      <w:pPr>
        <w:ind w:firstLine="360"/>
      </w:pPr>
      <w:r w:rsidRPr="00CA6098">
        <w:t>A single website which provides your BMI based on your body, along with the average BMI of people from your age group, where you can manage your calorie intake along with keeping track of what you have to and do not have to do</w:t>
      </w:r>
    </w:p>
    <w:p w14:paraId="5652CE06" w14:textId="4F95CC80" w:rsidR="00371843" w:rsidRDefault="00371843" w:rsidP="00A36391">
      <w:pPr>
        <w:ind w:firstLine="360"/>
      </w:pPr>
    </w:p>
    <w:p w14:paraId="171B932B" w14:textId="17EE9C9A" w:rsidR="00371843" w:rsidRDefault="00371843" w:rsidP="00371843">
      <w:pPr>
        <w:ind w:firstLine="360"/>
      </w:pPr>
      <w:r>
        <w:t xml:space="preserve">Patients now a days have to book appointment with doctors for their concerns but sometime it clashed the timing with other patients and answer to that problem is our system arranged the section of appointment </w:t>
      </w:r>
      <w:r w:rsidR="00CA6098">
        <w:t>that schedule the doctor and let them help to know their free slots</w:t>
      </w:r>
    </w:p>
    <w:p w14:paraId="53FFDC5C" w14:textId="11F20491" w:rsidR="00371843" w:rsidRDefault="00371843" w:rsidP="00371843">
      <w:pPr>
        <w:ind w:firstLine="360"/>
      </w:pPr>
    </w:p>
    <w:p w14:paraId="0CA5E05B" w14:textId="5F059D61" w:rsidR="00CA6098" w:rsidRDefault="00CA6098" w:rsidP="00371843">
      <w:pPr>
        <w:ind w:firstLine="360"/>
      </w:pPr>
      <w:r>
        <w:t>Now a days buying advance medicine is a headache because of lack of availability. Sometimes users have to search in multiple stores which cost him lot of stress and money</w:t>
      </w:r>
    </w:p>
    <w:p w14:paraId="21B982CF" w14:textId="06F472A7" w:rsidR="00E9045D" w:rsidRPr="007A2FF4" w:rsidRDefault="00CA6098" w:rsidP="00BA31C4">
      <w:pPr>
        <w:rPr>
          <w:rStyle w:val="Strong"/>
          <w:b w:val="0"/>
          <w:bCs w:val="0"/>
        </w:rPr>
      </w:pPr>
      <w:r>
        <w:t>Our system helps them to get it at their door step</w:t>
      </w:r>
    </w:p>
    <w:p w14:paraId="71B6EA57" w14:textId="77777777" w:rsidR="007A2FF4" w:rsidRPr="00E237E8" w:rsidRDefault="007A2FF4" w:rsidP="00BA31C4">
      <w:pPr>
        <w:rPr>
          <w:rStyle w:val="Strong"/>
        </w:rPr>
      </w:pPr>
    </w:p>
    <w:p w14:paraId="605433DF" w14:textId="549B6307" w:rsidR="00907C53" w:rsidRPr="00E237E8" w:rsidRDefault="00907C53" w:rsidP="00E9045D">
      <w:pPr>
        <w:pStyle w:val="Heading1"/>
        <w:numPr>
          <w:ilvl w:val="1"/>
          <w:numId w:val="20"/>
        </w:numPr>
        <w:tabs>
          <w:tab w:val="left" w:pos="284"/>
        </w:tabs>
      </w:pPr>
      <w:bookmarkStart w:id="2" w:name="_Toc112703032"/>
      <w:r>
        <w:lastRenderedPageBreak/>
        <w:t>objective of the new system</w:t>
      </w:r>
      <w:bookmarkEnd w:id="2"/>
    </w:p>
    <w:p w14:paraId="0CE14321" w14:textId="77777777" w:rsidR="005C65A4" w:rsidRDefault="00907C53" w:rsidP="00FA3340">
      <w:pPr>
        <w:rPr>
          <w:b/>
          <w:bCs/>
        </w:rPr>
      </w:pPr>
      <w:r>
        <w:t>To provide the one step solution to the medical needs, a user can</w:t>
      </w:r>
      <w:r w:rsidR="00FA3340">
        <w:t xml:space="preserve"> </w:t>
      </w:r>
      <w:r w:rsidR="008348A0" w:rsidRPr="008348A0">
        <w:t>Make a reservation</w:t>
      </w:r>
      <w:r w:rsidR="00FA3340">
        <w:t xml:space="preserve"> and can also </w:t>
      </w:r>
      <w:r w:rsidR="005C65A4">
        <w:t>M</w:t>
      </w:r>
      <w:r w:rsidR="008348A0" w:rsidRPr="008348A0">
        <w:t>onitor and record their caloric intake</w:t>
      </w:r>
      <w:r w:rsidR="00FA3340">
        <w:t xml:space="preserve"> along with </w:t>
      </w:r>
      <w:r w:rsidR="005C65A4" w:rsidRPr="005C65A4">
        <w:t>Discuss</w:t>
      </w:r>
      <w:r w:rsidR="00FA3340">
        <w:t>ing</w:t>
      </w:r>
      <w:r w:rsidR="005C65A4" w:rsidRPr="005C65A4">
        <w:t xml:space="preserve"> issues with medical professionals</w:t>
      </w:r>
      <w:r w:rsidR="00FA3340">
        <w:t xml:space="preserve"> for </w:t>
      </w:r>
      <w:r w:rsidR="005C65A4">
        <w:t>B</w:t>
      </w:r>
      <w:r w:rsidR="005C65A4" w:rsidRPr="005C65A4">
        <w:t>uy</w:t>
      </w:r>
      <w:r w:rsidR="00FA3340">
        <w:t>ing</w:t>
      </w:r>
      <w:r w:rsidR="005C65A4" w:rsidRPr="005C65A4">
        <w:t xml:space="preserve"> prescription drugs</w:t>
      </w:r>
      <w:r w:rsidR="00DD79B3">
        <w:t>,</w:t>
      </w:r>
      <w:r w:rsidR="00FA3340">
        <w:t xml:space="preserve"> and one can also </w:t>
      </w:r>
      <w:r w:rsidR="005C65A4" w:rsidRPr="005C65A4">
        <w:t>make a list of tasks to complete, such as keeping a fitness journal, among other things</w:t>
      </w:r>
      <w:r w:rsidR="005C65A4" w:rsidRPr="00FA3340">
        <w:rPr>
          <w:b/>
          <w:bCs/>
        </w:rPr>
        <w:t>.</w:t>
      </w:r>
    </w:p>
    <w:p w14:paraId="5E5A3577" w14:textId="71B2F11D" w:rsidR="00157A82" w:rsidRDefault="00157A82" w:rsidP="00FA3340">
      <w:pPr>
        <w:rPr>
          <w:b/>
          <w:bCs/>
        </w:rPr>
      </w:pPr>
    </w:p>
    <w:p w14:paraId="78D8DF71" w14:textId="3300E045" w:rsidR="00094AED" w:rsidRDefault="00094AED" w:rsidP="00FA3340">
      <w:pPr>
        <w:rPr>
          <w:b/>
          <w:bCs/>
        </w:rPr>
      </w:pPr>
    </w:p>
    <w:p w14:paraId="43A89866" w14:textId="35EB5905" w:rsidR="00094AED" w:rsidRDefault="00094AED" w:rsidP="00FA3340">
      <w:pPr>
        <w:rPr>
          <w:b/>
          <w:bCs/>
        </w:rPr>
      </w:pPr>
    </w:p>
    <w:p w14:paraId="20C2F819" w14:textId="72B4A468" w:rsidR="00094AED" w:rsidRDefault="00094AED" w:rsidP="00FA3340">
      <w:pPr>
        <w:rPr>
          <w:b/>
          <w:bCs/>
        </w:rPr>
      </w:pPr>
    </w:p>
    <w:p w14:paraId="17141502" w14:textId="78769E80" w:rsidR="00094AED" w:rsidRDefault="00094AED" w:rsidP="00FA3340">
      <w:pPr>
        <w:rPr>
          <w:b/>
          <w:bCs/>
        </w:rPr>
      </w:pPr>
    </w:p>
    <w:p w14:paraId="79AB9E37" w14:textId="47E19ECA" w:rsidR="00094AED" w:rsidRDefault="00094AED" w:rsidP="00FA3340">
      <w:pPr>
        <w:rPr>
          <w:b/>
          <w:bCs/>
        </w:rPr>
      </w:pPr>
    </w:p>
    <w:p w14:paraId="35957A22" w14:textId="427B4085" w:rsidR="00094AED" w:rsidRDefault="00094AED" w:rsidP="00FA3340">
      <w:pPr>
        <w:rPr>
          <w:b/>
          <w:bCs/>
        </w:rPr>
      </w:pPr>
    </w:p>
    <w:p w14:paraId="0D6703D0" w14:textId="4409FFB4" w:rsidR="00094AED" w:rsidRDefault="00094AED" w:rsidP="00FA3340">
      <w:pPr>
        <w:rPr>
          <w:b/>
          <w:bCs/>
        </w:rPr>
      </w:pPr>
    </w:p>
    <w:p w14:paraId="4EA37E9F" w14:textId="713D789E" w:rsidR="00094AED" w:rsidRDefault="00094AED" w:rsidP="00FA3340">
      <w:pPr>
        <w:rPr>
          <w:b/>
          <w:bCs/>
        </w:rPr>
      </w:pPr>
    </w:p>
    <w:p w14:paraId="5E4943F3" w14:textId="3BC0B98A" w:rsidR="00094AED" w:rsidRDefault="00094AED" w:rsidP="00FA3340">
      <w:pPr>
        <w:rPr>
          <w:b/>
          <w:bCs/>
        </w:rPr>
      </w:pPr>
    </w:p>
    <w:p w14:paraId="6B9AAB10" w14:textId="27A16D0A" w:rsidR="00094AED" w:rsidRDefault="00094AED" w:rsidP="00FA3340">
      <w:pPr>
        <w:rPr>
          <w:b/>
          <w:bCs/>
        </w:rPr>
      </w:pPr>
    </w:p>
    <w:p w14:paraId="76E0E595" w14:textId="2CD473E0" w:rsidR="00094AED" w:rsidRDefault="00094AED" w:rsidP="00FA3340">
      <w:pPr>
        <w:rPr>
          <w:b/>
          <w:bCs/>
        </w:rPr>
      </w:pPr>
    </w:p>
    <w:p w14:paraId="6D6E1DD5" w14:textId="347B5CD4" w:rsidR="00094AED" w:rsidRDefault="00094AED" w:rsidP="00FA3340">
      <w:pPr>
        <w:rPr>
          <w:b/>
          <w:bCs/>
        </w:rPr>
      </w:pPr>
    </w:p>
    <w:p w14:paraId="7BA512F2" w14:textId="06D4B744" w:rsidR="00094AED" w:rsidRDefault="00094AED" w:rsidP="00FA3340">
      <w:pPr>
        <w:rPr>
          <w:b/>
          <w:bCs/>
        </w:rPr>
      </w:pPr>
    </w:p>
    <w:p w14:paraId="29876E2B" w14:textId="4B9A1F84" w:rsidR="00094AED" w:rsidRDefault="00094AED" w:rsidP="00FA3340">
      <w:pPr>
        <w:rPr>
          <w:b/>
          <w:bCs/>
        </w:rPr>
      </w:pPr>
    </w:p>
    <w:p w14:paraId="72B7F81F" w14:textId="16B6B00E" w:rsidR="00094AED" w:rsidRDefault="00094AED" w:rsidP="00FA3340">
      <w:pPr>
        <w:rPr>
          <w:b/>
          <w:bCs/>
        </w:rPr>
      </w:pPr>
    </w:p>
    <w:p w14:paraId="798CC70C" w14:textId="28BD1FE1" w:rsidR="00094AED" w:rsidRDefault="00094AED" w:rsidP="00FA3340">
      <w:pPr>
        <w:rPr>
          <w:b/>
          <w:bCs/>
        </w:rPr>
      </w:pPr>
    </w:p>
    <w:p w14:paraId="72EFB5BA" w14:textId="711B9934" w:rsidR="00094AED" w:rsidRDefault="00094AED" w:rsidP="00FA3340">
      <w:pPr>
        <w:rPr>
          <w:b/>
          <w:bCs/>
        </w:rPr>
      </w:pPr>
    </w:p>
    <w:p w14:paraId="4AD14AD0" w14:textId="1881E99A" w:rsidR="00094AED" w:rsidRDefault="00094AED" w:rsidP="00FA3340">
      <w:pPr>
        <w:rPr>
          <w:b/>
          <w:bCs/>
        </w:rPr>
      </w:pPr>
    </w:p>
    <w:p w14:paraId="4AEB72A4" w14:textId="77777777" w:rsidR="00035280" w:rsidRDefault="00035280" w:rsidP="00FA3340">
      <w:pPr>
        <w:rPr>
          <w:b/>
          <w:bCs/>
        </w:rPr>
      </w:pPr>
    </w:p>
    <w:p w14:paraId="5058BB37" w14:textId="4599D22C" w:rsidR="00E24406" w:rsidRDefault="00793D93" w:rsidP="00035280">
      <w:pPr>
        <w:pStyle w:val="Heading1"/>
        <w:tabs>
          <w:tab w:val="left" w:pos="284"/>
        </w:tabs>
      </w:pPr>
      <w:r>
        <w:lastRenderedPageBreak/>
        <w:t xml:space="preserve">1.4 </w:t>
      </w:r>
      <w:r w:rsidR="00C859C4">
        <w:t>Problem Definition</w:t>
      </w:r>
    </w:p>
    <w:p w14:paraId="21FE19CF" w14:textId="2BEE8A92" w:rsidR="00157A82" w:rsidRDefault="0080231D" w:rsidP="00FA3340">
      <w:r w:rsidRPr="0080231D">
        <w:t xml:space="preserve">Providing one step </w:t>
      </w:r>
      <w:r>
        <w:t>solution to users looking for ideal hospitals, doctors, medicines and scope of the disease to the problems they are facing.</w:t>
      </w:r>
    </w:p>
    <w:p w14:paraId="7946BF0E" w14:textId="77777777" w:rsidR="0080231D" w:rsidRPr="0080231D" w:rsidRDefault="0080231D" w:rsidP="00FA3340"/>
    <w:p w14:paraId="687D09F0" w14:textId="77777777" w:rsidR="00157A82" w:rsidRDefault="00157A82" w:rsidP="00FA3340">
      <w:pPr>
        <w:rPr>
          <w:b/>
          <w:bCs/>
        </w:rPr>
      </w:pPr>
    </w:p>
    <w:p w14:paraId="4FB44D45" w14:textId="77777777" w:rsidR="00157A82" w:rsidRDefault="00157A82" w:rsidP="00FA3340">
      <w:pPr>
        <w:rPr>
          <w:b/>
          <w:bCs/>
        </w:rPr>
      </w:pPr>
    </w:p>
    <w:p w14:paraId="081CDB58" w14:textId="77777777" w:rsidR="00157A82" w:rsidRDefault="00157A82" w:rsidP="00FA3340">
      <w:pPr>
        <w:rPr>
          <w:b/>
          <w:bCs/>
        </w:rPr>
      </w:pPr>
    </w:p>
    <w:p w14:paraId="5E575C86" w14:textId="77777777" w:rsidR="00157A82" w:rsidRDefault="00157A82" w:rsidP="00FA3340">
      <w:pPr>
        <w:rPr>
          <w:b/>
          <w:bCs/>
        </w:rPr>
      </w:pPr>
    </w:p>
    <w:p w14:paraId="0E675812" w14:textId="77777777" w:rsidR="00157A82" w:rsidRDefault="00157A82" w:rsidP="00FA3340">
      <w:pPr>
        <w:rPr>
          <w:b/>
          <w:bCs/>
        </w:rPr>
      </w:pPr>
    </w:p>
    <w:p w14:paraId="7C1C2EAA" w14:textId="77777777" w:rsidR="00157A82" w:rsidRDefault="00157A82" w:rsidP="00FA3340">
      <w:pPr>
        <w:rPr>
          <w:b/>
          <w:bCs/>
        </w:rPr>
      </w:pPr>
    </w:p>
    <w:p w14:paraId="3FEA2588" w14:textId="77777777" w:rsidR="00157A82" w:rsidRDefault="00157A82" w:rsidP="00FA3340">
      <w:pPr>
        <w:rPr>
          <w:b/>
          <w:bCs/>
        </w:rPr>
      </w:pPr>
    </w:p>
    <w:p w14:paraId="0B6EE5EF" w14:textId="77777777" w:rsidR="00157A82" w:rsidRDefault="00157A82" w:rsidP="00FA3340">
      <w:pPr>
        <w:rPr>
          <w:b/>
          <w:bCs/>
        </w:rPr>
      </w:pPr>
    </w:p>
    <w:p w14:paraId="6416F545" w14:textId="77777777" w:rsidR="00157A82" w:rsidRDefault="00157A82" w:rsidP="00FA3340">
      <w:pPr>
        <w:rPr>
          <w:b/>
          <w:bCs/>
        </w:rPr>
      </w:pPr>
    </w:p>
    <w:p w14:paraId="3C9CC9AA" w14:textId="77777777" w:rsidR="00157A82" w:rsidRDefault="00157A82" w:rsidP="00FA3340">
      <w:pPr>
        <w:rPr>
          <w:b/>
          <w:bCs/>
        </w:rPr>
      </w:pPr>
    </w:p>
    <w:p w14:paraId="736E3EF4" w14:textId="77777777" w:rsidR="00157A82" w:rsidRDefault="00157A82" w:rsidP="00FA3340">
      <w:pPr>
        <w:rPr>
          <w:b/>
          <w:bCs/>
        </w:rPr>
      </w:pPr>
    </w:p>
    <w:p w14:paraId="1EB2507E" w14:textId="77777777" w:rsidR="00157A82" w:rsidRDefault="00157A82" w:rsidP="00FA3340">
      <w:pPr>
        <w:rPr>
          <w:b/>
          <w:bCs/>
        </w:rPr>
      </w:pPr>
    </w:p>
    <w:p w14:paraId="15C3EE28" w14:textId="77777777" w:rsidR="00157A82" w:rsidRDefault="00157A82" w:rsidP="00FA3340">
      <w:pPr>
        <w:rPr>
          <w:b/>
          <w:bCs/>
        </w:rPr>
      </w:pPr>
    </w:p>
    <w:p w14:paraId="0808F84E" w14:textId="77777777" w:rsidR="00157A82" w:rsidRDefault="00157A82" w:rsidP="00FA3340">
      <w:pPr>
        <w:rPr>
          <w:b/>
          <w:bCs/>
        </w:rPr>
      </w:pPr>
    </w:p>
    <w:p w14:paraId="0977B9BF" w14:textId="77777777" w:rsidR="00157A82" w:rsidRDefault="00157A82" w:rsidP="00FA3340">
      <w:pPr>
        <w:rPr>
          <w:b/>
          <w:bCs/>
        </w:rPr>
      </w:pPr>
    </w:p>
    <w:p w14:paraId="72CCF3A8" w14:textId="77777777" w:rsidR="00157A82" w:rsidRDefault="00157A82" w:rsidP="00FA3340">
      <w:pPr>
        <w:rPr>
          <w:b/>
          <w:bCs/>
        </w:rPr>
      </w:pPr>
    </w:p>
    <w:p w14:paraId="5F1CB456" w14:textId="77777777" w:rsidR="00157A82" w:rsidRDefault="00157A82" w:rsidP="00FA3340">
      <w:pPr>
        <w:rPr>
          <w:b/>
          <w:bCs/>
        </w:rPr>
      </w:pPr>
    </w:p>
    <w:p w14:paraId="72EFF140" w14:textId="77777777" w:rsidR="00157A82" w:rsidRDefault="00157A82" w:rsidP="00FA3340">
      <w:pPr>
        <w:rPr>
          <w:b/>
          <w:bCs/>
        </w:rPr>
      </w:pPr>
    </w:p>
    <w:p w14:paraId="7E5C0FE7" w14:textId="77777777" w:rsidR="00157A82" w:rsidRDefault="00157A82" w:rsidP="00FA3340">
      <w:pPr>
        <w:rPr>
          <w:b/>
          <w:bCs/>
        </w:rPr>
      </w:pPr>
    </w:p>
    <w:p w14:paraId="6A356F21" w14:textId="77777777" w:rsidR="00157A82" w:rsidRDefault="00157A82" w:rsidP="00FA3340">
      <w:pPr>
        <w:rPr>
          <w:b/>
          <w:bCs/>
        </w:rPr>
      </w:pPr>
    </w:p>
    <w:p w14:paraId="6D7BBDE4" w14:textId="2CDB0AAE" w:rsidR="00157A82" w:rsidRPr="00FA3340" w:rsidRDefault="00157A82" w:rsidP="00FA3340">
      <w:pPr>
        <w:rPr>
          <w:rStyle w:val="Strong"/>
          <w:b w:val="0"/>
          <w:bCs w:val="0"/>
        </w:rPr>
        <w:sectPr w:rsidR="00157A82" w:rsidRPr="00FA3340" w:rsidSect="00AC4859">
          <w:headerReference w:type="default" r:id="rId18"/>
          <w:pgSz w:w="12240" w:h="15840" w:code="1"/>
          <w:pgMar w:top="2160" w:right="1080" w:bottom="720" w:left="1080" w:header="648" w:footer="432" w:gutter="0"/>
          <w:cols w:space="708"/>
          <w:docGrid w:linePitch="360"/>
        </w:sectPr>
      </w:pPr>
    </w:p>
    <w:p w14:paraId="3F30BE4D" w14:textId="6E608D1C" w:rsidR="00BA31C4" w:rsidRPr="00E9045D" w:rsidRDefault="00E9045D" w:rsidP="00E9045D">
      <w:pPr>
        <w:pStyle w:val="Heading1"/>
        <w:rPr>
          <w:b w:val="0"/>
          <w:bCs/>
        </w:rPr>
      </w:pPr>
      <w:bookmarkStart w:id="3" w:name="_Toc112703033"/>
      <w:r>
        <w:rPr>
          <w:b w:val="0"/>
          <w:bCs/>
        </w:rPr>
        <w:lastRenderedPageBreak/>
        <w:t xml:space="preserve">1.5 </w:t>
      </w:r>
      <w:r w:rsidR="00907C53">
        <w:rPr>
          <w:b w:val="0"/>
          <w:bCs/>
        </w:rPr>
        <w:t>core components</w:t>
      </w:r>
      <w:bookmarkEnd w:id="3"/>
    </w:p>
    <w:p w14:paraId="1494394D" w14:textId="47E6D18F" w:rsidR="00907C53" w:rsidRDefault="00907C53" w:rsidP="0003123C">
      <w:r>
        <w:t>The core components for the “Medic-kit” project include:</w:t>
      </w:r>
    </w:p>
    <w:p w14:paraId="7D023B3B" w14:textId="77777777" w:rsidR="00DC7AB8" w:rsidRDefault="00DC7AB8" w:rsidP="0003123C"/>
    <w:p w14:paraId="1B6529AD" w14:textId="77777777" w:rsidR="00907C53" w:rsidRDefault="00907C53" w:rsidP="00A25641">
      <w:pPr>
        <w:pStyle w:val="ListParagraph"/>
        <w:numPr>
          <w:ilvl w:val="0"/>
          <w:numId w:val="12"/>
        </w:numPr>
      </w:pPr>
      <w:r>
        <w:t>Login</w:t>
      </w:r>
    </w:p>
    <w:p w14:paraId="49DE5784" w14:textId="77777777" w:rsidR="00907C53" w:rsidRDefault="00907C53" w:rsidP="00A25641">
      <w:pPr>
        <w:pStyle w:val="ListParagraph"/>
        <w:numPr>
          <w:ilvl w:val="0"/>
          <w:numId w:val="12"/>
        </w:numPr>
      </w:pPr>
      <w:r>
        <w:t>Registration</w:t>
      </w:r>
    </w:p>
    <w:p w14:paraId="1725E741" w14:textId="77777777" w:rsidR="00907C53" w:rsidRDefault="00907C53" w:rsidP="00A25641">
      <w:pPr>
        <w:pStyle w:val="ListParagraph"/>
        <w:numPr>
          <w:ilvl w:val="0"/>
          <w:numId w:val="12"/>
        </w:numPr>
      </w:pPr>
      <w:r>
        <w:t>Face-recognition login</w:t>
      </w:r>
    </w:p>
    <w:p w14:paraId="6AB80A0E" w14:textId="77777777" w:rsidR="00907C53" w:rsidRDefault="00907C53" w:rsidP="00A25641">
      <w:pPr>
        <w:pStyle w:val="ListParagraph"/>
        <w:numPr>
          <w:ilvl w:val="0"/>
          <w:numId w:val="12"/>
        </w:numPr>
      </w:pPr>
      <w:r>
        <w:t>To-do list</w:t>
      </w:r>
    </w:p>
    <w:p w14:paraId="6166D131" w14:textId="77777777" w:rsidR="00907C53" w:rsidRDefault="00907C53" w:rsidP="00A25641">
      <w:pPr>
        <w:pStyle w:val="ListParagraph"/>
        <w:numPr>
          <w:ilvl w:val="0"/>
          <w:numId w:val="12"/>
        </w:numPr>
      </w:pPr>
      <w:r>
        <w:t>Display Symptoms-&gt;diseases</w:t>
      </w:r>
    </w:p>
    <w:p w14:paraId="1560B726" w14:textId="77777777" w:rsidR="00907C53" w:rsidRDefault="00907C53" w:rsidP="00A25641">
      <w:pPr>
        <w:pStyle w:val="ListParagraph"/>
        <w:numPr>
          <w:ilvl w:val="0"/>
          <w:numId w:val="12"/>
        </w:numPr>
      </w:pPr>
      <w:r>
        <w:t>Tweet/Update your own timeline</w:t>
      </w:r>
    </w:p>
    <w:p w14:paraId="088CCBEE" w14:textId="77777777" w:rsidR="00907C53" w:rsidRDefault="00907C53" w:rsidP="00A25641">
      <w:pPr>
        <w:pStyle w:val="ListParagraph"/>
        <w:numPr>
          <w:ilvl w:val="0"/>
          <w:numId w:val="12"/>
        </w:numPr>
      </w:pPr>
      <w:r>
        <w:t>Mail users</w:t>
      </w:r>
    </w:p>
    <w:p w14:paraId="45B97E14" w14:textId="77777777" w:rsidR="00907C53" w:rsidRDefault="00907C53" w:rsidP="00A25641">
      <w:pPr>
        <w:pStyle w:val="ListParagraph"/>
        <w:numPr>
          <w:ilvl w:val="0"/>
          <w:numId w:val="12"/>
        </w:numPr>
      </w:pPr>
      <w:r>
        <w:t>Chat interface</w:t>
      </w:r>
    </w:p>
    <w:p w14:paraId="37A9CE7F" w14:textId="77777777" w:rsidR="00907C53" w:rsidRDefault="00907C53" w:rsidP="00A25641">
      <w:pPr>
        <w:pStyle w:val="ListParagraph"/>
        <w:numPr>
          <w:ilvl w:val="0"/>
          <w:numId w:val="12"/>
        </w:numPr>
      </w:pPr>
      <w:r>
        <w:t>Blog/news update</w:t>
      </w:r>
    </w:p>
    <w:p w14:paraId="5A1405F3" w14:textId="77777777" w:rsidR="00907C53" w:rsidRDefault="00907C53" w:rsidP="00A25641">
      <w:pPr>
        <w:pStyle w:val="ListParagraph"/>
        <w:numPr>
          <w:ilvl w:val="0"/>
          <w:numId w:val="12"/>
        </w:numPr>
      </w:pPr>
      <w:r>
        <w:t>Hospital/doctor suggestion according to disease/problem</w:t>
      </w:r>
    </w:p>
    <w:p w14:paraId="625D4117" w14:textId="77777777" w:rsidR="00907C53" w:rsidRDefault="00907C53" w:rsidP="00A25641">
      <w:pPr>
        <w:pStyle w:val="ListParagraph"/>
        <w:numPr>
          <w:ilvl w:val="0"/>
          <w:numId w:val="12"/>
        </w:numPr>
      </w:pPr>
      <w:r>
        <w:t>Ideal profile display (based on personal data, calculated using BMI)</w:t>
      </w:r>
    </w:p>
    <w:p w14:paraId="6A7A1F8E" w14:textId="77777777" w:rsidR="00907C53" w:rsidRDefault="00907C53" w:rsidP="00A25641">
      <w:pPr>
        <w:pStyle w:val="ListParagraph"/>
        <w:numPr>
          <w:ilvl w:val="0"/>
          <w:numId w:val="12"/>
        </w:numPr>
      </w:pPr>
      <w:r>
        <w:t>Calory counter</w:t>
      </w:r>
    </w:p>
    <w:p w14:paraId="21F0FBD6" w14:textId="40528E9E" w:rsidR="00907C53" w:rsidRDefault="00907C53" w:rsidP="00A25641">
      <w:pPr>
        <w:pStyle w:val="ListParagraph"/>
        <w:numPr>
          <w:ilvl w:val="0"/>
          <w:numId w:val="12"/>
        </w:numPr>
      </w:pPr>
      <w:r>
        <w:t>Treatment/remedy</w:t>
      </w:r>
    </w:p>
    <w:p w14:paraId="3A361239" w14:textId="6865D770" w:rsidR="00907C53" w:rsidRDefault="00907C53" w:rsidP="00A25641">
      <w:pPr>
        <w:pStyle w:val="ListParagraph"/>
        <w:numPr>
          <w:ilvl w:val="0"/>
          <w:numId w:val="12"/>
        </w:numPr>
      </w:pPr>
      <w:r>
        <w:t>Prescription list</w:t>
      </w:r>
    </w:p>
    <w:p w14:paraId="79430DE0" w14:textId="77777777" w:rsidR="00907C53" w:rsidRDefault="00907C53" w:rsidP="00A25641">
      <w:pPr>
        <w:pStyle w:val="ListParagraph"/>
        <w:numPr>
          <w:ilvl w:val="0"/>
          <w:numId w:val="12"/>
        </w:numPr>
      </w:pPr>
      <w:r>
        <w:t>Appointment taking</w:t>
      </w:r>
    </w:p>
    <w:p w14:paraId="556A028E" w14:textId="77777777" w:rsidR="00907C53" w:rsidRDefault="00907C53" w:rsidP="00A25641">
      <w:pPr>
        <w:pStyle w:val="ListParagraph"/>
        <w:numPr>
          <w:ilvl w:val="0"/>
          <w:numId w:val="12"/>
        </w:numPr>
      </w:pPr>
      <w:r>
        <w:t>Request meds</w:t>
      </w:r>
    </w:p>
    <w:p w14:paraId="4452D946" w14:textId="77777777" w:rsidR="00907C53" w:rsidRDefault="00907C53" w:rsidP="00A25641">
      <w:pPr>
        <w:pStyle w:val="ListParagraph"/>
        <w:numPr>
          <w:ilvl w:val="0"/>
          <w:numId w:val="12"/>
        </w:numPr>
      </w:pPr>
      <w:r>
        <w:t>Update Profile</w:t>
      </w:r>
    </w:p>
    <w:p w14:paraId="434D7495" w14:textId="77777777" w:rsidR="00907C53" w:rsidRDefault="00907C53" w:rsidP="00A25641">
      <w:pPr>
        <w:pStyle w:val="ListParagraph"/>
        <w:numPr>
          <w:ilvl w:val="0"/>
          <w:numId w:val="12"/>
        </w:numPr>
      </w:pPr>
      <w:r>
        <w:t>Change Password</w:t>
      </w:r>
    </w:p>
    <w:p w14:paraId="5C5E1C1B" w14:textId="77777777" w:rsidR="00907C53" w:rsidRDefault="00907C53" w:rsidP="00A25641">
      <w:pPr>
        <w:pStyle w:val="ListParagraph"/>
        <w:numPr>
          <w:ilvl w:val="0"/>
          <w:numId w:val="12"/>
        </w:numPr>
      </w:pPr>
      <w:r>
        <w:t>Contact us</w:t>
      </w:r>
    </w:p>
    <w:p w14:paraId="340883D3" w14:textId="77777777" w:rsidR="00907C53" w:rsidRDefault="00907C53" w:rsidP="00A25641">
      <w:pPr>
        <w:pStyle w:val="ListParagraph"/>
        <w:numPr>
          <w:ilvl w:val="0"/>
          <w:numId w:val="12"/>
        </w:numPr>
      </w:pPr>
      <w:r>
        <w:t>Feedback</w:t>
      </w:r>
    </w:p>
    <w:p w14:paraId="2BA35467" w14:textId="77777777" w:rsidR="00907C53" w:rsidRDefault="00907C53" w:rsidP="00A25641">
      <w:pPr>
        <w:pStyle w:val="ListParagraph"/>
        <w:numPr>
          <w:ilvl w:val="0"/>
          <w:numId w:val="12"/>
        </w:numPr>
      </w:pPr>
      <w:r w:rsidRPr="00907C53">
        <w:t>admin:</w:t>
      </w:r>
      <w:r>
        <w:t xml:space="preserve"> </w:t>
      </w:r>
      <w:r w:rsidRPr="00907C53">
        <w:t>manage doctors</w:t>
      </w:r>
    </w:p>
    <w:p w14:paraId="0352A4CE" w14:textId="77777777" w:rsidR="00907C53" w:rsidRDefault="00907C53" w:rsidP="00A25641">
      <w:pPr>
        <w:pStyle w:val="ListParagraph"/>
        <w:numPr>
          <w:ilvl w:val="0"/>
          <w:numId w:val="12"/>
        </w:numPr>
      </w:pPr>
      <w:r w:rsidRPr="00907C53">
        <w:t>admin:</w:t>
      </w:r>
      <w:r>
        <w:t xml:space="preserve"> </w:t>
      </w:r>
      <w:r w:rsidRPr="00907C53">
        <w:t>manage patients</w:t>
      </w:r>
      <w:r>
        <w:t xml:space="preserve"> </w:t>
      </w:r>
    </w:p>
    <w:p w14:paraId="647602FF" w14:textId="77777777" w:rsidR="00DC7AB8" w:rsidRDefault="00DC7AB8" w:rsidP="00A25641">
      <w:pPr>
        <w:pStyle w:val="ListParagraph"/>
        <w:numPr>
          <w:ilvl w:val="0"/>
          <w:numId w:val="12"/>
        </w:numPr>
      </w:pPr>
      <w:r w:rsidRPr="00DC7AB8">
        <w:t>admin:</w:t>
      </w:r>
      <w:r>
        <w:t xml:space="preserve"> </w:t>
      </w:r>
      <w:r w:rsidRPr="00DC7AB8">
        <w:t>manage diseases/problems</w:t>
      </w:r>
    </w:p>
    <w:p w14:paraId="015CC03C" w14:textId="77777777" w:rsidR="00DC7AB8" w:rsidRDefault="00DC7AB8" w:rsidP="00A25641">
      <w:pPr>
        <w:pStyle w:val="ListParagraph"/>
        <w:numPr>
          <w:ilvl w:val="0"/>
          <w:numId w:val="12"/>
        </w:numPr>
      </w:pPr>
      <w:r w:rsidRPr="00DC7AB8">
        <w:t>admin:</w:t>
      </w:r>
      <w:r>
        <w:t xml:space="preserve"> </w:t>
      </w:r>
      <w:r w:rsidRPr="00DC7AB8">
        <w:t>manage symptoms</w:t>
      </w:r>
      <w:r>
        <w:t xml:space="preserve"> </w:t>
      </w:r>
    </w:p>
    <w:p w14:paraId="4AE47287" w14:textId="77777777" w:rsidR="00DC7AB8" w:rsidRDefault="00DC7AB8" w:rsidP="00A25641">
      <w:pPr>
        <w:pStyle w:val="ListParagraph"/>
        <w:numPr>
          <w:ilvl w:val="0"/>
          <w:numId w:val="12"/>
        </w:numPr>
      </w:pPr>
      <w:r w:rsidRPr="00DC7AB8">
        <w:t>view hospital/doctor information</w:t>
      </w:r>
    </w:p>
    <w:p w14:paraId="638CEBF1" w14:textId="77777777" w:rsidR="00DC7AB8" w:rsidRDefault="00DC7AB8" w:rsidP="00A25641">
      <w:pPr>
        <w:pStyle w:val="ListParagraph"/>
        <w:numPr>
          <w:ilvl w:val="0"/>
          <w:numId w:val="12"/>
        </w:numPr>
      </w:pPr>
      <w:r w:rsidRPr="00DC7AB8">
        <w:t>view medical history</w:t>
      </w:r>
    </w:p>
    <w:p w14:paraId="747392F7" w14:textId="5FF2C33F" w:rsidR="00DC7AB8" w:rsidRPr="00E237E8" w:rsidRDefault="00DC7AB8" w:rsidP="00A25641">
      <w:pPr>
        <w:pStyle w:val="ListParagraph"/>
        <w:numPr>
          <w:ilvl w:val="0"/>
          <w:numId w:val="12"/>
        </w:numPr>
        <w:sectPr w:rsidR="00DC7AB8" w:rsidRPr="00E237E8" w:rsidSect="00AC4859">
          <w:pgSz w:w="12240" w:h="15840" w:code="1"/>
          <w:pgMar w:top="2160" w:right="1080" w:bottom="720" w:left="1080" w:header="648" w:footer="432" w:gutter="0"/>
          <w:cols w:space="708"/>
          <w:docGrid w:linePitch="360"/>
        </w:sectPr>
      </w:pPr>
      <w:r w:rsidRPr="00DC7AB8">
        <w:t>add medical history</w:t>
      </w:r>
    </w:p>
    <w:p w14:paraId="10D9F86E" w14:textId="20ED3CCA" w:rsidR="00D27AF8" w:rsidRPr="00E237E8" w:rsidRDefault="00DC7AB8" w:rsidP="00E9045D">
      <w:pPr>
        <w:pStyle w:val="Heading1"/>
        <w:numPr>
          <w:ilvl w:val="1"/>
          <w:numId w:val="21"/>
        </w:numPr>
      </w:pPr>
      <w:bookmarkStart w:id="4" w:name="_Toc112703034"/>
      <w:r>
        <w:lastRenderedPageBreak/>
        <w:t>project profile</w:t>
      </w:r>
      <w:bookmarkEnd w:id="4"/>
    </w:p>
    <w:tbl>
      <w:tblPr>
        <w:tblStyle w:val="TableGrid"/>
        <w:tblW w:w="0" w:type="auto"/>
        <w:tblLook w:val="04A0" w:firstRow="1" w:lastRow="0" w:firstColumn="1" w:lastColumn="0" w:noHBand="0" w:noVBand="1"/>
      </w:tblPr>
      <w:tblGrid>
        <w:gridCol w:w="2405"/>
        <w:gridCol w:w="7665"/>
      </w:tblGrid>
      <w:tr w:rsidR="00DC7AB8" w14:paraId="2AA9D3B2" w14:textId="77777777" w:rsidTr="00E9045D">
        <w:tc>
          <w:tcPr>
            <w:tcW w:w="2405" w:type="dxa"/>
          </w:tcPr>
          <w:p w14:paraId="44B2E0E8" w14:textId="55ADDDF7" w:rsidR="00DC7AB8" w:rsidRDefault="00DC7AB8" w:rsidP="00D27AF8">
            <w:r>
              <w:t>Project title</w:t>
            </w:r>
          </w:p>
        </w:tc>
        <w:tc>
          <w:tcPr>
            <w:tcW w:w="7665" w:type="dxa"/>
          </w:tcPr>
          <w:p w14:paraId="1D6AF0EF" w14:textId="099D2722" w:rsidR="008E6842" w:rsidRDefault="00DC7AB8" w:rsidP="00D27AF8">
            <w:r>
              <w:t>Medic-Kit</w:t>
            </w:r>
          </w:p>
        </w:tc>
      </w:tr>
      <w:tr w:rsidR="008E6842" w14:paraId="42D3AD0D" w14:textId="77777777" w:rsidTr="00E9045D">
        <w:tc>
          <w:tcPr>
            <w:tcW w:w="2405" w:type="dxa"/>
          </w:tcPr>
          <w:p w14:paraId="37EE7CC5" w14:textId="687DED33" w:rsidR="008E6842" w:rsidRDefault="008E6842" w:rsidP="00D27AF8">
            <w:r>
              <w:t>Project Description</w:t>
            </w:r>
          </w:p>
        </w:tc>
        <w:tc>
          <w:tcPr>
            <w:tcW w:w="7665" w:type="dxa"/>
          </w:tcPr>
          <w:p w14:paraId="53356795" w14:textId="37A51FF9" w:rsidR="008E6842" w:rsidRDefault="008E6842" w:rsidP="00D27AF8">
            <w:r>
              <w:t>Creating a system where a user can have a one-stop solution to all their medical needs.</w:t>
            </w:r>
          </w:p>
        </w:tc>
      </w:tr>
      <w:tr w:rsidR="00DC7AB8" w14:paraId="5DB82E10" w14:textId="77777777" w:rsidTr="00E9045D">
        <w:tc>
          <w:tcPr>
            <w:tcW w:w="2405" w:type="dxa"/>
          </w:tcPr>
          <w:p w14:paraId="502B2975" w14:textId="658E34D0" w:rsidR="00DC7AB8" w:rsidRDefault="00DC7AB8" w:rsidP="00D27AF8">
            <w:r>
              <w:t>Project Team</w:t>
            </w:r>
          </w:p>
        </w:tc>
        <w:tc>
          <w:tcPr>
            <w:tcW w:w="7665" w:type="dxa"/>
          </w:tcPr>
          <w:p w14:paraId="22E24685" w14:textId="2EA17860" w:rsidR="00DC7AB8" w:rsidRDefault="00DC7AB8" w:rsidP="00E9045D">
            <w:r>
              <w:t>Kenil Thakkar</w:t>
            </w:r>
            <w:r w:rsidR="00E9045D">
              <w:t xml:space="preserve">, </w:t>
            </w:r>
            <w:r>
              <w:t>Janhvi Agarwal</w:t>
            </w:r>
            <w:r w:rsidR="00E9045D">
              <w:t xml:space="preserve">, </w:t>
            </w:r>
            <w:r>
              <w:t>Varad Joshi</w:t>
            </w:r>
          </w:p>
        </w:tc>
      </w:tr>
      <w:tr w:rsidR="00DC7AB8" w14:paraId="33DBB48F" w14:textId="77777777" w:rsidTr="00E9045D">
        <w:tc>
          <w:tcPr>
            <w:tcW w:w="2405" w:type="dxa"/>
          </w:tcPr>
          <w:p w14:paraId="7DCBFC2B" w14:textId="0D89261F" w:rsidR="00DC7AB8" w:rsidRDefault="00DC7AB8" w:rsidP="00D27AF8">
            <w:r>
              <w:t>Front-End and Back-</w:t>
            </w:r>
            <w:r w:rsidR="00E9045D">
              <w:t>E</w:t>
            </w:r>
            <w:r>
              <w:t>nd</w:t>
            </w:r>
          </w:p>
        </w:tc>
        <w:tc>
          <w:tcPr>
            <w:tcW w:w="7665" w:type="dxa"/>
          </w:tcPr>
          <w:p w14:paraId="1595EE17" w14:textId="569F8B89" w:rsidR="008E6842" w:rsidRDefault="00DC7AB8" w:rsidP="00D27AF8">
            <w:r>
              <w:t>Django 4.1</w:t>
            </w:r>
            <w:r w:rsidR="0016493F">
              <w:t xml:space="preserve">, </w:t>
            </w:r>
            <w:r w:rsidR="00CD3309">
              <w:t>CSS5</w:t>
            </w:r>
            <w:r w:rsidR="00E9045D">
              <w:t>,</w:t>
            </w:r>
            <w:r w:rsidR="0016493F">
              <w:t xml:space="preserve"> </w:t>
            </w:r>
            <w:r w:rsidR="00CD3309">
              <w:t>HTML5</w:t>
            </w:r>
            <w:r w:rsidR="0016493F">
              <w:t xml:space="preserve">, </w:t>
            </w:r>
            <w:r w:rsidR="00CD3309">
              <w:t>JS</w:t>
            </w:r>
          </w:p>
        </w:tc>
      </w:tr>
      <w:tr w:rsidR="00DC7AB8" w14:paraId="182411AD" w14:textId="77777777" w:rsidTr="00E9045D">
        <w:tc>
          <w:tcPr>
            <w:tcW w:w="2405" w:type="dxa"/>
          </w:tcPr>
          <w:p w14:paraId="0EAAA160" w14:textId="37D4C939" w:rsidR="00DC7AB8" w:rsidRDefault="00DC7AB8" w:rsidP="00D27AF8">
            <w:r>
              <w:t>Database</w:t>
            </w:r>
          </w:p>
        </w:tc>
        <w:tc>
          <w:tcPr>
            <w:tcW w:w="7665" w:type="dxa"/>
          </w:tcPr>
          <w:p w14:paraId="42FDA808" w14:textId="5291D2D4" w:rsidR="00DC7AB8" w:rsidRDefault="00DC7AB8" w:rsidP="00D27AF8">
            <w:r>
              <w:t>MySQL</w:t>
            </w:r>
          </w:p>
        </w:tc>
      </w:tr>
      <w:tr w:rsidR="00DC7AB8" w14:paraId="0B62E276" w14:textId="77777777" w:rsidTr="00E9045D">
        <w:tc>
          <w:tcPr>
            <w:tcW w:w="2405" w:type="dxa"/>
          </w:tcPr>
          <w:p w14:paraId="29BF9994" w14:textId="070C40E8" w:rsidR="00DC7AB8" w:rsidRDefault="00DC7AB8" w:rsidP="00D27AF8">
            <w:r>
              <w:t>Evaluators</w:t>
            </w:r>
          </w:p>
        </w:tc>
        <w:tc>
          <w:tcPr>
            <w:tcW w:w="7665" w:type="dxa"/>
          </w:tcPr>
          <w:p w14:paraId="4987876E" w14:textId="456BBD4A" w:rsidR="00DC7AB8" w:rsidRDefault="00DC7AB8" w:rsidP="00D27AF8">
            <w:r>
              <w:t>Mr. Neeraj Gautam</w:t>
            </w:r>
            <w:r w:rsidR="0016493F">
              <w:t xml:space="preserve">, </w:t>
            </w:r>
          </w:p>
          <w:p w14:paraId="36739689" w14:textId="5C542D47" w:rsidR="00DC7AB8" w:rsidRDefault="00DC7AB8" w:rsidP="00D27AF8">
            <w:r>
              <w:t>Mr. Himanshu Sharma</w:t>
            </w:r>
          </w:p>
        </w:tc>
      </w:tr>
    </w:tbl>
    <w:p w14:paraId="68A2A309" w14:textId="31530C10" w:rsidR="00D27AF8" w:rsidRDefault="00D27AF8" w:rsidP="00D27AF8"/>
    <w:p w14:paraId="0A2C801D" w14:textId="507D8626" w:rsidR="006A6E87" w:rsidRDefault="006A6E87" w:rsidP="006A6E87">
      <w:bookmarkStart w:id="5" w:name="_Toc112703035"/>
    </w:p>
    <w:p w14:paraId="7A9037EB" w14:textId="09BE2397" w:rsidR="00562BA7" w:rsidRDefault="00562BA7" w:rsidP="006A6E87"/>
    <w:p w14:paraId="5E681D03" w14:textId="41B8E2A2" w:rsidR="00562BA7" w:rsidRDefault="00562BA7" w:rsidP="006A6E87"/>
    <w:p w14:paraId="6CDB2ED9" w14:textId="2FA13E68" w:rsidR="0016493F" w:rsidRDefault="0016493F" w:rsidP="006A6E87"/>
    <w:p w14:paraId="57E3F41F" w14:textId="5F192905" w:rsidR="0016493F" w:rsidRDefault="0016493F" w:rsidP="006A6E87"/>
    <w:p w14:paraId="634783E6" w14:textId="499BFBA6" w:rsidR="0016493F" w:rsidRDefault="0016493F" w:rsidP="006A6E87"/>
    <w:p w14:paraId="0011FB21" w14:textId="51B5EF9F" w:rsidR="0016493F" w:rsidRDefault="0016493F" w:rsidP="006A6E87"/>
    <w:p w14:paraId="4BB699ED" w14:textId="373BF9E8" w:rsidR="0016493F" w:rsidRDefault="0016493F" w:rsidP="006A6E87"/>
    <w:p w14:paraId="12EF06D6" w14:textId="76E5F324" w:rsidR="0016493F" w:rsidRDefault="0016493F" w:rsidP="006A6E87"/>
    <w:p w14:paraId="6EAD9D24" w14:textId="15727208" w:rsidR="0016493F" w:rsidRDefault="0016493F" w:rsidP="006A6E87"/>
    <w:p w14:paraId="628D4B6F" w14:textId="6193D9CF" w:rsidR="0016493F" w:rsidRDefault="0016493F" w:rsidP="006A6E87"/>
    <w:p w14:paraId="28D2D65B" w14:textId="77777777" w:rsidR="0016493F" w:rsidRPr="006A6E87" w:rsidRDefault="0016493F" w:rsidP="006A6E87"/>
    <w:p w14:paraId="70B2DB76" w14:textId="3C3D2A62" w:rsidR="006A6E87" w:rsidRDefault="00DC7AB8" w:rsidP="0016493F">
      <w:pPr>
        <w:pStyle w:val="Heading1"/>
        <w:numPr>
          <w:ilvl w:val="1"/>
          <w:numId w:val="21"/>
        </w:numPr>
      </w:pPr>
      <w:r>
        <w:lastRenderedPageBreak/>
        <w:t>assumptions and constraints</w:t>
      </w:r>
      <w:bookmarkEnd w:id="5"/>
    </w:p>
    <w:p w14:paraId="49D7F828" w14:textId="189A3754" w:rsidR="006A6E87" w:rsidRDefault="00DC7AB8" w:rsidP="006A6E87">
      <w:r>
        <w:t>Here are a few constraints and assumptions for the system:</w:t>
      </w:r>
    </w:p>
    <w:p w14:paraId="066482DB" w14:textId="6ABF5976" w:rsidR="006A6E87" w:rsidRDefault="006A6E87" w:rsidP="006A6E87">
      <w:r>
        <w:t>Assumptions</w:t>
      </w:r>
    </w:p>
    <w:p w14:paraId="366ABBD7" w14:textId="7295D8E6" w:rsidR="006A6E87" w:rsidRDefault="00DC7AB8" w:rsidP="00A25641">
      <w:pPr>
        <w:pStyle w:val="ListParagraph"/>
        <w:numPr>
          <w:ilvl w:val="0"/>
          <w:numId w:val="13"/>
        </w:numPr>
      </w:pPr>
      <w:r>
        <w:t xml:space="preserve">Users will use </w:t>
      </w:r>
      <w:r w:rsidR="00DD79B3">
        <w:t xml:space="preserve">for </w:t>
      </w:r>
      <w:r w:rsidR="00997F1F">
        <w:t>knowing their diseases</w:t>
      </w:r>
    </w:p>
    <w:p w14:paraId="187E6FA6" w14:textId="5DF199AD" w:rsidR="00997F1F" w:rsidRDefault="00997F1F" w:rsidP="00A25641">
      <w:pPr>
        <w:pStyle w:val="ListParagraph"/>
        <w:numPr>
          <w:ilvl w:val="0"/>
          <w:numId w:val="13"/>
        </w:numPr>
      </w:pPr>
      <w:r>
        <w:t>User can buy drugs as per their requirements</w:t>
      </w:r>
    </w:p>
    <w:p w14:paraId="2164ECCA" w14:textId="488525F5" w:rsidR="006A6E87" w:rsidRDefault="006A6E87" w:rsidP="00997F1F">
      <w:r>
        <w:t>Constraints:</w:t>
      </w:r>
    </w:p>
    <w:p w14:paraId="452A4A42" w14:textId="77777777" w:rsidR="001E66B4" w:rsidRDefault="000001B9" w:rsidP="00997F1F">
      <w:pPr>
        <w:pStyle w:val="ListParagraph"/>
        <w:numPr>
          <w:ilvl w:val="0"/>
          <w:numId w:val="13"/>
        </w:numPr>
      </w:pPr>
      <w:r>
        <w:t xml:space="preserve">User </w:t>
      </w:r>
      <w:r w:rsidR="001E66B4">
        <w:t>have to wait for the confirmation for doctor reservation</w:t>
      </w:r>
    </w:p>
    <w:p w14:paraId="178D99B6" w14:textId="01DF3CA3" w:rsidR="00A003AB" w:rsidRDefault="00A003AB" w:rsidP="00A003AB">
      <w:pPr>
        <w:pStyle w:val="ListParagraph"/>
        <w:numPr>
          <w:ilvl w:val="0"/>
          <w:numId w:val="13"/>
        </w:numPr>
      </w:pPr>
      <w:r>
        <w:t>Limited contacts with local stores and doctors</w:t>
      </w:r>
    </w:p>
    <w:p w14:paraId="339B3DB9" w14:textId="77777777" w:rsidR="00A003AB" w:rsidRDefault="00A003AB" w:rsidP="00A003AB"/>
    <w:p w14:paraId="4255865B" w14:textId="342CBEAA" w:rsidR="00A003AB" w:rsidRPr="00E237E8" w:rsidRDefault="00A003AB" w:rsidP="00A003AB">
      <w:pPr>
        <w:sectPr w:rsidR="00A003AB" w:rsidRPr="00E237E8" w:rsidSect="00AC4859">
          <w:pgSz w:w="12240" w:h="15840" w:code="1"/>
          <w:pgMar w:top="2160" w:right="1080" w:bottom="720" w:left="1080" w:header="648" w:footer="432" w:gutter="0"/>
          <w:cols w:space="708"/>
          <w:docGrid w:linePitch="360"/>
        </w:sectPr>
      </w:pPr>
    </w:p>
    <w:p w14:paraId="66103516" w14:textId="397167E3" w:rsidR="00D27AF8" w:rsidRPr="00E237E8" w:rsidRDefault="00DC7AB8" w:rsidP="0016493F">
      <w:pPr>
        <w:pStyle w:val="Heading1"/>
        <w:numPr>
          <w:ilvl w:val="1"/>
          <w:numId w:val="21"/>
        </w:numPr>
      </w:pPr>
      <w:bookmarkStart w:id="6" w:name="_Toc112703036"/>
      <w:r w:rsidRPr="00DC7AB8">
        <w:lastRenderedPageBreak/>
        <w:t>Advantages and Limitations of the Proposed System</w:t>
      </w:r>
      <w:bookmarkEnd w:id="6"/>
    </w:p>
    <w:p w14:paraId="59FC48A7" w14:textId="63AD0B63" w:rsidR="00D27AF8" w:rsidRDefault="00DC7AB8" w:rsidP="00DC7AB8">
      <w:r>
        <w:t>Advantages:</w:t>
      </w:r>
    </w:p>
    <w:p w14:paraId="009AB5ED" w14:textId="36862D9D" w:rsidR="00DC7AB8" w:rsidRDefault="00DC7AB8" w:rsidP="00A25641">
      <w:pPr>
        <w:pStyle w:val="ListParagraph"/>
        <w:numPr>
          <w:ilvl w:val="0"/>
          <w:numId w:val="13"/>
        </w:numPr>
      </w:pPr>
      <w:r>
        <w:t>Single stop solution</w:t>
      </w:r>
    </w:p>
    <w:p w14:paraId="5A052F7E" w14:textId="77777777" w:rsidR="00FC1C4F" w:rsidRDefault="00FC1C4F" w:rsidP="00A25641">
      <w:pPr>
        <w:pStyle w:val="ListParagraph"/>
        <w:numPr>
          <w:ilvl w:val="0"/>
          <w:numId w:val="13"/>
        </w:numPr>
      </w:pPr>
      <w:r w:rsidRPr="00FC1C4F">
        <w:t>Simple navigation</w:t>
      </w:r>
    </w:p>
    <w:p w14:paraId="07AF222A" w14:textId="77AC3B74" w:rsidR="00FC1C4F" w:rsidRDefault="00FC1C4F" w:rsidP="00A25641">
      <w:pPr>
        <w:pStyle w:val="ListParagraph"/>
        <w:numPr>
          <w:ilvl w:val="0"/>
          <w:numId w:val="13"/>
        </w:numPr>
      </w:pPr>
      <w:r>
        <w:t>R</w:t>
      </w:r>
      <w:r w:rsidRPr="00FC1C4F">
        <w:t>ecommended medical professionals</w:t>
      </w:r>
    </w:p>
    <w:p w14:paraId="152BBD08" w14:textId="6AD383CA" w:rsidR="00FC1C4F" w:rsidRDefault="00FC1C4F" w:rsidP="00A25641">
      <w:pPr>
        <w:pStyle w:val="ListParagraph"/>
        <w:numPr>
          <w:ilvl w:val="0"/>
          <w:numId w:val="13"/>
        </w:numPr>
      </w:pPr>
      <w:r>
        <w:t>O</w:t>
      </w:r>
      <w:r w:rsidRPr="00FC1C4F">
        <w:t>ptimal medication as recommended</w:t>
      </w:r>
    </w:p>
    <w:p w14:paraId="064E0E10" w14:textId="77777777" w:rsidR="009426E4" w:rsidRDefault="008B712E" w:rsidP="00DC7AB8">
      <w:pPr>
        <w:pStyle w:val="ListParagraph"/>
        <w:numPr>
          <w:ilvl w:val="0"/>
          <w:numId w:val="13"/>
        </w:numPr>
      </w:pPr>
      <w:r>
        <w:t>Eases 50-60% of user task while sitting at home</w:t>
      </w:r>
    </w:p>
    <w:p w14:paraId="18D1EF7B" w14:textId="3EC77E88" w:rsidR="009426E4" w:rsidRDefault="009426E4" w:rsidP="00DC7AB8">
      <w:pPr>
        <w:pStyle w:val="ListParagraph"/>
        <w:numPr>
          <w:ilvl w:val="0"/>
          <w:numId w:val="13"/>
        </w:numPr>
      </w:pPr>
      <w:r w:rsidRPr="009426E4">
        <w:t>Quick scheduling of appointments</w:t>
      </w:r>
    </w:p>
    <w:p w14:paraId="60292E3B" w14:textId="17C5C2E1" w:rsidR="00DC7AB8" w:rsidRDefault="00DC7AB8" w:rsidP="00DC7AB8">
      <w:r>
        <w:t>Limitations:</w:t>
      </w:r>
    </w:p>
    <w:p w14:paraId="77B7E393" w14:textId="49496780" w:rsidR="00E53724" w:rsidRDefault="008B712E" w:rsidP="00C54428">
      <w:pPr>
        <w:pStyle w:val="ListParagraph"/>
        <w:numPr>
          <w:ilvl w:val="0"/>
          <w:numId w:val="13"/>
        </w:numPr>
      </w:pPr>
      <w:r>
        <w:t>Less contact with doctors and medical stores: gradual improvement</w:t>
      </w:r>
    </w:p>
    <w:p w14:paraId="7D739CFE" w14:textId="2BDA0538" w:rsidR="00A81285" w:rsidRDefault="00A81285" w:rsidP="00A81285">
      <w:pPr>
        <w:pStyle w:val="ListParagraph"/>
        <w:numPr>
          <w:ilvl w:val="0"/>
          <w:numId w:val="13"/>
        </w:numPr>
      </w:pPr>
      <w:r>
        <w:t>Limited contacts with local stores and doctors</w:t>
      </w:r>
    </w:p>
    <w:p w14:paraId="201474D7" w14:textId="77777777" w:rsidR="00A81285" w:rsidRPr="00E237E8" w:rsidRDefault="00A81285" w:rsidP="00A81285">
      <w:pPr>
        <w:pStyle w:val="ListParagraph"/>
      </w:pPr>
    </w:p>
    <w:p w14:paraId="64A277A2" w14:textId="77777777" w:rsidR="003E78A7" w:rsidRPr="00E237E8" w:rsidRDefault="003E78A7"/>
    <w:p w14:paraId="41EBAF33" w14:textId="77777777" w:rsidR="003E78A7" w:rsidRPr="00E237E8" w:rsidRDefault="003E78A7" w:rsidP="003E78A7">
      <w:pPr>
        <w:pStyle w:val="ListBullet"/>
        <w:numPr>
          <w:ilvl w:val="0"/>
          <w:numId w:val="0"/>
        </w:numPr>
        <w:ind w:left="340" w:hanging="340"/>
      </w:pPr>
    </w:p>
    <w:p w14:paraId="09AD13EB" w14:textId="77777777" w:rsidR="003E78A7" w:rsidRPr="00E237E8" w:rsidRDefault="003E78A7" w:rsidP="003E78A7">
      <w:pPr>
        <w:pStyle w:val="ListBullet"/>
        <w:numPr>
          <w:ilvl w:val="0"/>
          <w:numId w:val="0"/>
        </w:numPr>
        <w:ind w:left="340" w:hanging="340"/>
        <w:sectPr w:rsidR="003E78A7" w:rsidRPr="00E237E8" w:rsidSect="00AC4859">
          <w:pgSz w:w="12240" w:h="15840" w:code="1"/>
          <w:pgMar w:top="2160" w:right="1080" w:bottom="720" w:left="1080" w:header="648" w:footer="432" w:gutter="0"/>
          <w:cols w:space="708"/>
          <w:docGrid w:linePitch="360"/>
        </w:sectPr>
      </w:pPr>
    </w:p>
    <w:p w14:paraId="4FE1D06C" w14:textId="579B4E15" w:rsidR="003E78A7" w:rsidRDefault="008B712E" w:rsidP="008B712E">
      <w:pPr>
        <w:pStyle w:val="Heading1"/>
      </w:pPr>
      <w:bookmarkStart w:id="7" w:name="_Toc112703037"/>
      <w:r>
        <w:lastRenderedPageBreak/>
        <w:t>requirement determination and analysis</w:t>
      </w:r>
      <w:bookmarkEnd w:id="7"/>
    </w:p>
    <w:p w14:paraId="4D83F221" w14:textId="664E857C" w:rsidR="00787C71" w:rsidRPr="003929DB" w:rsidRDefault="008B712E" w:rsidP="003929DB">
      <w:pPr>
        <w:pStyle w:val="Heading1"/>
        <w:numPr>
          <w:ilvl w:val="1"/>
          <w:numId w:val="22"/>
        </w:numPr>
        <w:rPr>
          <w:rStyle w:val="Bold"/>
          <w:b/>
          <w:bCs w:val="0"/>
        </w:rPr>
      </w:pPr>
      <w:bookmarkStart w:id="8" w:name="_Toc112703038"/>
      <w:r>
        <w:t>requirement deteremination</w:t>
      </w:r>
      <w:bookmarkEnd w:id="8"/>
    </w:p>
    <w:p w14:paraId="6B2848FA" w14:textId="77777777" w:rsidR="00DE65A2" w:rsidRDefault="00DE65A2" w:rsidP="00974DD3">
      <w:pPr>
        <w:spacing w:before="0" w:after="0"/>
      </w:pPr>
    </w:p>
    <w:p w14:paraId="29672C34" w14:textId="57488156" w:rsidR="009A4F6A" w:rsidRDefault="009A4F6A" w:rsidP="00974DD3">
      <w:pPr>
        <w:spacing w:before="0" w:after="0"/>
      </w:pPr>
      <w:r>
        <w:t xml:space="preserve">After well-done research, we came up with the conclusion that there is no perfect system for a user, who wants to have his calory management, knowing which possible disease is associated with his symptoms, talking to doctors or viewing best hospitals, or even manage his to-do list for heath checks! </w:t>
      </w:r>
    </w:p>
    <w:p w14:paraId="7E8787C4" w14:textId="77777777" w:rsidR="009A4F6A" w:rsidRDefault="009A4F6A" w:rsidP="00974DD3">
      <w:pPr>
        <w:spacing w:before="0" w:after="0"/>
      </w:pPr>
    </w:p>
    <w:p w14:paraId="07ECB929" w14:textId="0594C3C2" w:rsidR="009A4F6A" w:rsidRPr="00E237E8" w:rsidRDefault="009A4F6A" w:rsidP="00974DD3">
      <w:pPr>
        <w:spacing w:before="0" w:after="0"/>
        <w:sectPr w:rsidR="009A4F6A" w:rsidRPr="00E237E8" w:rsidSect="00AC4859">
          <w:pgSz w:w="12240" w:h="15840" w:code="1"/>
          <w:pgMar w:top="2160" w:right="1080" w:bottom="720" w:left="1080" w:header="648" w:footer="432" w:gutter="0"/>
          <w:cols w:space="708"/>
          <w:docGrid w:linePitch="360"/>
        </w:sectPr>
      </w:pPr>
      <w:r>
        <w:t>Medic-kit provides that platform to every google searcher who gets scared to “what if my cough turns out to be cancer” and many more day-to day problems.</w:t>
      </w:r>
    </w:p>
    <w:p w14:paraId="1F8817F0" w14:textId="12A9C4AC" w:rsidR="00DE65A2" w:rsidRPr="00E237E8" w:rsidRDefault="00AE18AF" w:rsidP="0016493F">
      <w:pPr>
        <w:pStyle w:val="Heading1"/>
        <w:numPr>
          <w:ilvl w:val="1"/>
          <w:numId w:val="22"/>
        </w:numPr>
      </w:pPr>
      <w:bookmarkStart w:id="9" w:name="_Toc112703039"/>
      <w:r>
        <w:lastRenderedPageBreak/>
        <w:t>targated users</w:t>
      </w:r>
      <w:bookmarkEnd w:id="9"/>
    </w:p>
    <w:p w14:paraId="430B14F3" w14:textId="31CA2ED8" w:rsidR="00026EAE" w:rsidRDefault="00AE18AF" w:rsidP="00026EAE">
      <w:r>
        <w:t>Targeted users for the system include:</w:t>
      </w:r>
    </w:p>
    <w:p w14:paraId="3473D8F4" w14:textId="7D16ABF2" w:rsidR="00AE18AF" w:rsidRDefault="00AE18AF" w:rsidP="00A25641">
      <w:pPr>
        <w:pStyle w:val="ListParagraph"/>
        <w:numPr>
          <w:ilvl w:val="0"/>
          <w:numId w:val="18"/>
        </w:numPr>
      </w:pPr>
      <w:r>
        <w:t>Patients</w:t>
      </w:r>
    </w:p>
    <w:p w14:paraId="194B6AAC" w14:textId="75AF6051" w:rsidR="00AE18AF" w:rsidRDefault="00AE18AF" w:rsidP="00A25641">
      <w:pPr>
        <w:pStyle w:val="ListParagraph"/>
        <w:numPr>
          <w:ilvl w:val="0"/>
          <w:numId w:val="18"/>
        </w:numPr>
      </w:pPr>
      <w:r>
        <w:t>Doctors</w:t>
      </w:r>
    </w:p>
    <w:p w14:paraId="39603B55" w14:textId="2F3CCEAD" w:rsidR="00BD0C60" w:rsidRDefault="00AE18AF" w:rsidP="00A25641">
      <w:pPr>
        <w:pStyle w:val="ListParagraph"/>
        <w:numPr>
          <w:ilvl w:val="0"/>
          <w:numId w:val="18"/>
        </w:numPr>
      </w:pPr>
      <w:r>
        <w:t>Pharmacist</w:t>
      </w:r>
    </w:p>
    <w:p w14:paraId="4AD19664" w14:textId="034ABAB7" w:rsidR="00782C5D" w:rsidRDefault="00782C5D" w:rsidP="00782C5D"/>
    <w:p w14:paraId="64E9B181" w14:textId="744B9674" w:rsidR="00782C5D" w:rsidRDefault="00782C5D" w:rsidP="00782C5D"/>
    <w:p w14:paraId="12D7C2E6" w14:textId="7A5CB49D" w:rsidR="00782C5D" w:rsidRDefault="00782C5D" w:rsidP="00782C5D"/>
    <w:p w14:paraId="5189DAAD" w14:textId="30971190" w:rsidR="00782C5D" w:rsidRDefault="00782C5D" w:rsidP="00782C5D"/>
    <w:p w14:paraId="2E899EAD" w14:textId="709912C2" w:rsidR="00782C5D" w:rsidRDefault="00782C5D" w:rsidP="00782C5D"/>
    <w:p w14:paraId="3B719A5B" w14:textId="103B74E5" w:rsidR="00782C5D" w:rsidRDefault="00782C5D" w:rsidP="00782C5D"/>
    <w:p w14:paraId="540034E1" w14:textId="26F984B7" w:rsidR="00782C5D" w:rsidRDefault="00782C5D" w:rsidP="00782C5D"/>
    <w:p w14:paraId="4D652650" w14:textId="3C7BAFFE" w:rsidR="00782C5D" w:rsidRDefault="00782C5D" w:rsidP="00782C5D"/>
    <w:p w14:paraId="701B7072" w14:textId="67B5C910" w:rsidR="00782C5D" w:rsidRDefault="00782C5D" w:rsidP="00782C5D"/>
    <w:p w14:paraId="43EF4A32" w14:textId="4DFE42C5" w:rsidR="00782C5D" w:rsidRDefault="00782C5D" w:rsidP="00782C5D"/>
    <w:p w14:paraId="2E545AE8" w14:textId="753039DD" w:rsidR="00782C5D" w:rsidRDefault="00782C5D" w:rsidP="00782C5D"/>
    <w:p w14:paraId="5628CD58" w14:textId="765A7EC2" w:rsidR="00782C5D" w:rsidRDefault="00782C5D" w:rsidP="00782C5D"/>
    <w:p w14:paraId="08BDD7DC" w14:textId="760EBE4D" w:rsidR="00782C5D" w:rsidRDefault="00782C5D" w:rsidP="00782C5D"/>
    <w:p w14:paraId="2EA796B2" w14:textId="6E4CF4EA" w:rsidR="00782C5D" w:rsidRDefault="00782C5D" w:rsidP="00782C5D"/>
    <w:p w14:paraId="195CB570" w14:textId="14A94A0E" w:rsidR="00782C5D" w:rsidRDefault="00782C5D" w:rsidP="00782C5D"/>
    <w:p w14:paraId="3D8AAFB0" w14:textId="0C82BA0C" w:rsidR="00782C5D" w:rsidRDefault="00782C5D" w:rsidP="00782C5D"/>
    <w:p w14:paraId="0E28204D" w14:textId="346BD775" w:rsidR="00782C5D" w:rsidRDefault="00782C5D" w:rsidP="00782C5D"/>
    <w:p w14:paraId="283560CC" w14:textId="22CF3BEA" w:rsidR="00782C5D" w:rsidRDefault="00782C5D" w:rsidP="00782C5D"/>
    <w:p w14:paraId="033A56A1" w14:textId="701A1110" w:rsidR="00782C5D" w:rsidRDefault="00782C5D" w:rsidP="00782C5D"/>
    <w:p w14:paraId="330D83F5" w14:textId="288C2333" w:rsidR="00782C5D" w:rsidRDefault="00782C5D" w:rsidP="00782C5D"/>
    <w:p w14:paraId="232F2329" w14:textId="6264A83F" w:rsidR="00782C5D" w:rsidRDefault="00782C5D" w:rsidP="00782C5D"/>
    <w:p w14:paraId="386B43C6" w14:textId="311C4DC5" w:rsidR="00782C5D" w:rsidRDefault="00782C5D" w:rsidP="00782C5D"/>
    <w:p w14:paraId="4B666BCD" w14:textId="4662E363" w:rsidR="00782C5D" w:rsidRDefault="00782C5D" w:rsidP="00782C5D">
      <w:pPr>
        <w:pStyle w:val="Heading1"/>
      </w:pPr>
      <w:r>
        <w:lastRenderedPageBreak/>
        <w:t>SYstem design</w:t>
      </w:r>
    </w:p>
    <w:p w14:paraId="28BDF5B3" w14:textId="20CA0441" w:rsidR="00782C5D" w:rsidRDefault="00782C5D" w:rsidP="0016493F">
      <w:pPr>
        <w:pStyle w:val="Heading1"/>
        <w:numPr>
          <w:ilvl w:val="1"/>
          <w:numId w:val="23"/>
        </w:numPr>
      </w:pPr>
      <w:r>
        <w:t>Use case</w:t>
      </w:r>
      <w:r w:rsidR="0016493F">
        <w:t xml:space="preserve"> Digarm</w:t>
      </w:r>
    </w:p>
    <w:p w14:paraId="011206A9" w14:textId="0BEED9B6" w:rsidR="00EA6A4F" w:rsidRDefault="00EA6A4F" w:rsidP="00EA6A4F"/>
    <w:p w14:paraId="3D65B5F3" w14:textId="5711646C" w:rsidR="00EA6A4F" w:rsidRDefault="00EA6A4F" w:rsidP="00EA6A4F">
      <w:r>
        <w:rPr>
          <w:noProof/>
        </w:rPr>
        <w:drawing>
          <wp:inline distT="0" distB="0" distL="0" distR="0" wp14:anchorId="36F701CF" wp14:editId="51466F35">
            <wp:extent cx="3446269" cy="5341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3451625" cy="5349922"/>
                    </a:xfrm>
                    <a:prstGeom prst="rect">
                      <a:avLst/>
                    </a:prstGeom>
                  </pic:spPr>
                </pic:pic>
              </a:graphicData>
            </a:graphic>
          </wp:inline>
        </w:drawing>
      </w:r>
    </w:p>
    <w:p w14:paraId="5AF19CA7" w14:textId="0213976A" w:rsidR="00EA6A4F" w:rsidRDefault="00EA6A4F" w:rsidP="00EA6A4F"/>
    <w:p w14:paraId="44A4661E" w14:textId="71EE77F8" w:rsidR="00EA6A4F" w:rsidRDefault="00EA6A4F" w:rsidP="00EA6A4F"/>
    <w:p w14:paraId="647D6B97" w14:textId="3A955B7E" w:rsidR="00EA6A4F" w:rsidRDefault="00EA6A4F" w:rsidP="00EA6A4F"/>
    <w:p w14:paraId="0EE3D03C" w14:textId="54B85102" w:rsidR="00EA6A4F" w:rsidRDefault="00EA6A4F" w:rsidP="00EA6A4F"/>
    <w:p w14:paraId="3E0890F2" w14:textId="2FAFDBE8" w:rsidR="00EA6A4F" w:rsidRDefault="00EA6A4F" w:rsidP="00EA6A4F">
      <w:r>
        <w:rPr>
          <w:noProof/>
        </w:rPr>
        <w:lastRenderedPageBreak/>
        <w:drawing>
          <wp:inline distT="0" distB="0" distL="0" distR="0" wp14:anchorId="38B56E56" wp14:editId="3456E8C8">
            <wp:extent cx="4198955" cy="765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200385" cy="7660708"/>
                    </a:xfrm>
                    <a:prstGeom prst="rect">
                      <a:avLst/>
                    </a:prstGeom>
                  </pic:spPr>
                </pic:pic>
              </a:graphicData>
            </a:graphic>
          </wp:inline>
        </w:drawing>
      </w:r>
    </w:p>
    <w:p w14:paraId="08942D93" w14:textId="5243588F" w:rsidR="00A81285" w:rsidRPr="00EA6A4F" w:rsidRDefault="00A81285" w:rsidP="00EA6A4F">
      <w:r>
        <w:rPr>
          <w:noProof/>
        </w:rPr>
        <w:lastRenderedPageBreak/>
        <w:drawing>
          <wp:inline distT="0" distB="0" distL="0" distR="0" wp14:anchorId="7CA9366B" wp14:editId="6E8F0112">
            <wp:extent cx="535876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358765" cy="8229600"/>
                    </a:xfrm>
                    <a:prstGeom prst="rect">
                      <a:avLst/>
                    </a:prstGeom>
                  </pic:spPr>
                </pic:pic>
              </a:graphicData>
            </a:graphic>
          </wp:inline>
        </w:drawing>
      </w:r>
    </w:p>
    <w:p w14:paraId="0E85F05D" w14:textId="35A77FB1" w:rsidR="00FF5725" w:rsidRDefault="00FF5725" w:rsidP="00782C5D"/>
    <w:p w14:paraId="1316E5AE" w14:textId="5C1BB7EB" w:rsidR="006E0AD1" w:rsidRDefault="006E0AD1" w:rsidP="00E529A5">
      <w:pPr>
        <w:pStyle w:val="Heading1"/>
        <w:numPr>
          <w:ilvl w:val="1"/>
          <w:numId w:val="23"/>
        </w:numPr>
      </w:pPr>
      <w:r>
        <w:t>dATA DICTIONARY</w:t>
      </w:r>
    </w:p>
    <w:p w14:paraId="38CF7219" w14:textId="0958F3F0" w:rsidR="004246F8" w:rsidRPr="004246F8" w:rsidRDefault="004246F8" w:rsidP="004246F8">
      <w:r>
        <w:t>USER TABLE:</w:t>
      </w:r>
    </w:p>
    <w:tbl>
      <w:tblPr>
        <w:tblStyle w:val="GridTable1Light-Accent4"/>
        <w:tblW w:w="4995" w:type="pct"/>
        <w:tblLook w:val="04A0" w:firstRow="1" w:lastRow="0" w:firstColumn="1" w:lastColumn="0" w:noHBand="0" w:noVBand="1"/>
      </w:tblPr>
      <w:tblGrid>
        <w:gridCol w:w="1502"/>
        <w:gridCol w:w="1911"/>
        <w:gridCol w:w="1503"/>
        <w:gridCol w:w="2057"/>
        <w:gridCol w:w="1550"/>
        <w:gridCol w:w="1537"/>
      </w:tblGrid>
      <w:tr w:rsidR="004246F8" w14:paraId="26CAD52E" w14:textId="77777777" w:rsidTr="00424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14:paraId="29ABD3E6" w14:textId="2A7005A2" w:rsidR="004246F8" w:rsidRDefault="004246F8" w:rsidP="00782C5D">
            <w:r>
              <w:t>Field Name</w:t>
            </w:r>
          </w:p>
        </w:tc>
        <w:tc>
          <w:tcPr>
            <w:tcW w:w="833" w:type="pct"/>
          </w:tcPr>
          <w:p w14:paraId="3FECF40C" w14:textId="5E953A58" w:rsidR="004246F8" w:rsidRDefault="004246F8" w:rsidP="00782C5D">
            <w:pPr>
              <w:cnfStyle w:val="100000000000" w:firstRow="1" w:lastRow="0" w:firstColumn="0" w:lastColumn="0" w:oddVBand="0" w:evenVBand="0" w:oddHBand="0" w:evenHBand="0" w:firstRowFirstColumn="0" w:firstRowLastColumn="0" w:lastRowFirstColumn="0" w:lastRowLastColumn="0"/>
            </w:pPr>
            <w:r>
              <w:t>Data Type</w:t>
            </w:r>
          </w:p>
        </w:tc>
        <w:tc>
          <w:tcPr>
            <w:tcW w:w="833" w:type="pct"/>
          </w:tcPr>
          <w:p w14:paraId="005B53DE" w14:textId="4B9B955D" w:rsidR="004246F8" w:rsidRDefault="004246F8" w:rsidP="00782C5D">
            <w:pPr>
              <w:cnfStyle w:val="100000000000" w:firstRow="1" w:lastRow="0" w:firstColumn="0" w:lastColumn="0" w:oddVBand="0" w:evenVBand="0" w:oddHBand="0" w:evenHBand="0" w:firstRowFirstColumn="0" w:firstRowLastColumn="0" w:lastRowFirstColumn="0" w:lastRowLastColumn="0"/>
            </w:pPr>
            <w:r>
              <w:t>Length of Field</w:t>
            </w:r>
          </w:p>
        </w:tc>
        <w:tc>
          <w:tcPr>
            <w:tcW w:w="833" w:type="pct"/>
          </w:tcPr>
          <w:p w14:paraId="4AAD2784" w14:textId="6EFD88DE" w:rsidR="004246F8" w:rsidRDefault="00727830" w:rsidP="00782C5D">
            <w:pPr>
              <w:cnfStyle w:val="100000000000" w:firstRow="1" w:lastRow="0" w:firstColumn="0" w:lastColumn="0" w:oddVBand="0" w:evenVBand="0" w:oddHBand="0" w:evenHBand="0" w:firstRowFirstColumn="0" w:firstRowLastColumn="0" w:lastRowFirstColumn="0" w:lastRowLastColumn="0"/>
            </w:pPr>
            <w:r>
              <w:t>Primary/Foreign Key</w:t>
            </w:r>
          </w:p>
        </w:tc>
        <w:tc>
          <w:tcPr>
            <w:tcW w:w="834" w:type="pct"/>
          </w:tcPr>
          <w:p w14:paraId="6FD1D1D0" w14:textId="76EF202F" w:rsidR="004246F8" w:rsidRDefault="004246F8" w:rsidP="00782C5D">
            <w:pPr>
              <w:cnfStyle w:val="100000000000" w:firstRow="1" w:lastRow="0" w:firstColumn="0" w:lastColumn="0" w:oddVBand="0" w:evenVBand="0" w:oddHBand="0" w:evenHBand="0" w:firstRowFirstColumn="0" w:firstRowLastColumn="0" w:lastRowFirstColumn="0" w:lastRowLastColumn="0"/>
            </w:pPr>
            <w:r>
              <w:t>Constraints</w:t>
            </w:r>
          </w:p>
        </w:tc>
        <w:tc>
          <w:tcPr>
            <w:tcW w:w="834" w:type="pct"/>
          </w:tcPr>
          <w:p w14:paraId="5F6AFF23" w14:textId="39D73BB9" w:rsidR="004246F8" w:rsidRDefault="004246F8" w:rsidP="00782C5D">
            <w:pPr>
              <w:cnfStyle w:val="100000000000" w:firstRow="1" w:lastRow="0" w:firstColumn="0" w:lastColumn="0" w:oddVBand="0" w:evenVBand="0" w:oddHBand="0" w:evenHBand="0" w:firstRowFirstColumn="0" w:firstRowLastColumn="0" w:lastRowFirstColumn="0" w:lastRowLastColumn="0"/>
            </w:pPr>
            <w:r>
              <w:t>Description</w:t>
            </w:r>
          </w:p>
        </w:tc>
      </w:tr>
      <w:tr w:rsidR="004246F8" w14:paraId="568C694D"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352FE183" w14:textId="5681E136" w:rsidR="004246F8" w:rsidRDefault="004246F8" w:rsidP="00782C5D">
            <w:r>
              <w:t>Id</w:t>
            </w:r>
          </w:p>
        </w:tc>
        <w:tc>
          <w:tcPr>
            <w:tcW w:w="833" w:type="pct"/>
          </w:tcPr>
          <w:p w14:paraId="08EB3729" w14:textId="1FFDE917" w:rsidR="004246F8" w:rsidRDefault="004246F8" w:rsidP="00782C5D">
            <w:pPr>
              <w:cnfStyle w:val="000000000000" w:firstRow="0" w:lastRow="0" w:firstColumn="0" w:lastColumn="0" w:oddVBand="0" w:evenVBand="0" w:oddHBand="0" w:evenHBand="0" w:firstRowFirstColumn="0" w:firstRowLastColumn="0" w:lastRowFirstColumn="0" w:lastRowLastColumn="0"/>
            </w:pPr>
            <w:r>
              <w:t>BigIntergerField</w:t>
            </w:r>
          </w:p>
        </w:tc>
        <w:tc>
          <w:tcPr>
            <w:tcW w:w="833" w:type="pct"/>
          </w:tcPr>
          <w:p w14:paraId="42AFC7D5" w14:textId="1E179D1A" w:rsidR="004246F8" w:rsidRDefault="004246F8" w:rsidP="00782C5D">
            <w:pPr>
              <w:cnfStyle w:val="000000000000" w:firstRow="0" w:lastRow="0" w:firstColumn="0" w:lastColumn="0" w:oddVBand="0" w:evenVBand="0" w:oddHBand="0" w:evenHBand="0" w:firstRowFirstColumn="0" w:firstRowLastColumn="0" w:lastRowFirstColumn="0" w:lastRowLastColumn="0"/>
            </w:pPr>
            <w:r>
              <w:t>20</w:t>
            </w:r>
          </w:p>
        </w:tc>
        <w:tc>
          <w:tcPr>
            <w:tcW w:w="833" w:type="pct"/>
          </w:tcPr>
          <w:p w14:paraId="6C920919" w14:textId="2BAEBA73" w:rsidR="004246F8" w:rsidRDefault="00727830" w:rsidP="00782C5D">
            <w:pPr>
              <w:cnfStyle w:val="000000000000" w:firstRow="0" w:lastRow="0" w:firstColumn="0" w:lastColumn="0" w:oddVBand="0" w:evenVBand="0" w:oddHBand="0" w:evenHBand="0" w:firstRowFirstColumn="0" w:firstRowLastColumn="0" w:lastRowFirstColumn="0" w:lastRowLastColumn="0"/>
            </w:pPr>
            <w:r>
              <w:t>Primary</w:t>
            </w:r>
          </w:p>
        </w:tc>
        <w:tc>
          <w:tcPr>
            <w:tcW w:w="834" w:type="pct"/>
          </w:tcPr>
          <w:p w14:paraId="3973F24D" w14:textId="589D8966" w:rsidR="004246F8" w:rsidRDefault="004246F8" w:rsidP="00782C5D">
            <w:pPr>
              <w:cnfStyle w:val="000000000000" w:firstRow="0" w:lastRow="0" w:firstColumn="0" w:lastColumn="0" w:oddVBand="0" w:evenVBand="0" w:oddHBand="0" w:evenHBand="0" w:firstRowFirstColumn="0" w:firstRowLastColumn="0" w:lastRowFirstColumn="0" w:lastRowLastColumn="0"/>
            </w:pPr>
            <w:r>
              <w:t>Not null, auto-increment</w:t>
            </w:r>
          </w:p>
        </w:tc>
        <w:tc>
          <w:tcPr>
            <w:tcW w:w="834" w:type="pct"/>
          </w:tcPr>
          <w:p w14:paraId="3023554E" w14:textId="35436B3E" w:rsidR="004246F8" w:rsidRDefault="004246F8" w:rsidP="00782C5D">
            <w:pPr>
              <w:cnfStyle w:val="000000000000" w:firstRow="0" w:lastRow="0" w:firstColumn="0" w:lastColumn="0" w:oddVBand="0" w:evenVBand="0" w:oddHBand="0" w:evenHBand="0" w:firstRowFirstColumn="0" w:firstRowLastColumn="0" w:lastRowFirstColumn="0" w:lastRowLastColumn="0"/>
            </w:pPr>
            <w:r>
              <w:t>ID of each user</w:t>
            </w:r>
          </w:p>
        </w:tc>
      </w:tr>
      <w:tr w:rsidR="004246F8" w14:paraId="7784F5C8"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0765BC4C" w14:textId="699DC6D9" w:rsidR="004246F8" w:rsidRDefault="004246F8" w:rsidP="00782C5D">
            <w:proofErr w:type="spellStart"/>
            <w:r>
              <w:t>First_name</w:t>
            </w:r>
            <w:proofErr w:type="spellEnd"/>
          </w:p>
        </w:tc>
        <w:tc>
          <w:tcPr>
            <w:tcW w:w="833" w:type="pct"/>
          </w:tcPr>
          <w:p w14:paraId="64F559F1" w14:textId="29011DCC" w:rsidR="004246F8" w:rsidRDefault="004246F8" w:rsidP="00782C5D">
            <w:pPr>
              <w:cnfStyle w:val="000000000000" w:firstRow="0" w:lastRow="0" w:firstColumn="0" w:lastColumn="0" w:oddVBand="0" w:evenVBand="0" w:oddHBand="0" w:evenHBand="0" w:firstRowFirstColumn="0" w:firstRowLastColumn="0" w:lastRowFirstColumn="0" w:lastRowLastColumn="0"/>
            </w:pPr>
            <w:r>
              <w:t>CharField</w:t>
            </w:r>
          </w:p>
        </w:tc>
        <w:tc>
          <w:tcPr>
            <w:tcW w:w="833" w:type="pct"/>
          </w:tcPr>
          <w:p w14:paraId="33886471" w14:textId="2E37842A" w:rsidR="004246F8" w:rsidRDefault="004246F8" w:rsidP="00782C5D">
            <w:pPr>
              <w:cnfStyle w:val="000000000000" w:firstRow="0" w:lastRow="0" w:firstColumn="0" w:lastColumn="0" w:oddVBand="0" w:evenVBand="0" w:oddHBand="0" w:evenHBand="0" w:firstRowFirstColumn="0" w:firstRowLastColumn="0" w:lastRowFirstColumn="0" w:lastRowLastColumn="0"/>
            </w:pPr>
            <w:r>
              <w:t>100</w:t>
            </w:r>
          </w:p>
        </w:tc>
        <w:tc>
          <w:tcPr>
            <w:tcW w:w="833" w:type="pct"/>
          </w:tcPr>
          <w:p w14:paraId="1282207D" w14:textId="2EACE0DA"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2525224B" w14:textId="15E18A32" w:rsidR="004246F8" w:rsidRDefault="004246F8"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1CA16AA5" w14:textId="58D3C08F" w:rsidR="004246F8" w:rsidRDefault="004246F8" w:rsidP="00782C5D">
            <w:pPr>
              <w:cnfStyle w:val="000000000000" w:firstRow="0" w:lastRow="0" w:firstColumn="0" w:lastColumn="0" w:oddVBand="0" w:evenVBand="0" w:oddHBand="0" w:evenHBand="0" w:firstRowFirstColumn="0" w:firstRowLastColumn="0" w:lastRowFirstColumn="0" w:lastRowLastColumn="0"/>
            </w:pPr>
            <w:r>
              <w:t>User first name</w:t>
            </w:r>
          </w:p>
        </w:tc>
      </w:tr>
      <w:tr w:rsidR="004246F8" w14:paraId="291DCD51"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42D6028D" w14:textId="071F7D52" w:rsidR="004246F8" w:rsidRDefault="004246F8" w:rsidP="00782C5D">
            <w:proofErr w:type="spellStart"/>
            <w:r>
              <w:t>Last_name</w:t>
            </w:r>
            <w:proofErr w:type="spellEnd"/>
          </w:p>
        </w:tc>
        <w:tc>
          <w:tcPr>
            <w:tcW w:w="833" w:type="pct"/>
          </w:tcPr>
          <w:p w14:paraId="272CAFAB" w14:textId="7C7DFA39" w:rsidR="004246F8" w:rsidRDefault="004246F8" w:rsidP="00782C5D">
            <w:pPr>
              <w:cnfStyle w:val="000000000000" w:firstRow="0" w:lastRow="0" w:firstColumn="0" w:lastColumn="0" w:oddVBand="0" w:evenVBand="0" w:oddHBand="0" w:evenHBand="0" w:firstRowFirstColumn="0" w:firstRowLastColumn="0" w:lastRowFirstColumn="0" w:lastRowLastColumn="0"/>
            </w:pPr>
            <w:r>
              <w:t>CharField</w:t>
            </w:r>
          </w:p>
        </w:tc>
        <w:tc>
          <w:tcPr>
            <w:tcW w:w="833" w:type="pct"/>
          </w:tcPr>
          <w:p w14:paraId="785C01CB" w14:textId="4E13FB33" w:rsidR="004246F8" w:rsidRDefault="004246F8" w:rsidP="00782C5D">
            <w:pPr>
              <w:cnfStyle w:val="000000000000" w:firstRow="0" w:lastRow="0" w:firstColumn="0" w:lastColumn="0" w:oddVBand="0" w:evenVBand="0" w:oddHBand="0" w:evenHBand="0" w:firstRowFirstColumn="0" w:firstRowLastColumn="0" w:lastRowFirstColumn="0" w:lastRowLastColumn="0"/>
            </w:pPr>
            <w:r>
              <w:t>100</w:t>
            </w:r>
          </w:p>
        </w:tc>
        <w:tc>
          <w:tcPr>
            <w:tcW w:w="833" w:type="pct"/>
          </w:tcPr>
          <w:p w14:paraId="7CBDBE4E" w14:textId="393ADA05"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163AB664" w14:textId="0CD387DF" w:rsidR="004246F8" w:rsidRDefault="004246F8"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6573DE23" w14:textId="39F8EB73" w:rsidR="004246F8" w:rsidRDefault="004246F8" w:rsidP="00782C5D">
            <w:pPr>
              <w:cnfStyle w:val="000000000000" w:firstRow="0" w:lastRow="0" w:firstColumn="0" w:lastColumn="0" w:oddVBand="0" w:evenVBand="0" w:oddHBand="0" w:evenHBand="0" w:firstRowFirstColumn="0" w:firstRowLastColumn="0" w:lastRowFirstColumn="0" w:lastRowLastColumn="0"/>
            </w:pPr>
            <w:r>
              <w:t>User last name</w:t>
            </w:r>
          </w:p>
        </w:tc>
      </w:tr>
      <w:tr w:rsidR="004246F8" w14:paraId="3C8061A5"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775A65C7" w14:textId="1119A4E4" w:rsidR="004246F8" w:rsidRDefault="004246F8" w:rsidP="00782C5D">
            <w:r w:rsidRPr="004246F8">
              <w:t>username</w:t>
            </w:r>
          </w:p>
        </w:tc>
        <w:tc>
          <w:tcPr>
            <w:tcW w:w="833" w:type="pct"/>
          </w:tcPr>
          <w:p w14:paraId="61FF7CD3" w14:textId="51412529" w:rsidR="004246F8" w:rsidRDefault="004246F8" w:rsidP="00782C5D">
            <w:pPr>
              <w:cnfStyle w:val="000000000000" w:firstRow="0" w:lastRow="0" w:firstColumn="0" w:lastColumn="0" w:oddVBand="0" w:evenVBand="0" w:oddHBand="0" w:evenHBand="0" w:firstRowFirstColumn="0" w:firstRowLastColumn="0" w:lastRowFirstColumn="0" w:lastRowLastColumn="0"/>
            </w:pPr>
            <w:r>
              <w:t>CharField</w:t>
            </w:r>
          </w:p>
        </w:tc>
        <w:tc>
          <w:tcPr>
            <w:tcW w:w="833" w:type="pct"/>
          </w:tcPr>
          <w:p w14:paraId="21649C78" w14:textId="63AEDC25" w:rsidR="004246F8" w:rsidRDefault="004246F8" w:rsidP="00782C5D">
            <w:pPr>
              <w:cnfStyle w:val="000000000000" w:firstRow="0" w:lastRow="0" w:firstColumn="0" w:lastColumn="0" w:oddVBand="0" w:evenVBand="0" w:oddHBand="0" w:evenHBand="0" w:firstRowFirstColumn="0" w:firstRowLastColumn="0" w:lastRowFirstColumn="0" w:lastRowLastColumn="0"/>
            </w:pPr>
            <w:r>
              <w:t>100</w:t>
            </w:r>
          </w:p>
        </w:tc>
        <w:tc>
          <w:tcPr>
            <w:tcW w:w="833" w:type="pct"/>
          </w:tcPr>
          <w:p w14:paraId="2BD37E10" w14:textId="21CACEF4"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6B97F6D0" w14:textId="1C8AB4A2" w:rsidR="004246F8" w:rsidRDefault="004246F8"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3FE482F2" w14:textId="42ED83D7" w:rsidR="004246F8" w:rsidRDefault="004246F8" w:rsidP="00782C5D">
            <w:pPr>
              <w:cnfStyle w:val="000000000000" w:firstRow="0" w:lastRow="0" w:firstColumn="0" w:lastColumn="0" w:oddVBand="0" w:evenVBand="0" w:oddHBand="0" w:evenHBand="0" w:firstRowFirstColumn="0" w:firstRowLastColumn="0" w:lastRowFirstColumn="0" w:lastRowLastColumn="0"/>
            </w:pPr>
            <w:r>
              <w:t>User’s username of choice</w:t>
            </w:r>
          </w:p>
        </w:tc>
      </w:tr>
      <w:tr w:rsidR="004246F8" w14:paraId="69211916"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242EC7B7" w14:textId="1B9ADE84" w:rsidR="004246F8" w:rsidRDefault="00E529A5" w:rsidP="00782C5D">
            <w:r w:rsidRPr="004246F8">
              <w:t>E</w:t>
            </w:r>
            <w:r w:rsidR="004246F8" w:rsidRPr="004246F8">
              <w:t>mail</w:t>
            </w:r>
          </w:p>
        </w:tc>
        <w:tc>
          <w:tcPr>
            <w:tcW w:w="833" w:type="pct"/>
          </w:tcPr>
          <w:p w14:paraId="31B089FA" w14:textId="50C6FCE2" w:rsidR="004246F8" w:rsidRDefault="004246F8" w:rsidP="00782C5D">
            <w:pPr>
              <w:cnfStyle w:val="000000000000" w:firstRow="0" w:lastRow="0" w:firstColumn="0" w:lastColumn="0" w:oddVBand="0" w:evenVBand="0" w:oddHBand="0" w:evenHBand="0" w:firstRowFirstColumn="0" w:firstRowLastColumn="0" w:lastRowFirstColumn="0" w:lastRowLastColumn="0"/>
            </w:pPr>
            <w:proofErr w:type="spellStart"/>
            <w:r>
              <w:t>EmailField</w:t>
            </w:r>
            <w:proofErr w:type="spellEnd"/>
          </w:p>
        </w:tc>
        <w:tc>
          <w:tcPr>
            <w:tcW w:w="833" w:type="pct"/>
          </w:tcPr>
          <w:p w14:paraId="5CAA1522" w14:textId="1E706446"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3" w:type="pct"/>
          </w:tcPr>
          <w:p w14:paraId="03F9A6FA" w14:textId="7C723802"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1B876E55" w14:textId="7AB2FDD6" w:rsidR="004246F8" w:rsidRDefault="004246F8"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35A07E7C" w14:textId="4DE535B0" w:rsidR="004246F8" w:rsidRDefault="004246F8" w:rsidP="00782C5D">
            <w:pPr>
              <w:cnfStyle w:val="000000000000" w:firstRow="0" w:lastRow="0" w:firstColumn="0" w:lastColumn="0" w:oddVBand="0" w:evenVBand="0" w:oddHBand="0" w:evenHBand="0" w:firstRowFirstColumn="0" w:firstRowLastColumn="0" w:lastRowFirstColumn="0" w:lastRowLastColumn="0"/>
            </w:pPr>
            <w:r>
              <w:t>User’s email id</w:t>
            </w:r>
          </w:p>
        </w:tc>
      </w:tr>
      <w:tr w:rsidR="004246F8" w14:paraId="411046C2"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35CC4A1E" w14:textId="7495C2CC" w:rsidR="004246F8" w:rsidRDefault="004246F8" w:rsidP="00782C5D">
            <w:r w:rsidRPr="004246F8">
              <w:t>address</w:t>
            </w:r>
          </w:p>
        </w:tc>
        <w:tc>
          <w:tcPr>
            <w:tcW w:w="833" w:type="pct"/>
          </w:tcPr>
          <w:p w14:paraId="794434AA" w14:textId="599E6986" w:rsidR="004246F8" w:rsidRDefault="004246F8" w:rsidP="00782C5D">
            <w:pPr>
              <w:cnfStyle w:val="000000000000" w:firstRow="0" w:lastRow="0" w:firstColumn="0" w:lastColumn="0" w:oddVBand="0" w:evenVBand="0" w:oddHBand="0" w:evenHBand="0" w:firstRowFirstColumn="0" w:firstRowLastColumn="0" w:lastRowFirstColumn="0" w:lastRowLastColumn="0"/>
            </w:pPr>
            <w:r>
              <w:t>CharField</w:t>
            </w:r>
          </w:p>
        </w:tc>
        <w:tc>
          <w:tcPr>
            <w:tcW w:w="833" w:type="pct"/>
          </w:tcPr>
          <w:p w14:paraId="48A560CF" w14:textId="66B26800" w:rsidR="004246F8" w:rsidRDefault="00B45470" w:rsidP="00782C5D">
            <w:pPr>
              <w:cnfStyle w:val="000000000000" w:firstRow="0" w:lastRow="0" w:firstColumn="0" w:lastColumn="0" w:oddVBand="0" w:evenVBand="0" w:oddHBand="0" w:evenHBand="0" w:firstRowFirstColumn="0" w:firstRowLastColumn="0" w:lastRowFirstColumn="0" w:lastRowLastColumn="0"/>
            </w:pPr>
            <w:r>
              <w:t>256</w:t>
            </w:r>
          </w:p>
        </w:tc>
        <w:tc>
          <w:tcPr>
            <w:tcW w:w="833" w:type="pct"/>
          </w:tcPr>
          <w:p w14:paraId="0B7FB334" w14:textId="44DBAEF8"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3D0A88BD" w14:textId="1F249AD5" w:rsidR="004246F8" w:rsidRDefault="004246F8"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582C9300" w14:textId="4C68EC8C" w:rsidR="004246F8" w:rsidRDefault="004246F8" w:rsidP="00782C5D">
            <w:pPr>
              <w:cnfStyle w:val="000000000000" w:firstRow="0" w:lastRow="0" w:firstColumn="0" w:lastColumn="0" w:oddVBand="0" w:evenVBand="0" w:oddHBand="0" w:evenHBand="0" w:firstRowFirstColumn="0" w:firstRowLastColumn="0" w:lastRowFirstColumn="0" w:lastRowLastColumn="0"/>
            </w:pPr>
            <w:r>
              <w:t>User’s address</w:t>
            </w:r>
          </w:p>
        </w:tc>
      </w:tr>
      <w:tr w:rsidR="004246F8" w14:paraId="389E4BF6"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28775F90" w14:textId="193C144B" w:rsidR="004246F8" w:rsidRDefault="004246F8" w:rsidP="00782C5D">
            <w:r w:rsidRPr="004246F8">
              <w:t>password1</w:t>
            </w:r>
          </w:p>
        </w:tc>
        <w:tc>
          <w:tcPr>
            <w:tcW w:w="833" w:type="pct"/>
          </w:tcPr>
          <w:p w14:paraId="0699DE0C" w14:textId="54AC126A" w:rsidR="004246F8" w:rsidRDefault="004246F8" w:rsidP="00782C5D">
            <w:pPr>
              <w:cnfStyle w:val="000000000000" w:firstRow="0" w:lastRow="0" w:firstColumn="0" w:lastColumn="0" w:oddVBand="0" w:evenVBand="0" w:oddHBand="0" w:evenHBand="0" w:firstRowFirstColumn="0" w:firstRowLastColumn="0" w:lastRowFirstColumn="0" w:lastRowLastColumn="0"/>
            </w:pPr>
            <w:r>
              <w:t>CharField</w:t>
            </w:r>
          </w:p>
        </w:tc>
        <w:tc>
          <w:tcPr>
            <w:tcW w:w="833" w:type="pct"/>
          </w:tcPr>
          <w:p w14:paraId="57E837D1" w14:textId="1E29DA44" w:rsidR="004246F8" w:rsidRDefault="00B45470" w:rsidP="00782C5D">
            <w:pPr>
              <w:cnfStyle w:val="000000000000" w:firstRow="0" w:lastRow="0" w:firstColumn="0" w:lastColumn="0" w:oddVBand="0" w:evenVBand="0" w:oddHBand="0" w:evenHBand="0" w:firstRowFirstColumn="0" w:firstRowLastColumn="0" w:lastRowFirstColumn="0" w:lastRowLastColumn="0"/>
            </w:pPr>
            <w:r>
              <w:t>256</w:t>
            </w:r>
          </w:p>
        </w:tc>
        <w:tc>
          <w:tcPr>
            <w:tcW w:w="833" w:type="pct"/>
          </w:tcPr>
          <w:p w14:paraId="02B23561" w14:textId="3AD43EE1" w:rsidR="004246F8" w:rsidRDefault="004246F8"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09B685A9" w14:textId="6170368E" w:rsidR="004246F8" w:rsidRDefault="004246F8"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3A325972" w14:textId="593F6C87" w:rsidR="004246F8" w:rsidRDefault="004246F8" w:rsidP="00782C5D">
            <w:pPr>
              <w:cnfStyle w:val="000000000000" w:firstRow="0" w:lastRow="0" w:firstColumn="0" w:lastColumn="0" w:oddVBand="0" w:evenVBand="0" w:oddHBand="0" w:evenHBand="0" w:firstRowFirstColumn="0" w:firstRowLastColumn="0" w:lastRowFirstColumn="0" w:lastRowLastColumn="0"/>
            </w:pPr>
            <w:r>
              <w:t>User’s password</w:t>
            </w:r>
          </w:p>
        </w:tc>
      </w:tr>
      <w:tr w:rsidR="00B45470" w14:paraId="226EDFEB" w14:textId="77777777" w:rsidTr="004246F8">
        <w:tc>
          <w:tcPr>
            <w:cnfStyle w:val="001000000000" w:firstRow="0" w:lastRow="0" w:firstColumn="1" w:lastColumn="0" w:oddVBand="0" w:evenVBand="0" w:oddHBand="0" w:evenHBand="0" w:firstRowFirstColumn="0" w:firstRowLastColumn="0" w:lastRowFirstColumn="0" w:lastRowLastColumn="0"/>
            <w:tcW w:w="833" w:type="pct"/>
          </w:tcPr>
          <w:p w14:paraId="44C03B5C" w14:textId="0A08D320" w:rsidR="00B45470" w:rsidRPr="00B45470" w:rsidRDefault="00B45470" w:rsidP="00782C5D">
            <w:r>
              <w:t>Image</w:t>
            </w:r>
          </w:p>
        </w:tc>
        <w:tc>
          <w:tcPr>
            <w:tcW w:w="833" w:type="pct"/>
          </w:tcPr>
          <w:p w14:paraId="1DB208BF" w14:textId="668D42DD" w:rsidR="00B45470" w:rsidRDefault="00B45470" w:rsidP="00782C5D">
            <w:pPr>
              <w:cnfStyle w:val="000000000000" w:firstRow="0" w:lastRow="0" w:firstColumn="0" w:lastColumn="0" w:oddVBand="0" w:evenVBand="0" w:oddHBand="0" w:evenHBand="0" w:firstRowFirstColumn="0" w:firstRowLastColumn="0" w:lastRowFirstColumn="0" w:lastRowLastColumn="0"/>
            </w:pPr>
            <w:proofErr w:type="spellStart"/>
            <w:r>
              <w:t>ImageField</w:t>
            </w:r>
            <w:proofErr w:type="spellEnd"/>
          </w:p>
        </w:tc>
        <w:tc>
          <w:tcPr>
            <w:tcW w:w="833" w:type="pct"/>
          </w:tcPr>
          <w:p w14:paraId="5206566F" w14:textId="544B10EB" w:rsidR="00B45470" w:rsidRDefault="00B45470" w:rsidP="00782C5D">
            <w:pPr>
              <w:cnfStyle w:val="000000000000" w:firstRow="0" w:lastRow="0" w:firstColumn="0" w:lastColumn="0" w:oddVBand="0" w:evenVBand="0" w:oddHBand="0" w:evenHBand="0" w:firstRowFirstColumn="0" w:firstRowLastColumn="0" w:lastRowFirstColumn="0" w:lastRowLastColumn="0"/>
            </w:pPr>
            <w:r>
              <w:t>-</w:t>
            </w:r>
          </w:p>
        </w:tc>
        <w:tc>
          <w:tcPr>
            <w:tcW w:w="833" w:type="pct"/>
          </w:tcPr>
          <w:p w14:paraId="582ED25D" w14:textId="5ED4F224" w:rsidR="00B45470" w:rsidRDefault="00B45470" w:rsidP="00782C5D">
            <w:pPr>
              <w:cnfStyle w:val="000000000000" w:firstRow="0" w:lastRow="0" w:firstColumn="0" w:lastColumn="0" w:oddVBand="0" w:evenVBand="0" w:oddHBand="0" w:evenHBand="0" w:firstRowFirstColumn="0" w:firstRowLastColumn="0" w:lastRowFirstColumn="0" w:lastRowLastColumn="0"/>
            </w:pPr>
            <w:r>
              <w:t>-</w:t>
            </w:r>
          </w:p>
        </w:tc>
        <w:tc>
          <w:tcPr>
            <w:tcW w:w="834" w:type="pct"/>
          </w:tcPr>
          <w:p w14:paraId="17492529" w14:textId="07BAD5B3" w:rsidR="00B45470" w:rsidRDefault="00B45470" w:rsidP="00782C5D">
            <w:pPr>
              <w:cnfStyle w:val="000000000000" w:firstRow="0" w:lastRow="0" w:firstColumn="0" w:lastColumn="0" w:oddVBand="0" w:evenVBand="0" w:oddHBand="0" w:evenHBand="0" w:firstRowFirstColumn="0" w:firstRowLastColumn="0" w:lastRowFirstColumn="0" w:lastRowLastColumn="0"/>
            </w:pPr>
            <w:r>
              <w:t>Not-null</w:t>
            </w:r>
          </w:p>
        </w:tc>
        <w:tc>
          <w:tcPr>
            <w:tcW w:w="834" w:type="pct"/>
          </w:tcPr>
          <w:p w14:paraId="6C235488" w14:textId="17F42DE6" w:rsidR="00B45470" w:rsidRDefault="00B45470" w:rsidP="00782C5D">
            <w:pPr>
              <w:cnfStyle w:val="000000000000" w:firstRow="0" w:lastRow="0" w:firstColumn="0" w:lastColumn="0" w:oddVBand="0" w:evenVBand="0" w:oddHBand="0" w:evenHBand="0" w:firstRowFirstColumn="0" w:firstRowLastColumn="0" w:lastRowFirstColumn="0" w:lastRowLastColumn="0"/>
            </w:pPr>
            <w:r>
              <w:t>User’s image for face recognition</w:t>
            </w:r>
          </w:p>
        </w:tc>
      </w:tr>
    </w:tbl>
    <w:p w14:paraId="4B99E74F" w14:textId="77777777" w:rsidR="00995B08" w:rsidRDefault="00995B08" w:rsidP="00782C5D"/>
    <w:p w14:paraId="5CB9F8ED" w14:textId="77777777" w:rsidR="00995B08" w:rsidRDefault="00995B08" w:rsidP="00782C5D"/>
    <w:p w14:paraId="68E778EC" w14:textId="4308F98B" w:rsidR="006E0AD1" w:rsidRDefault="004246F8" w:rsidP="00782C5D">
      <w:r>
        <w:lastRenderedPageBreak/>
        <w:t>DOCTOR TABLE:</w:t>
      </w:r>
    </w:p>
    <w:tbl>
      <w:tblPr>
        <w:tblStyle w:val="GridTable1Light-Accent4"/>
        <w:tblW w:w="4995" w:type="pct"/>
        <w:tblLook w:val="04A0" w:firstRow="1" w:lastRow="0" w:firstColumn="1" w:lastColumn="0" w:noHBand="0" w:noVBand="1"/>
      </w:tblPr>
      <w:tblGrid>
        <w:gridCol w:w="1644"/>
        <w:gridCol w:w="1911"/>
        <w:gridCol w:w="1565"/>
        <w:gridCol w:w="1163"/>
        <w:gridCol w:w="1793"/>
        <w:gridCol w:w="1984"/>
      </w:tblGrid>
      <w:tr w:rsidR="004246F8" w14:paraId="102241B5" w14:textId="77777777" w:rsidTr="00357D82">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817" w:type="pct"/>
          </w:tcPr>
          <w:p w14:paraId="0FE55916" w14:textId="77777777" w:rsidR="004246F8" w:rsidRDefault="004246F8" w:rsidP="00F20382">
            <w:r>
              <w:t>Field Name</w:t>
            </w:r>
          </w:p>
        </w:tc>
        <w:tc>
          <w:tcPr>
            <w:tcW w:w="950" w:type="pct"/>
          </w:tcPr>
          <w:p w14:paraId="6C9764CD" w14:textId="77777777" w:rsidR="004246F8" w:rsidRDefault="004246F8" w:rsidP="00F20382">
            <w:pPr>
              <w:cnfStyle w:val="100000000000" w:firstRow="1" w:lastRow="0" w:firstColumn="0" w:lastColumn="0" w:oddVBand="0" w:evenVBand="0" w:oddHBand="0" w:evenHBand="0" w:firstRowFirstColumn="0" w:firstRowLastColumn="0" w:lastRowFirstColumn="0" w:lastRowLastColumn="0"/>
            </w:pPr>
            <w:r>
              <w:t>Data Type</w:t>
            </w:r>
          </w:p>
        </w:tc>
        <w:tc>
          <w:tcPr>
            <w:tcW w:w="778" w:type="pct"/>
          </w:tcPr>
          <w:p w14:paraId="0702F514" w14:textId="77777777" w:rsidR="004246F8" w:rsidRDefault="004246F8"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578" w:type="pct"/>
          </w:tcPr>
          <w:p w14:paraId="44721D44" w14:textId="77777777" w:rsidR="00E529A5" w:rsidRDefault="00727830" w:rsidP="00F20382">
            <w:pPr>
              <w:cnfStyle w:val="100000000000" w:firstRow="1" w:lastRow="0" w:firstColumn="0" w:lastColumn="0" w:oddVBand="0" w:evenVBand="0" w:oddHBand="0" w:evenHBand="0" w:firstRowFirstColumn="0" w:firstRowLastColumn="0" w:lastRowFirstColumn="0" w:lastRowLastColumn="0"/>
              <w:rPr>
                <w:b w:val="0"/>
                <w:bCs w:val="0"/>
              </w:rPr>
            </w:pPr>
            <w:r>
              <w:t>Primary</w:t>
            </w:r>
          </w:p>
          <w:p w14:paraId="1780A343" w14:textId="22A58F2B" w:rsidR="004246F8" w:rsidRDefault="00727830" w:rsidP="00F20382">
            <w:pPr>
              <w:cnfStyle w:val="100000000000" w:firstRow="1" w:lastRow="0" w:firstColumn="0" w:lastColumn="0" w:oddVBand="0" w:evenVBand="0" w:oddHBand="0" w:evenHBand="0" w:firstRowFirstColumn="0" w:firstRowLastColumn="0" w:lastRowFirstColumn="0" w:lastRowLastColumn="0"/>
            </w:pPr>
            <w:r>
              <w:t>/Foreign Key</w:t>
            </w:r>
          </w:p>
        </w:tc>
        <w:tc>
          <w:tcPr>
            <w:tcW w:w="891" w:type="pct"/>
          </w:tcPr>
          <w:p w14:paraId="3D03EE26" w14:textId="77777777" w:rsidR="004246F8" w:rsidRDefault="004246F8" w:rsidP="00F20382">
            <w:pPr>
              <w:cnfStyle w:val="100000000000" w:firstRow="1" w:lastRow="0" w:firstColumn="0" w:lastColumn="0" w:oddVBand="0" w:evenVBand="0" w:oddHBand="0" w:evenHBand="0" w:firstRowFirstColumn="0" w:firstRowLastColumn="0" w:lastRowFirstColumn="0" w:lastRowLastColumn="0"/>
            </w:pPr>
            <w:r>
              <w:t>Constraints</w:t>
            </w:r>
          </w:p>
        </w:tc>
        <w:tc>
          <w:tcPr>
            <w:tcW w:w="986" w:type="pct"/>
          </w:tcPr>
          <w:p w14:paraId="5AD3F31B" w14:textId="77777777" w:rsidR="004246F8" w:rsidRDefault="004246F8" w:rsidP="00F20382">
            <w:pPr>
              <w:cnfStyle w:val="100000000000" w:firstRow="1" w:lastRow="0" w:firstColumn="0" w:lastColumn="0" w:oddVBand="0" w:evenVBand="0" w:oddHBand="0" w:evenHBand="0" w:firstRowFirstColumn="0" w:firstRowLastColumn="0" w:lastRowFirstColumn="0" w:lastRowLastColumn="0"/>
            </w:pPr>
            <w:r>
              <w:t>Description</w:t>
            </w:r>
          </w:p>
        </w:tc>
      </w:tr>
      <w:tr w:rsidR="004246F8" w14:paraId="05B9E06B"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0D3F69A4" w14:textId="77777777" w:rsidR="004246F8" w:rsidRDefault="004246F8" w:rsidP="00F20382">
            <w:r>
              <w:t>Id</w:t>
            </w:r>
          </w:p>
        </w:tc>
        <w:tc>
          <w:tcPr>
            <w:tcW w:w="950" w:type="pct"/>
          </w:tcPr>
          <w:p w14:paraId="54C4647C"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78" w:type="pct"/>
          </w:tcPr>
          <w:p w14:paraId="0D4FD3D3" w14:textId="36235C58" w:rsidR="004246F8" w:rsidRDefault="004246F8" w:rsidP="00F20382">
            <w:pPr>
              <w:cnfStyle w:val="000000000000" w:firstRow="0" w:lastRow="0" w:firstColumn="0" w:lastColumn="0" w:oddVBand="0" w:evenVBand="0" w:oddHBand="0" w:evenHBand="0" w:firstRowFirstColumn="0" w:firstRowLastColumn="0" w:lastRowFirstColumn="0" w:lastRowLastColumn="0"/>
            </w:pPr>
            <w:r>
              <w:t>20</w:t>
            </w:r>
          </w:p>
        </w:tc>
        <w:tc>
          <w:tcPr>
            <w:tcW w:w="578" w:type="pct"/>
          </w:tcPr>
          <w:p w14:paraId="4A7DF2E9" w14:textId="788505B0" w:rsidR="004246F8"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891" w:type="pct"/>
          </w:tcPr>
          <w:p w14:paraId="5CDCA365"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986" w:type="pct"/>
          </w:tcPr>
          <w:p w14:paraId="17752FDD" w14:textId="1C0FA5F1" w:rsidR="004246F8" w:rsidRDefault="004246F8" w:rsidP="00F20382">
            <w:pPr>
              <w:cnfStyle w:val="000000000000" w:firstRow="0" w:lastRow="0" w:firstColumn="0" w:lastColumn="0" w:oddVBand="0" w:evenVBand="0" w:oddHBand="0" w:evenHBand="0" w:firstRowFirstColumn="0" w:firstRowLastColumn="0" w:lastRowFirstColumn="0" w:lastRowLastColumn="0"/>
            </w:pPr>
            <w:r>
              <w:t xml:space="preserve">ID of each </w:t>
            </w:r>
            <w:r w:rsidR="00736B8F">
              <w:t>doctor</w:t>
            </w:r>
          </w:p>
        </w:tc>
      </w:tr>
      <w:tr w:rsidR="004246F8" w14:paraId="4ABAF0DD"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46E32603" w14:textId="6BE6D36D" w:rsidR="004246F8" w:rsidRDefault="00E529A5" w:rsidP="00F20382">
            <w:r>
              <w:t>N</w:t>
            </w:r>
            <w:r w:rsidR="004246F8">
              <w:t>ame</w:t>
            </w:r>
          </w:p>
        </w:tc>
        <w:tc>
          <w:tcPr>
            <w:tcW w:w="950" w:type="pct"/>
          </w:tcPr>
          <w:p w14:paraId="13362353"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CharField</w:t>
            </w:r>
          </w:p>
        </w:tc>
        <w:tc>
          <w:tcPr>
            <w:tcW w:w="778" w:type="pct"/>
          </w:tcPr>
          <w:p w14:paraId="1EF5DFA7"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100</w:t>
            </w:r>
          </w:p>
        </w:tc>
        <w:tc>
          <w:tcPr>
            <w:tcW w:w="578" w:type="pct"/>
          </w:tcPr>
          <w:p w14:paraId="5991BB7E"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46D2C8F5"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1F744655" w14:textId="741082EC" w:rsidR="004246F8" w:rsidRDefault="00736B8F" w:rsidP="00F20382">
            <w:pPr>
              <w:cnfStyle w:val="000000000000" w:firstRow="0" w:lastRow="0" w:firstColumn="0" w:lastColumn="0" w:oddVBand="0" w:evenVBand="0" w:oddHBand="0" w:evenHBand="0" w:firstRowFirstColumn="0" w:firstRowLastColumn="0" w:lastRowFirstColumn="0" w:lastRowLastColumn="0"/>
            </w:pPr>
            <w:r>
              <w:t>Doctor’s name</w:t>
            </w:r>
          </w:p>
        </w:tc>
      </w:tr>
      <w:tr w:rsidR="00736B8F" w14:paraId="0E7DAB27"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00B71ACB" w14:textId="40442C06" w:rsidR="004246F8" w:rsidRDefault="00736B8F" w:rsidP="00F20382">
            <w:r w:rsidRPr="00736B8F">
              <w:t xml:space="preserve">age </w:t>
            </w:r>
          </w:p>
        </w:tc>
        <w:tc>
          <w:tcPr>
            <w:tcW w:w="950" w:type="pct"/>
          </w:tcPr>
          <w:p w14:paraId="0B8B7C52" w14:textId="7C22A200" w:rsidR="004246F8" w:rsidRDefault="00736B8F" w:rsidP="00F20382">
            <w:pPr>
              <w:cnfStyle w:val="000000000000" w:firstRow="0" w:lastRow="0" w:firstColumn="0" w:lastColumn="0" w:oddVBand="0" w:evenVBand="0" w:oddHBand="0" w:evenHBand="0" w:firstRowFirstColumn="0" w:firstRowLastColumn="0" w:lastRowFirstColumn="0" w:lastRowLastColumn="0"/>
            </w:pPr>
            <w:r>
              <w:t>Integer</w:t>
            </w:r>
            <w:r w:rsidR="004246F8">
              <w:t>Field</w:t>
            </w:r>
          </w:p>
        </w:tc>
        <w:tc>
          <w:tcPr>
            <w:tcW w:w="778" w:type="pct"/>
          </w:tcPr>
          <w:p w14:paraId="012D0D77" w14:textId="6DD97AA3" w:rsidR="004246F8"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578" w:type="pct"/>
          </w:tcPr>
          <w:p w14:paraId="386A4BA3"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60E46D4A"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36419F01" w14:textId="567181F6" w:rsidR="004246F8" w:rsidRDefault="00736B8F" w:rsidP="00F20382">
            <w:pPr>
              <w:cnfStyle w:val="000000000000" w:firstRow="0" w:lastRow="0" w:firstColumn="0" w:lastColumn="0" w:oddVBand="0" w:evenVBand="0" w:oddHBand="0" w:evenHBand="0" w:firstRowFirstColumn="0" w:firstRowLastColumn="0" w:lastRowFirstColumn="0" w:lastRowLastColumn="0"/>
            </w:pPr>
            <w:r>
              <w:t>Doctor’s age</w:t>
            </w:r>
          </w:p>
        </w:tc>
      </w:tr>
      <w:tr w:rsidR="004246F8" w14:paraId="2C22B88F"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061BBD14" w14:textId="60447982" w:rsidR="004246F8" w:rsidRDefault="00736B8F" w:rsidP="00F20382">
            <w:r w:rsidRPr="00736B8F">
              <w:t>experience</w:t>
            </w:r>
          </w:p>
        </w:tc>
        <w:tc>
          <w:tcPr>
            <w:tcW w:w="950" w:type="pct"/>
          </w:tcPr>
          <w:p w14:paraId="71316DCC" w14:textId="42796AFE" w:rsidR="004246F8" w:rsidRDefault="00736B8F" w:rsidP="00F20382">
            <w:pPr>
              <w:cnfStyle w:val="000000000000" w:firstRow="0" w:lastRow="0" w:firstColumn="0" w:lastColumn="0" w:oddVBand="0" w:evenVBand="0" w:oddHBand="0" w:evenHBand="0" w:firstRowFirstColumn="0" w:firstRowLastColumn="0" w:lastRowFirstColumn="0" w:lastRowLastColumn="0"/>
            </w:pPr>
            <w:r>
              <w:t>IntegerField</w:t>
            </w:r>
          </w:p>
        </w:tc>
        <w:tc>
          <w:tcPr>
            <w:tcW w:w="778" w:type="pct"/>
          </w:tcPr>
          <w:p w14:paraId="104E1A88" w14:textId="027A24F4" w:rsidR="004246F8"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578" w:type="pct"/>
          </w:tcPr>
          <w:p w14:paraId="1F5C8AC8"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3C44D70D"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37FAD0A2" w14:textId="1D19E790" w:rsidR="004246F8" w:rsidRDefault="00736B8F" w:rsidP="00F20382">
            <w:pPr>
              <w:cnfStyle w:val="000000000000" w:firstRow="0" w:lastRow="0" w:firstColumn="0" w:lastColumn="0" w:oddVBand="0" w:evenVBand="0" w:oddHBand="0" w:evenHBand="0" w:firstRowFirstColumn="0" w:firstRowLastColumn="0" w:lastRowFirstColumn="0" w:lastRowLastColumn="0"/>
            </w:pPr>
            <w:r>
              <w:t>Doctor years of experience</w:t>
            </w:r>
          </w:p>
        </w:tc>
      </w:tr>
      <w:tr w:rsidR="00736B8F" w14:paraId="283D3801"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4B0F1A65" w14:textId="7391121B" w:rsidR="004246F8" w:rsidRDefault="00736B8F" w:rsidP="00F20382">
            <w:r w:rsidRPr="00736B8F">
              <w:t>phone</w:t>
            </w:r>
          </w:p>
        </w:tc>
        <w:tc>
          <w:tcPr>
            <w:tcW w:w="950" w:type="pct"/>
          </w:tcPr>
          <w:p w14:paraId="1D74635E" w14:textId="38B06653" w:rsidR="004246F8" w:rsidRDefault="00736B8F" w:rsidP="00F20382">
            <w:pPr>
              <w:cnfStyle w:val="000000000000" w:firstRow="0" w:lastRow="0" w:firstColumn="0" w:lastColumn="0" w:oddVBand="0" w:evenVBand="0" w:oddHBand="0" w:evenHBand="0" w:firstRowFirstColumn="0" w:firstRowLastColumn="0" w:lastRowFirstColumn="0" w:lastRowLastColumn="0"/>
            </w:pPr>
            <w:r>
              <w:t>IntegerField</w:t>
            </w:r>
          </w:p>
        </w:tc>
        <w:tc>
          <w:tcPr>
            <w:tcW w:w="778" w:type="pct"/>
          </w:tcPr>
          <w:p w14:paraId="1514DC5A"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578" w:type="pct"/>
          </w:tcPr>
          <w:p w14:paraId="5C561BF2"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6E7AF60B"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7E3DE9BF" w14:textId="56179C04" w:rsidR="004246F8" w:rsidRDefault="00736B8F" w:rsidP="00F20382">
            <w:pPr>
              <w:cnfStyle w:val="000000000000" w:firstRow="0" w:lastRow="0" w:firstColumn="0" w:lastColumn="0" w:oddVBand="0" w:evenVBand="0" w:oddHBand="0" w:evenHBand="0" w:firstRowFirstColumn="0" w:firstRowLastColumn="0" w:lastRowFirstColumn="0" w:lastRowLastColumn="0"/>
            </w:pPr>
            <w:r>
              <w:t>doctor phone number</w:t>
            </w:r>
          </w:p>
        </w:tc>
      </w:tr>
      <w:tr w:rsidR="004246F8" w14:paraId="45B8FC12"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4F9A3C54" w14:textId="115DEC27" w:rsidR="004246F8" w:rsidRDefault="00736B8F" w:rsidP="00F20382">
            <w:proofErr w:type="spellStart"/>
            <w:r w:rsidRPr="00736B8F">
              <w:t>hosName</w:t>
            </w:r>
            <w:proofErr w:type="spellEnd"/>
          </w:p>
        </w:tc>
        <w:tc>
          <w:tcPr>
            <w:tcW w:w="950" w:type="pct"/>
          </w:tcPr>
          <w:p w14:paraId="6B0944AB"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CharField</w:t>
            </w:r>
          </w:p>
        </w:tc>
        <w:tc>
          <w:tcPr>
            <w:tcW w:w="778" w:type="pct"/>
          </w:tcPr>
          <w:p w14:paraId="5D9C5260" w14:textId="44D73C1A" w:rsidR="004246F8" w:rsidRDefault="00736B8F" w:rsidP="00F20382">
            <w:pPr>
              <w:cnfStyle w:val="000000000000" w:firstRow="0" w:lastRow="0" w:firstColumn="0" w:lastColumn="0" w:oddVBand="0" w:evenVBand="0" w:oddHBand="0" w:evenHBand="0" w:firstRowFirstColumn="0" w:firstRowLastColumn="0" w:lastRowFirstColumn="0" w:lastRowLastColumn="0"/>
            </w:pPr>
            <w:r>
              <w:t>1</w:t>
            </w:r>
            <w:r w:rsidR="004246F8">
              <w:t>00</w:t>
            </w:r>
          </w:p>
        </w:tc>
        <w:tc>
          <w:tcPr>
            <w:tcW w:w="578" w:type="pct"/>
          </w:tcPr>
          <w:p w14:paraId="51110943"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159D27C2"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490AFDD7" w14:textId="1CE9A22C" w:rsidR="004246F8" w:rsidRDefault="00736B8F" w:rsidP="00F20382">
            <w:pPr>
              <w:cnfStyle w:val="000000000000" w:firstRow="0" w:lastRow="0" w:firstColumn="0" w:lastColumn="0" w:oddVBand="0" w:evenVBand="0" w:oddHBand="0" w:evenHBand="0" w:firstRowFirstColumn="0" w:firstRowLastColumn="0" w:lastRowFirstColumn="0" w:lastRowLastColumn="0"/>
            </w:pPr>
            <w:r>
              <w:t>Doctor’s hospital or clinic name</w:t>
            </w:r>
          </w:p>
        </w:tc>
      </w:tr>
      <w:tr w:rsidR="00736B8F" w14:paraId="4878931B"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64AB05A5" w14:textId="1B061635" w:rsidR="004246F8" w:rsidRDefault="00736B8F" w:rsidP="00F20382">
            <w:proofErr w:type="spellStart"/>
            <w:r w:rsidRPr="00736B8F">
              <w:t>hosLocation</w:t>
            </w:r>
            <w:proofErr w:type="spellEnd"/>
          </w:p>
        </w:tc>
        <w:tc>
          <w:tcPr>
            <w:tcW w:w="950" w:type="pct"/>
          </w:tcPr>
          <w:p w14:paraId="1004733F"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CharField</w:t>
            </w:r>
          </w:p>
        </w:tc>
        <w:tc>
          <w:tcPr>
            <w:tcW w:w="778" w:type="pct"/>
          </w:tcPr>
          <w:p w14:paraId="15C5E55F" w14:textId="2300E363" w:rsidR="004246F8"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578" w:type="pct"/>
          </w:tcPr>
          <w:p w14:paraId="63FD2ACD"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025FEAA5" w14:textId="77777777" w:rsidR="004246F8" w:rsidRDefault="004246F8"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34B96C32" w14:textId="7E7023CC" w:rsidR="004246F8" w:rsidRDefault="00736B8F" w:rsidP="00F20382">
            <w:pPr>
              <w:cnfStyle w:val="000000000000" w:firstRow="0" w:lastRow="0" w:firstColumn="0" w:lastColumn="0" w:oddVBand="0" w:evenVBand="0" w:oddHBand="0" w:evenHBand="0" w:firstRowFirstColumn="0" w:firstRowLastColumn="0" w:lastRowFirstColumn="0" w:lastRowLastColumn="0"/>
            </w:pPr>
            <w:r>
              <w:t>Doctor’s hospital or clinic address</w:t>
            </w:r>
          </w:p>
        </w:tc>
      </w:tr>
      <w:tr w:rsidR="00736B8F" w14:paraId="097E9C3C"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1778F222" w14:textId="6539E14D" w:rsidR="00736B8F" w:rsidRPr="00736B8F" w:rsidRDefault="00736B8F" w:rsidP="00F20382">
            <w:r w:rsidRPr="00736B8F">
              <w:t>username</w:t>
            </w:r>
          </w:p>
        </w:tc>
        <w:tc>
          <w:tcPr>
            <w:tcW w:w="950" w:type="pct"/>
          </w:tcPr>
          <w:p w14:paraId="15EDCCFC" w14:textId="29D042E0"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778" w:type="pct"/>
          </w:tcPr>
          <w:p w14:paraId="5EDD8FB9" w14:textId="53CA44E8" w:rsidR="00736B8F" w:rsidRDefault="00736B8F" w:rsidP="00F20382">
            <w:pPr>
              <w:cnfStyle w:val="000000000000" w:firstRow="0" w:lastRow="0" w:firstColumn="0" w:lastColumn="0" w:oddVBand="0" w:evenVBand="0" w:oddHBand="0" w:evenHBand="0" w:firstRowFirstColumn="0" w:firstRowLastColumn="0" w:lastRowFirstColumn="0" w:lastRowLastColumn="0"/>
            </w:pPr>
            <w:r>
              <w:t>100</w:t>
            </w:r>
          </w:p>
        </w:tc>
        <w:tc>
          <w:tcPr>
            <w:tcW w:w="578" w:type="pct"/>
          </w:tcPr>
          <w:p w14:paraId="74DFA48A" w14:textId="6FCA7DA5"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42B83765" w14:textId="12F9C85E"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303201DF" w14:textId="6B3ADCDE" w:rsidR="00736B8F" w:rsidRDefault="00736B8F" w:rsidP="00F20382">
            <w:pPr>
              <w:cnfStyle w:val="000000000000" w:firstRow="0" w:lastRow="0" w:firstColumn="0" w:lastColumn="0" w:oddVBand="0" w:evenVBand="0" w:oddHBand="0" w:evenHBand="0" w:firstRowFirstColumn="0" w:firstRowLastColumn="0" w:lastRowFirstColumn="0" w:lastRowLastColumn="0"/>
            </w:pPr>
            <w:r>
              <w:t>Doctor’s username</w:t>
            </w:r>
          </w:p>
        </w:tc>
      </w:tr>
      <w:tr w:rsidR="00736B8F" w14:paraId="580AB7E6"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43F5817D" w14:textId="5A638509" w:rsidR="00736B8F" w:rsidRPr="00736B8F" w:rsidRDefault="00E529A5" w:rsidP="00736B8F">
            <w:r w:rsidRPr="00736B8F">
              <w:t>E</w:t>
            </w:r>
            <w:r w:rsidR="00736B8F" w:rsidRPr="00736B8F">
              <w:t>mail</w:t>
            </w:r>
          </w:p>
        </w:tc>
        <w:tc>
          <w:tcPr>
            <w:tcW w:w="950" w:type="pct"/>
          </w:tcPr>
          <w:p w14:paraId="3C757F96" w14:textId="6FD6AE46" w:rsidR="00736B8F" w:rsidRDefault="00736B8F" w:rsidP="00736B8F">
            <w:pPr>
              <w:cnfStyle w:val="000000000000" w:firstRow="0" w:lastRow="0" w:firstColumn="0" w:lastColumn="0" w:oddVBand="0" w:evenVBand="0" w:oddHBand="0" w:evenHBand="0" w:firstRowFirstColumn="0" w:firstRowLastColumn="0" w:lastRowFirstColumn="0" w:lastRowLastColumn="0"/>
            </w:pPr>
            <w:proofErr w:type="spellStart"/>
            <w:r>
              <w:t>EmailField</w:t>
            </w:r>
            <w:proofErr w:type="spellEnd"/>
          </w:p>
        </w:tc>
        <w:tc>
          <w:tcPr>
            <w:tcW w:w="778" w:type="pct"/>
          </w:tcPr>
          <w:p w14:paraId="02AC7BE8" w14:textId="11C24828" w:rsidR="00736B8F" w:rsidRDefault="00736B8F" w:rsidP="00736B8F">
            <w:pPr>
              <w:cnfStyle w:val="000000000000" w:firstRow="0" w:lastRow="0" w:firstColumn="0" w:lastColumn="0" w:oddVBand="0" w:evenVBand="0" w:oddHBand="0" w:evenHBand="0" w:firstRowFirstColumn="0" w:firstRowLastColumn="0" w:lastRowFirstColumn="0" w:lastRowLastColumn="0"/>
            </w:pPr>
            <w:r>
              <w:t>-</w:t>
            </w:r>
          </w:p>
        </w:tc>
        <w:tc>
          <w:tcPr>
            <w:tcW w:w="578" w:type="pct"/>
          </w:tcPr>
          <w:p w14:paraId="2E1A21AA" w14:textId="2C684953" w:rsidR="00736B8F" w:rsidRDefault="00736B8F" w:rsidP="00736B8F">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3B8A3AF2" w14:textId="4071A3DF" w:rsidR="00736B8F" w:rsidRDefault="00736B8F" w:rsidP="00736B8F">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41042BA2" w14:textId="5F6CCE85" w:rsidR="00736B8F" w:rsidRDefault="00736B8F" w:rsidP="00736B8F">
            <w:pPr>
              <w:cnfStyle w:val="000000000000" w:firstRow="0" w:lastRow="0" w:firstColumn="0" w:lastColumn="0" w:oddVBand="0" w:evenVBand="0" w:oddHBand="0" w:evenHBand="0" w:firstRowFirstColumn="0" w:firstRowLastColumn="0" w:lastRowFirstColumn="0" w:lastRowLastColumn="0"/>
            </w:pPr>
            <w:r>
              <w:t>Doctor’s email</w:t>
            </w:r>
          </w:p>
        </w:tc>
      </w:tr>
      <w:tr w:rsidR="00736B8F" w14:paraId="7221F103"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74397094" w14:textId="68AFD576" w:rsidR="00736B8F" w:rsidRPr="00736B8F" w:rsidRDefault="00736B8F" w:rsidP="00736B8F">
            <w:r w:rsidRPr="00736B8F">
              <w:t>degree</w:t>
            </w:r>
          </w:p>
        </w:tc>
        <w:tc>
          <w:tcPr>
            <w:tcW w:w="950" w:type="pct"/>
          </w:tcPr>
          <w:p w14:paraId="5AA0D786" w14:textId="19E8B67B" w:rsidR="00736B8F" w:rsidRDefault="00736B8F" w:rsidP="00736B8F">
            <w:pPr>
              <w:cnfStyle w:val="000000000000" w:firstRow="0" w:lastRow="0" w:firstColumn="0" w:lastColumn="0" w:oddVBand="0" w:evenVBand="0" w:oddHBand="0" w:evenHBand="0" w:firstRowFirstColumn="0" w:firstRowLastColumn="0" w:lastRowFirstColumn="0" w:lastRowLastColumn="0"/>
            </w:pPr>
            <w:r>
              <w:t>CharField</w:t>
            </w:r>
          </w:p>
        </w:tc>
        <w:tc>
          <w:tcPr>
            <w:tcW w:w="778" w:type="pct"/>
          </w:tcPr>
          <w:p w14:paraId="67790FF6" w14:textId="0E72560C" w:rsidR="00736B8F" w:rsidRDefault="00B45470" w:rsidP="00736B8F">
            <w:pPr>
              <w:cnfStyle w:val="000000000000" w:firstRow="0" w:lastRow="0" w:firstColumn="0" w:lastColumn="0" w:oddVBand="0" w:evenVBand="0" w:oddHBand="0" w:evenHBand="0" w:firstRowFirstColumn="0" w:firstRowLastColumn="0" w:lastRowFirstColumn="0" w:lastRowLastColumn="0"/>
            </w:pPr>
            <w:r>
              <w:t>256</w:t>
            </w:r>
          </w:p>
        </w:tc>
        <w:tc>
          <w:tcPr>
            <w:tcW w:w="578" w:type="pct"/>
          </w:tcPr>
          <w:p w14:paraId="2A6639DE" w14:textId="37D1AE8C" w:rsidR="00736B8F" w:rsidRDefault="00736B8F" w:rsidP="00736B8F">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2EC6C9E6" w14:textId="66486603" w:rsidR="00736B8F" w:rsidRDefault="00736B8F" w:rsidP="00736B8F">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1B3C44A3" w14:textId="7E299B37" w:rsidR="00736B8F" w:rsidRDefault="00736B8F" w:rsidP="00736B8F">
            <w:pPr>
              <w:cnfStyle w:val="000000000000" w:firstRow="0" w:lastRow="0" w:firstColumn="0" w:lastColumn="0" w:oddVBand="0" w:evenVBand="0" w:oddHBand="0" w:evenHBand="0" w:firstRowFirstColumn="0" w:firstRowLastColumn="0" w:lastRowFirstColumn="0" w:lastRowLastColumn="0"/>
            </w:pPr>
            <w:r>
              <w:t>Doctor’s specification degree</w:t>
            </w:r>
          </w:p>
        </w:tc>
      </w:tr>
      <w:tr w:rsidR="00736B8F" w14:paraId="3B78041B"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53796192" w14:textId="14E8143D" w:rsidR="00736B8F" w:rsidRPr="00736B8F" w:rsidRDefault="00736B8F" w:rsidP="00736B8F">
            <w:r w:rsidRPr="00736B8F">
              <w:t>password</w:t>
            </w:r>
          </w:p>
        </w:tc>
        <w:tc>
          <w:tcPr>
            <w:tcW w:w="950" w:type="pct"/>
          </w:tcPr>
          <w:p w14:paraId="72A1103A" w14:textId="362F9F5C" w:rsidR="00736B8F" w:rsidRDefault="00736B8F" w:rsidP="00736B8F">
            <w:pPr>
              <w:cnfStyle w:val="000000000000" w:firstRow="0" w:lastRow="0" w:firstColumn="0" w:lastColumn="0" w:oddVBand="0" w:evenVBand="0" w:oddHBand="0" w:evenHBand="0" w:firstRowFirstColumn="0" w:firstRowLastColumn="0" w:lastRowFirstColumn="0" w:lastRowLastColumn="0"/>
            </w:pPr>
            <w:r>
              <w:t>CharField</w:t>
            </w:r>
          </w:p>
        </w:tc>
        <w:tc>
          <w:tcPr>
            <w:tcW w:w="778" w:type="pct"/>
          </w:tcPr>
          <w:p w14:paraId="27F87A62" w14:textId="04A7E8B9" w:rsidR="00736B8F" w:rsidRDefault="00B45470" w:rsidP="00736B8F">
            <w:pPr>
              <w:cnfStyle w:val="000000000000" w:firstRow="0" w:lastRow="0" w:firstColumn="0" w:lastColumn="0" w:oddVBand="0" w:evenVBand="0" w:oddHBand="0" w:evenHBand="0" w:firstRowFirstColumn="0" w:firstRowLastColumn="0" w:lastRowFirstColumn="0" w:lastRowLastColumn="0"/>
            </w:pPr>
            <w:r>
              <w:t>256</w:t>
            </w:r>
          </w:p>
        </w:tc>
        <w:tc>
          <w:tcPr>
            <w:tcW w:w="578" w:type="pct"/>
          </w:tcPr>
          <w:p w14:paraId="027BB814" w14:textId="02220FF3" w:rsidR="00736B8F" w:rsidRDefault="00736B8F" w:rsidP="00736B8F">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5F518CC3" w14:textId="0B5EF5C8" w:rsidR="00736B8F" w:rsidRDefault="00736B8F" w:rsidP="00736B8F">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56920934" w14:textId="6D09ED27" w:rsidR="00736B8F" w:rsidRDefault="00736B8F" w:rsidP="00736B8F">
            <w:pPr>
              <w:cnfStyle w:val="000000000000" w:firstRow="0" w:lastRow="0" w:firstColumn="0" w:lastColumn="0" w:oddVBand="0" w:evenVBand="0" w:oddHBand="0" w:evenHBand="0" w:firstRowFirstColumn="0" w:firstRowLastColumn="0" w:lastRowFirstColumn="0" w:lastRowLastColumn="0"/>
            </w:pPr>
            <w:r>
              <w:t>Doctor’s password</w:t>
            </w:r>
          </w:p>
        </w:tc>
      </w:tr>
      <w:tr w:rsidR="00357D82" w14:paraId="39F1452A" w14:textId="77777777" w:rsidTr="00357D82">
        <w:tc>
          <w:tcPr>
            <w:cnfStyle w:val="001000000000" w:firstRow="0" w:lastRow="0" w:firstColumn="1" w:lastColumn="0" w:oddVBand="0" w:evenVBand="0" w:oddHBand="0" w:evenHBand="0" w:firstRowFirstColumn="0" w:firstRowLastColumn="0" w:lastRowFirstColumn="0" w:lastRowLastColumn="0"/>
            <w:tcW w:w="817" w:type="pct"/>
          </w:tcPr>
          <w:p w14:paraId="196D7B93" w14:textId="64F80573" w:rsidR="00357D82" w:rsidRPr="00736B8F" w:rsidRDefault="00357D82" w:rsidP="00357D82">
            <w:r>
              <w:t>Image</w:t>
            </w:r>
          </w:p>
        </w:tc>
        <w:tc>
          <w:tcPr>
            <w:tcW w:w="950" w:type="pct"/>
          </w:tcPr>
          <w:p w14:paraId="182A654F" w14:textId="19F5F408" w:rsidR="00357D82" w:rsidRDefault="00357D82" w:rsidP="00357D82">
            <w:pPr>
              <w:cnfStyle w:val="000000000000" w:firstRow="0" w:lastRow="0" w:firstColumn="0" w:lastColumn="0" w:oddVBand="0" w:evenVBand="0" w:oddHBand="0" w:evenHBand="0" w:firstRowFirstColumn="0" w:firstRowLastColumn="0" w:lastRowFirstColumn="0" w:lastRowLastColumn="0"/>
            </w:pPr>
            <w:proofErr w:type="spellStart"/>
            <w:r>
              <w:t>ImageField</w:t>
            </w:r>
            <w:proofErr w:type="spellEnd"/>
          </w:p>
        </w:tc>
        <w:tc>
          <w:tcPr>
            <w:tcW w:w="778" w:type="pct"/>
          </w:tcPr>
          <w:p w14:paraId="2D7D564D" w14:textId="0B9F95ED" w:rsidR="00357D82" w:rsidRDefault="00357D82" w:rsidP="00357D82">
            <w:pPr>
              <w:cnfStyle w:val="000000000000" w:firstRow="0" w:lastRow="0" w:firstColumn="0" w:lastColumn="0" w:oddVBand="0" w:evenVBand="0" w:oddHBand="0" w:evenHBand="0" w:firstRowFirstColumn="0" w:firstRowLastColumn="0" w:lastRowFirstColumn="0" w:lastRowLastColumn="0"/>
            </w:pPr>
            <w:r>
              <w:t>-</w:t>
            </w:r>
          </w:p>
        </w:tc>
        <w:tc>
          <w:tcPr>
            <w:tcW w:w="578" w:type="pct"/>
          </w:tcPr>
          <w:p w14:paraId="3C649034" w14:textId="04474F5C" w:rsidR="00357D82" w:rsidRDefault="00357D82" w:rsidP="00357D82">
            <w:pPr>
              <w:cnfStyle w:val="000000000000" w:firstRow="0" w:lastRow="0" w:firstColumn="0" w:lastColumn="0" w:oddVBand="0" w:evenVBand="0" w:oddHBand="0" w:evenHBand="0" w:firstRowFirstColumn="0" w:firstRowLastColumn="0" w:lastRowFirstColumn="0" w:lastRowLastColumn="0"/>
            </w:pPr>
            <w:r>
              <w:t>-</w:t>
            </w:r>
          </w:p>
        </w:tc>
        <w:tc>
          <w:tcPr>
            <w:tcW w:w="891" w:type="pct"/>
          </w:tcPr>
          <w:p w14:paraId="78FCF89F" w14:textId="3EBC40FB" w:rsidR="00357D82" w:rsidRDefault="00357D82" w:rsidP="00357D82">
            <w:pPr>
              <w:cnfStyle w:val="000000000000" w:firstRow="0" w:lastRow="0" w:firstColumn="0" w:lastColumn="0" w:oddVBand="0" w:evenVBand="0" w:oddHBand="0" w:evenHBand="0" w:firstRowFirstColumn="0" w:firstRowLastColumn="0" w:lastRowFirstColumn="0" w:lastRowLastColumn="0"/>
            </w:pPr>
            <w:r>
              <w:t>Not-null</w:t>
            </w:r>
          </w:p>
        </w:tc>
        <w:tc>
          <w:tcPr>
            <w:tcW w:w="986" w:type="pct"/>
          </w:tcPr>
          <w:p w14:paraId="1BDAF4E2" w14:textId="5715BEBD" w:rsidR="00357D82" w:rsidRDefault="00357D82" w:rsidP="00357D82">
            <w:pPr>
              <w:cnfStyle w:val="000000000000" w:firstRow="0" w:lastRow="0" w:firstColumn="0" w:lastColumn="0" w:oddVBand="0" w:evenVBand="0" w:oddHBand="0" w:evenHBand="0" w:firstRowFirstColumn="0" w:firstRowLastColumn="0" w:lastRowFirstColumn="0" w:lastRowLastColumn="0"/>
            </w:pPr>
            <w:r>
              <w:t>User’s image for face recognition</w:t>
            </w:r>
          </w:p>
        </w:tc>
      </w:tr>
    </w:tbl>
    <w:p w14:paraId="131B0D99" w14:textId="2B7D42F2" w:rsidR="004246F8" w:rsidRDefault="004246F8" w:rsidP="00782C5D"/>
    <w:p w14:paraId="7F7E150D" w14:textId="77777777" w:rsidR="00E529A5" w:rsidRDefault="00E529A5" w:rsidP="00782C5D"/>
    <w:p w14:paraId="7F70EE39" w14:textId="0365A7B9" w:rsidR="004246F8" w:rsidRDefault="00736B8F" w:rsidP="00782C5D">
      <w:r>
        <w:t>PHARMACIST TABLE:</w:t>
      </w:r>
    </w:p>
    <w:tbl>
      <w:tblPr>
        <w:tblStyle w:val="GridTable1Light-Accent4"/>
        <w:tblW w:w="4996" w:type="pct"/>
        <w:tblLook w:val="04A0" w:firstRow="1" w:lastRow="0" w:firstColumn="1" w:lastColumn="0" w:noHBand="0" w:noVBand="1"/>
      </w:tblPr>
      <w:tblGrid>
        <w:gridCol w:w="1937"/>
        <w:gridCol w:w="1912"/>
        <w:gridCol w:w="1016"/>
        <w:gridCol w:w="2057"/>
        <w:gridCol w:w="1550"/>
        <w:gridCol w:w="1590"/>
      </w:tblGrid>
      <w:tr w:rsidR="00736B8F" w14:paraId="64D7724A" w14:textId="77777777" w:rsidTr="00357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 w:type="pct"/>
          </w:tcPr>
          <w:p w14:paraId="45FCC8A6" w14:textId="77777777" w:rsidR="00736B8F" w:rsidRDefault="00736B8F" w:rsidP="00F20382">
            <w:r>
              <w:t>Field Name</w:t>
            </w:r>
          </w:p>
        </w:tc>
        <w:tc>
          <w:tcPr>
            <w:tcW w:w="950" w:type="pct"/>
          </w:tcPr>
          <w:p w14:paraId="0DAA515D"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Data Type</w:t>
            </w:r>
          </w:p>
        </w:tc>
        <w:tc>
          <w:tcPr>
            <w:tcW w:w="505" w:type="pct"/>
          </w:tcPr>
          <w:p w14:paraId="5A001415"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1022" w:type="pct"/>
          </w:tcPr>
          <w:p w14:paraId="500F456A" w14:textId="1EFD4F43" w:rsidR="00736B8F"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74E6E0E6"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584EDF40"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Description</w:t>
            </w:r>
          </w:p>
        </w:tc>
      </w:tr>
      <w:tr w:rsidR="00736B8F" w14:paraId="4D779623"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38486B22" w14:textId="77777777" w:rsidR="00736B8F" w:rsidRDefault="00736B8F" w:rsidP="00F20382">
            <w:r>
              <w:t>Id</w:t>
            </w:r>
          </w:p>
        </w:tc>
        <w:tc>
          <w:tcPr>
            <w:tcW w:w="950" w:type="pct"/>
          </w:tcPr>
          <w:p w14:paraId="4D42C08E"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505" w:type="pct"/>
          </w:tcPr>
          <w:p w14:paraId="14E1F330"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20</w:t>
            </w:r>
          </w:p>
        </w:tc>
        <w:tc>
          <w:tcPr>
            <w:tcW w:w="1022" w:type="pct"/>
          </w:tcPr>
          <w:p w14:paraId="3B3B259F" w14:textId="5DF08436" w:rsidR="00736B8F"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671F0C8A"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2D310AC9" w14:textId="7030A7CE" w:rsidR="00736B8F" w:rsidRDefault="00736B8F" w:rsidP="00F20382">
            <w:pPr>
              <w:cnfStyle w:val="000000000000" w:firstRow="0" w:lastRow="0" w:firstColumn="0" w:lastColumn="0" w:oddVBand="0" w:evenVBand="0" w:oddHBand="0" w:evenHBand="0" w:firstRowFirstColumn="0" w:firstRowLastColumn="0" w:lastRowFirstColumn="0" w:lastRowLastColumn="0"/>
            </w:pPr>
            <w:r>
              <w:t>ID for each pharmacist</w:t>
            </w:r>
          </w:p>
        </w:tc>
      </w:tr>
      <w:tr w:rsidR="00736B8F" w14:paraId="387CB9D1"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7FC7A3BD" w14:textId="77777777" w:rsidR="00736B8F" w:rsidRDefault="00736B8F" w:rsidP="00F20382">
            <w:r>
              <w:t>name</w:t>
            </w:r>
          </w:p>
        </w:tc>
        <w:tc>
          <w:tcPr>
            <w:tcW w:w="950" w:type="pct"/>
          </w:tcPr>
          <w:p w14:paraId="28E18080"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505" w:type="pct"/>
          </w:tcPr>
          <w:p w14:paraId="6E0B6545"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100</w:t>
            </w:r>
          </w:p>
        </w:tc>
        <w:tc>
          <w:tcPr>
            <w:tcW w:w="1022" w:type="pct"/>
          </w:tcPr>
          <w:p w14:paraId="4638FFCD"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13BA3F81"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B22FE25" w14:textId="3323FF75"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name</w:t>
            </w:r>
          </w:p>
        </w:tc>
      </w:tr>
      <w:tr w:rsidR="00736B8F" w14:paraId="01478DC1"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23F161D1" w14:textId="65A90FC4" w:rsidR="00736B8F" w:rsidRDefault="00736B8F" w:rsidP="00F20382">
            <w:proofErr w:type="spellStart"/>
            <w:r>
              <w:t>shopName</w:t>
            </w:r>
            <w:proofErr w:type="spellEnd"/>
          </w:p>
        </w:tc>
        <w:tc>
          <w:tcPr>
            <w:tcW w:w="950" w:type="pct"/>
          </w:tcPr>
          <w:p w14:paraId="7E424F10" w14:textId="039B266A"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505" w:type="pct"/>
          </w:tcPr>
          <w:p w14:paraId="50E0053C" w14:textId="44F01123" w:rsidR="00736B8F" w:rsidRDefault="00736B8F" w:rsidP="00F20382">
            <w:pPr>
              <w:cnfStyle w:val="000000000000" w:firstRow="0" w:lastRow="0" w:firstColumn="0" w:lastColumn="0" w:oddVBand="0" w:evenVBand="0" w:oddHBand="0" w:evenHBand="0" w:firstRowFirstColumn="0" w:firstRowLastColumn="0" w:lastRowFirstColumn="0" w:lastRowLastColumn="0"/>
            </w:pPr>
            <w:r>
              <w:t>100</w:t>
            </w:r>
          </w:p>
        </w:tc>
        <w:tc>
          <w:tcPr>
            <w:tcW w:w="1022" w:type="pct"/>
          </w:tcPr>
          <w:p w14:paraId="3D35A258"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4DA1D1C0"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53F88D0A" w14:textId="726ADB2C"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Shop name</w:t>
            </w:r>
          </w:p>
        </w:tc>
      </w:tr>
      <w:tr w:rsidR="00736B8F" w14:paraId="71F4E85E"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3115E5C7" w14:textId="1A2E10F4" w:rsidR="00736B8F" w:rsidRDefault="00736B8F" w:rsidP="00F20382">
            <w:proofErr w:type="spellStart"/>
            <w:r>
              <w:t>shopAddr</w:t>
            </w:r>
            <w:proofErr w:type="spellEnd"/>
          </w:p>
        </w:tc>
        <w:tc>
          <w:tcPr>
            <w:tcW w:w="950" w:type="pct"/>
          </w:tcPr>
          <w:p w14:paraId="301CD3C5" w14:textId="3B072F73"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505" w:type="pct"/>
          </w:tcPr>
          <w:p w14:paraId="5CF4EEB0" w14:textId="30EF98BF" w:rsidR="00736B8F"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3B75CE63"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17B7219"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7D50385" w14:textId="57EC6E0A"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shop address</w:t>
            </w:r>
          </w:p>
        </w:tc>
      </w:tr>
      <w:tr w:rsidR="00736B8F" w14:paraId="18D22C23"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5B83634B" w14:textId="690A14E5" w:rsidR="00736B8F" w:rsidRDefault="00736B8F" w:rsidP="00F20382">
            <w:proofErr w:type="spellStart"/>
            <w:r>
              <w:t>licenseNumber</w:t>
            </w:r>
            <w:proofErr w:type="spellEnd"/>
          </w:p>
        </w:tc>
        <w:tc>
          <w:tcPr>
            <w:tcW w:w="950" w:type="pct"/>
          </w:tcPr>
          <w:p w14:paraId="5A852BE8"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IntegerField</w:t>
            </w:r>
          </w:p>
        </w:tc>
        <w:tc>
          <w:tcPr>
            <w:tcW w:w="505" w:type="pct"/>
          </w:tcPr>
          <w:p w14:paraId="41F24031"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05957AA3"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28E62BB"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3B6E7D85" w14:textId="45402B63"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medicine selling license number</w:t>
            </w:r>
          </w:p>
        </w:tc>
      </w:tr>
      <w:tr w:rsidR="00736B8F" w14:paraId="3D094CE4"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6B164A29" w14:textId="77777777" w:rsidR="00736B8F" w:rsidRPr="00736B8F" w:rsidRDefault="00736B8F" w:rsidP="00F20382">
            <w:r w:rsidRPr="00736B8F">
              <w:t>username</w:t>
            </w:r>
          </w:p>
        </w:tc>
        <w:tc>
          <w:tcPr>
            <w:tcW w:w="950" w:type="pct"/>
          </w:tcPr>
          <w:p w14:paraId="5127ED2C"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505" w:type="pct"/>
          </w:tcPr>
          <w:p w14:paraId="03C28894"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100</w:t>
            </w:r>
          </w:p>
        </w:tc>
        <w:tc>
          <w:tcPr>
            <w:tcW w:w="1022" w:type="pct"/>
          </w:tcPr>
          <w:p w14:paraId="58FE5634"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03DEAD3"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526663A3" w14:textId="42397939"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username</w:t>
            </w:r>
          </w:p>
        </w:tc>
      </w:tr>
      <w:tr w:rsidR="00736B8F" w14:paraId="4C946569"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5473D428" w14:textId="2F642536" w:rsidR="00736B8F" w:rsidRDefault="00736B8F" w:rsidP="00F20382">
            <w:r>
              <w:t>email</w:t>
            </w:r>
          </w:p>
        </w:tc>
        <w:tc>
          <w:tcPr>
            <w:tcW w:w="950" w:type="pct"/>
          </w:tcPr>
          <w:p w14:paraId="7A9EE402" w14:textId="30506EFE" w:rsidR="00736B8F" w:rsidRDefault="00736B8F" w:rsidP="00F20382">
            <w:pPr>
              <w:cnfStyle w:val="000000000000" w:firstRow="0" w:lastRow="0" w:firstColumn="0" w:lastColumn="0" w:oddVBand="0" w:evenVBand="0" w:oddHBand="0" w:evenHBand="0" w:firstRowFirstColumn="0" w:firstRowLastColumn="0" w:lastRowFirstColumn="0" w:lastRowLastColumn="0"/>
            </w:pPr>
            <w:proofErr w:type="spellStart"/>
            <w:r>
              <w:t>EmailField</w:t>
            </w:r>
            <w:proofErr w:type="spellEnd"/>
          </w:p>
        </w:tc>
        <w:tc>
          <w:tcPr>
            <w:tcW w:w="505" w:type="pct"/>
          </w:tcPr>
          <w:p w14:paraId="3C9E2CFE" w14:textId="18BEC78A"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1B30E750" w14:textId="69F9B4A0"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E26B623" w14:textId="46C5E44A"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E2640E4" w14:textId="77BF620F"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email</w:t>
            </w:r>
          </w:p>
        </w:tc>
      </w:tr>
      <w:tr w:rsidR="00736B8F" w14:paraId="0F90F5BD"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28D79727" w14:textId="287D2AA8" w:rsidR="00736B8F" w:rsidRPr="00736B8F" w:rsidRDefault="00736B8F" w:rsidP="00F20382">
            <w:proofErr w:type="spellStart"/>
            <w:r>
              <w:t>NationwideDel</w:t>
            </w:r>
            <w:proofErr w:type="spellEnd"/>
          </w:p>
        </w:tc>
        <w:tc>
          <w:tcPr>
            <w:tcW w:w="950" w:type="pct"/>
          </w:tcPr>
          <w:p w14:paraId="71CE8237" w14:textId="539492AA" w:rsidR="00736B8F" w:rsidRDefault="00736B8F" w:rsidP="00F20382">
            <w:pPr>
              <w:cnfStyle w:val="000000000000" w:firstRow="0" w:lastRow="0" w:firstColumn="0" w:lastColumn="0" w:oddVBand="0" w:evenVBand="0" w:oddHBand="0" w:evenHBand="0" w:firstRowFirstColumn="0" w:firstRowLastColumn="0" w:lastRowFirstColumn="0" w:lastRowLastColumn="0"/>
            </w:pPr>
            <w:proofErr w:type="spellStart"/>
            <w:r>
              <w:t>BooleanField</w:t>
            </w:r>
            <w:proofErr w:type="spellEnd"/>
          </w:p>
        </w:tc>
        <w:tc>
          <w:tcPr>
            <w:tcW w:w="505" w:type="pct"/>
          </w:tcPr>
          <w:p w14:paraId="1A666A06"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65FE2D56"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631E2F2E"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1804E9FB" w14:textId="76EFA7E5" w:rsidR="00736B8F" w:rsidRDefault="00736B8F" w:rsidP="00F20382">
            <w:pPr>
              <w:cnfStyle w:val="000000000000" w:firstRow="0" w:lastRow="0" w:firstColumn="0" w:lastColumn="0" w:oddVBand="0" w:evenVBand="0" w:oddHBand="0" w:evenHBand="0" w:firstRowFirstColumn="0" w:firstRowLastColumn="0" w:lastRowFirstColumn="0" w:lastRowLastColumn="0"/>
            </w:pPr>
            <w:r>
              <w:t>If delivers nationwide</w:t>
            </w:r>
          </w:p>
        </w:tc>
      </w:tr>
      <w:tr w:rsidR="00736B8F" w14:paraId="0D332832"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473005F0" w14:textId="15278FA6" w:rsidR="00736B8F" w:rsidRPr="00736B8F" w:rsidRDefault="00736B8F" w:rsidP="00F20382">
            <w:r>
              <w:t>city</w:t>
            </w:r>
          </w:p>
        </w:tc>
        <w:tc>
          <w:tcPr>
            <w:tcW w:w="950" w:type="pct"/>
          </w:tcPr>
          <w:p w14:paraId="18609D75"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505" w:type="pct"/>
          </w:tcPr>
          <w:p w14:paraId="4D85601A" w14:textId="5467FE4C" w:rsidR="00736B8F"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10C4B40B"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653BC15E"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407615E7" w14:textId="776CC23F"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shop city location</w:t>
            </w:r>
          </w:p>
        </w:tc>
      </w:tr>
      <w:tr w:rsidR="00736B8F" w14:paraId="175520CC"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7E99C181" w14:textId="77777777" w:rsidR="00736B8F" w:rsidRPr="00736B8F" w:rsidRDefault="00736B8F" w:rsidP="00F20382">
            <w:r w:rsidRPr="00736B8F">
              <w:lastRenderedPageBreak/>
              <w:t>password</w:t>
            </w:r>
          </w:p>
        </w:tc>
        <w:tc>
          <w:tcPr>
            <w:tcW w:w="950" w:type="pct"/>
          </w:tcPr>
          <w:p w14:paraId="6BA16CAB"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505" w:type="pct"/>
          </w:tcPr>
          <w:p w14:paraId="2AD2D13C" w14:textId="1DF7F87B" w:rsidR="00736B8F"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74B1C109"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62477918"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AFD6D40" w14:textId="5CC60567" w:rsidR="00736B8F" w:rsidRDefault="00736B8F" w:rsidP="00F20382">
            <w:pPr>
              <w:cnfStyle w:val="000000000000" w:firstRow="0" w:lastRow="0" w:firstColumn="0" w:lastColumn="0" w:oddVBand="0" w:evenVBand="0" w:oddHBand="0" w:evenHBand="0" w:firstRowFirstColumn="0" w:firstRowLastColumn="0" w:lastRowFirstColumn="0" w:lastRowLastColumn="0"/>
            </w:pPr>
            <w:r>
              <w:t>Pharmacist’s password</w:t>
            </w:r>
          </w:p>
        </w:tc>
      </w:tr>
      <w:tr w:rsidR="00357D82" w14:paraId="6D45BDFC" w14:textId="77777777" w:rsidTr="00357D82">
        <w:tc>
          <w:tcPr>
            <w:cnfStyle w:val="001000000000" w:firstRow="0" w:lastRow="0" w:firstColumn="1" w:lastColumn="0" w:oddVBand="0" w:evenVBand="0" w:oddHBand="0" w:evenHBand="0" w:firstRowFirstColumn="0" w:firstRowLastColumn="0" w:lastRowFirstColumn="0" w:lastRowLastColumn="0"/>
            <w:tcW w:w="963" w:type="pct"/>
          </w:tcPr>
          <w:p w14:paraId="3B0E71E9" w14:textId="7112C4A1" w:rsidR="00357D82" w:rsidRPr="00736B8F" w:rsidRDefault="00357D82" w:rsidP="00357D82">
            <w:r>
              <w:t>Image</w:t>
            </w:r>
          </w:p>
        </w:tc>
        <w:tc>
          <w:tcPr>
            <w:tcW w:w="950" w:type="pct"/>
          </w:tcPr>
          <w:p w14:paraId="3434C486" w14:textId="780E5A62" w:rsidR="00357D82" w:rsidRDefault="00357D82" w:rsidP="00357D82">
            <w:pPr>
              <w:cnfStyle w:val="000000000000" w:firstRow="0" w:lastRow="0" w:firstColumn="0" w:lastColumn="0" w:oddVBand="0" w:evenVBand="0" w:oddHBand="0" w:evenHBand="0" w:firstRowFirstColumn="0" w:firstRowLastColumn="0" w:lastRowFirstColumn="0" w:lastRowLastColumn="0"/>
            </w:pPr>
            <w:proofErr w:type="spellStart"/>
            <w:r>
              <w:t>ImageField</w:t>
            </w:r>
            <w:proofErr w:type="spellEnd"/>
          </w:p>
        </w:tc>
        <w:tc>
          <w:tcPr>
            <w:tcW w:w="505" w:type="pct"/>
          </w:tcPr>
          <w:p w14:paraId="67640A17" w14:textId="59AE5238" w:rsidR="00357D82" w:rsidRDefault="00357D82" w:rsidP="00357D82">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03E40427" w14:textId="0F95087C" w:rsidR="00357D82" w:rsidRDefault="00357D82" w:rsidP="00357D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D7FFFF1" w14:textId="6373443A" w:rsidR="00357D82" w:rsidRDefault="00357D82" w:rsidP="00357D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128AAE19" w14:textId="580D5456" w:rsidR="00357D82" w:rsidRDefault="00357D82" w:rsidP="00357D82">
            <w:pPr>
              <w:cnfStyle w:val="000000000000" w:firstRow="0" w:lastRow="0" w:firstColumn="0" w:lastColumn="0" w:oddVBand="0" w:evenVBand="0" w:oddHBand="0" w:evenHBand="0" w:firstRowFirstColumn="0" w:firstRowLastColumn="0" w:lastRowFirstColumn="0" w:lastRowLastColumn="0"/>
            </w:pPr>
            <w:r>
              <w:t>User’s image for face recognition</w:t>
            </w:r>
          </w:p>
        </w:tc>
      </w:tr>
    </w:tbl>
    <w:p w14:paraId="6DE003C0" w14:textId="33CA36CE" w:rsidR="00736B8F" w:rsidRDefault="00736B8F" w:rsidP="00782C5D"/>
    <w:p w14:paraId="6FA5565F" w14:textId="439C593C" w:rsidR="00736B8F" w:rsidRDefault="00736B8F" w:rsidP="00782C5D">
      <w:r>
        <w:t>CONTACT US:</w:t>
      </w:r>
    </w:p>
    <w:tbl>
      <w:tblPr>
        <w:tblStyle w:val="GridTable1Light-Accent4"/>
        <w:tblW w:w="4995" w:type="pct"/>
        <w:tblLook w:val="04A0" w:firstRow="1" w:lastRow="0" w:firstColumn="1" w:lastColumn="0" w:noHBand="0" w:noVBand="1"/>
      </w:tblPr>
      <w:tblGrid>
        <w:gridCol w:w="1704"/>
        <w:gridCol w:w="1911"/>
        <w:gridCol w:w="1301"/>
        <w:gridCol w:w="2057"/>
        <w:gridCol w:w="1550"/>
        <w:gridCol w:w="1537"/>
      </w:tblGrid>
      <w:tr w:rsidR="00736B8F" w14:paraId="2FB99391" w14:textId="77777777" w:rsidTr="0074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tcPr>
          <w:p w14:paraId="598FE71E" w14:textId="77777777" w:rsidR="00736B8F" w:rsidRDefault="00736B8F" w:rsidP="00F20382">
            <w:r>
              <w:t>Field Name</w:t>
            </w:r>
          </w:p>
        </w:tc>
        <w:tc>
          <w:tcPr>
            <w:tcW w:w="950" w:type="pct"/>
          </w:tcPr>
          <w:p w14:paraId="00A250EE"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Data Type</w:t>
            </w:r>
          </w:p>
        </w:tc>
        <w:tc>
          <w:tcPr>
            <w:tcW w:w="761" w:type="pct"/>
          </w:tcPr>
          <w:p w14:paraId="6E076491"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768" w:type="pct"/>
          </w:tcPr>
          <w:p w14:paraId="2CAA1207" w14:textId="1F08A431" w:rsidR="00736B8F"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13826598"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0C8043E6" w14:textId="77777777" w:rsidR="00736B8F" w:rsidRDefault="00736B8F" w:rsidP="00F20382">
            <w:pPr>
              <w:cnfStyle w:val="100000000000" w:firstRow="1" w:lastRow="0" w:firstColumn="0" w:lastColumn="0" w:oddVBand="0" w:evenVBand="0" w:oddHBand="0" w:evenHBand="0" w:firstRowFirstColumn="0" w:firstRowLastColumn="0" w:lastRowFirstColumn="0" w:lastRowLastColumn="0"/>
            </w:pPr>
            <w:r>
              <w:t>Description</w:t>
            </w:r>
          </w:p>
        </w:tc>
      </w:tr>
      <w:tr w:rsidR="00736B8F" w14:paraId="723D376F" w14:textId="77777777" w:rsidTr="00747D21">
        <w:tc>
          <w:tcPr>
            <w:cnfStyle w:val="001000000000" w:firstRow="0" w:lastRow="0" w:firstColumn="1" w:lastColumn="0" w:oddVBand="0" w:evenVBand="0" w:oddHBand="0" w:evenHBand="0" w:firstRowFirstColumn="0" w:firstRowLastColumn="0" w:lastRowFirstColumn="0" w:lastRowLastColumn="0"/>
            <w:tcW w:w="961" w:type="pct"/>
          </w:tcPr>
          <w:p w14:paraId="7D5EE050" w14:textId="77777777" w:rsidR="00736B8F" w:rsidRDefault="00736B8F" w:rsidP="00F20382">
            <w:r>
              <w:t>Id</w:t>
            </w:r>
          </w:p>
        </w:tc>
        <w:tc>
          <w:tcPr>
            <w:tcW w:w="950" w:type="pct"/>
          </w:tcPr>
          <w:p w14:paraId="3BD05792"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61" w:type="pct"/>
          </w:tcPr>
          <w:p w14:paraId="42BC5547"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20</w:t>
            </w:r>
          </w:p>
        </w:tc>
        <w:tc>
          <w:tcPr>
            <w:tcW w:w="768" w:type="pct"/>
          </w:tcPr>
          <w:p w14:paraId="4E206B72" w14:textId="5C83AE68" w:rsidR="00736B8F"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4CC6C869"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01032F60" w14:textId="0877BE92" w:rsidR="00736B8F" w:rsidRDefault="00736B8F" w:rsidP="00F20382">
            <w:pPr>
              <w:cnfStyle w:val="000000000000" w:firstRow="0" w:lastRow="0" w:firstColumn="0" w:lastColumn="0" w:oddVBand="0" w:evenVBand="0" w:oddHBand="0" w:evenHBand="0" w:firstRowFirstColumn="0" w:firstRowLastColumn="0" w:lastRowFirstColumn="0" w:lastRowLastColumn="0"/>
            </w:pPr>
            <w:r>
              <w:t xml:space="preserve">ID for each </w:t>
            </w:r>
            <w:r w:rsidR="00747D21">
              <w:t>contact</w:t>
            </w:r>
          </w:p>
        </w:tc>
      </w:tr>
      <w:tr w:rsidR="00736B8F" w14:paraId="5CBE94EC" w14:textId="77777777" w:rsidTr="00747D21">
        <w:tc>
          <w:tcPr>
            <w:cnfStyle w:val="001000000000" w:firstRow="0" w:lastRow="0" w:firstColumn="1" w:lastColumn="0" w:oddVBand="0" w:evenVBand="0" w:oddHBand="0" w:evenHBand="0" w:firstRowFirstColumn="0" w:firstRowLastColumn="0" w:lastRowFirstColumn="0" w:lastRowLastColumn="0"/>
            <w:tcW w:w="961" w:type="pct"/>
          </w:tcPr>
          <w:p w14:paraId="31849B0E" w14:textId="77777777" w:rsidR="00736B8F" w:rsidRDefault="00736B8F" w:rsidP="00F20382">
            <w:r>
              <w:t>name</w:t>
            </w:r>
          </w:p>
        </w:tc>
        <w:tc>
          <w:tcPr>
            <w:tcW w:w="950" w:type="pct"/>
          </w:tcPr>
          <w:p w14:paraId="473D4585"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14A0EC91"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100</w:t>
            </w:r>
          </w:p>
        </w:tc>
        <w:tc>
          <w:tcPr>
            <w:tcW w:w="768" w:type="pct"/>
          </w:tcPr>
          <w:p w14:paraId="7CA023B4"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2686B6F7"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1925DDE7" w14:textId="07CF478B" w:rsidR="00736B8F" w:rsidRDefault="00747D21" w:rsidP="00F20382">
            <w:pPr>
              <w:cnfStyle w:val="000000000000" w:firstRow="0" w:lastRow="0" w:firstColumn="0" w:lastColumn="0" w:oddVBand="0" w:evenVBand="0" w:oddHBand="0" w:evenHBand="0" w:firstRowFirstColumn="0" w:firstRowLastColumn="0" w:lastRowFirstColumn="0" w:lastRowLastColumn="0"/>
            </w:pPr>
            <w:r>
              <w:t>Contactor</w:t>
            </w:r>
            <w:r w:rsidR="00736B8F">
              <w:t>’s name</w:t>
            </w:r>
          </w:p>
        </w:tc>
      </w:tr>
      <w:tr w:rsidR="00747D21" w14:paraId="3F3FB34E" w14:textId="77777777" w:rsidTr="00747D21">
        <w:tc>
          <w:tcPr>
            <w:cnfStyle w:val="001000000000" w:firstRow="0" w:lastRow="0" w:firstColumn="1" w:lastColumn="0" w:oddVBand="0" w:evenVBand="0" w:oddHBand="0" w:evenHBand="0" w:firstRowFirstColumn="0" w:firstRowLastColumn="0" w:lastRowFirstColumn="0" w:lastRowLastColumn="0"/>
            <w:tcW w:w="961" w:type="pct"/>
          </w:tcPr>
          <w:p w14:paraId="16640FCF" w14:textId="64492EE2" w:rsidR="00736B8F" w:rsidRDefault="00747D21" w:rsidP="00F20382">
            <w:r>
              <w:t>Email</w:t>
            </w:r>
          </w:p>
        </w:tc>
        <w:tc>
          <w:tcPr>
            <w:tcW w:w="950" w:type="pct"/>
          </w:tcPr>
          <w:p w14:paraId="17BF2529" w14:textId="11393B95" w:rsidR="00736B8F" w:rsidRDefault="00747D21" w:rsidP="00F20382">
            <w:pPr>
              <w:cnfStyle w:val="000000000000" w:firstRow="0" w:lastRow="0" w:firstColumn="0" w:lastColumn="0" w:oddVBand="0" w:evenVBand="0" w:oddHBand="0" w:evenHBand="0" w:firstRowFirstColumn="0" w:firstRowLastColumn="0" w:lastRowFirstColumn="0" w:lastRowLastColumn="0"/>
            </w:pPr>
            <w:proofErr w:type="spellStart"/>
            <w:r>
              <w:t>EmailField</w:t>
            </w:r>
            <w:proofErr w:type="spellEnd"/>
          </w:p>
        </w:tc>
        <w:tc>
          <w:tcPr>
            <w:tcW w:w="761" w:type="pct"/>
          </w:tcPr>
          <w:p w14:paraId="1B0148C6" w14:textId="001A8FC7" w:rsidR="00736B8F"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1B519439"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23AFFC57"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317060D6" w14:textId="7A8F8A81" w:rsidR="00736B8F" w:rsidRDefault="00747D21" w:rsidP="00F20382">
            <w:pPr>
              <w:cnfStyle w:val="000000000000" w:firstRow="0" w:lastRow="0" w:firstColumn="0" w:lastColumn="0" w:oddVBand="0" w:evenVBand="0" w:oddHBand="0" w:evenHBand="0" w:firstRowFirstColumn="0" w:firstRowLastColumn="0" w:lastRowFirstColumn="0" w:lastRowLastColumn="0"/>
            </w:pPr>
            <w:r>
              <w:t>Contactor’s email</w:t>
            </w:r>
          </w:p>
        </w:tc>
      </w:tr>
      <w:tr w:rsidR="00736B8F" w14:paraId="61A8008B" w14:textId="77777777" w:rsidTr="00747D21">
        <w:tc>
          <w:tcPr>
            <w:cnfStyle w:val="001000000000" w:firstRow="0" w:lastRow="0" w:firstColumn="1" w:lastColumn="0" w:oddVBand="0" w:evenVBand="0" w:oddHBand="0" w:evenHBand="0" w:firstRowFirstColumn="0" w:firstRowLastColumn="0" w:lastRowFirstColumn="0" w:lastRowLastColumn="0"/>
            <w:tcW w:w="961" w:type="pct"/>
          </w:tcPr>
          <w:p w14:paraId="09CE8EB5" w14:textId="221379CD" w:rsidR="00736B8F" w:rsidRDefault="00747D21" w:rsidP="00F20382">
            <w:r>
              <w:t>Subject</w:t>
            </w:r>
          </w:p>
        </w:tc>
        <w:tc>
          <w:tcPr>
            <w:tcW w:w="950" w:type="pct"/>
          </w:tcPr>
          <w:p w14:paraId="54456149"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04B21BD1" w14:textId="118AE60C" w:rsidR="00736B8F" w:rsidRDefault="00747D21" w:rsidP="00F20382">
            <w:pPr>
              <w:cnfStyle w:val="000000000000" w:firstRow="0" w:lastRow="0" w:firstColumn="0" w:lastColumn="0" w:oddVBand="0" w:evenVBand="0" w:oddHBand="0" w:evenHBand="0" w:firstRowFirstColumn="0" w:firstRowLastColumn="0" w:lastRowFirstColumn="0" w:lastRowLastColumn="0"/>
            </w:pPr>
            <w:r>
              <w:t>3</w:t>
            </w:r>
            <w:r w:rsidR="00736B8F">
              <w:t>00</w:t>
            </w:r>
          </w:p>
        </w:tc>
        <w:tc>
          <w:tcPr>
            <w:tcW w:w="768" w:type="pct"/>
          </w:tcPr>
          <w:p w14:paraId="3FE1E2CA"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7C62C42"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89CC7C0" w14:textId="22020876" w:rsidR="00736B8F" w:rsidRDefault="00747D21" w:rsidP="00F20382">
            <w:pPr>
              <w:cnfStyle w:val="000000000000" w:firstRow="0" w:lastRow="0" w:firstColumn="0" w:lastColumn="0" w:oddVBand="0" w:evenVBand="0" w:oddHBand="0" w:evenHBand="0" w:firstRowFirstColumn="0" w:firstRowLastColumn="0" w:lastRowFirstColumn="0" w:lastRowLastColumn="0"/>
            </w:pPr>
            <w:r>
              <w:t>Subject of contact</w:t>
            </w:r>
          </w:p>
        </w:tc>
      </w:tr>
      <w:tr w:rsidR="00747D21" w14:paraId="118BEF44" w14:textId="77777777" w:rsidTr="00747D21">
        <w:tc>
          <w:tcPr>
            <w:cnfStyle w:val="001000000000" w:firstRow="0" w:lastRow="0" w:firstColumn="1" w:lastColumn="0" w:oddVBand="0" w:evenVBand="0" w:oddHBand="0" w:evenHBand="0" w:firstRowFirstColumn="0" w:firstRowLastColumn="0" w:lastRowFirstColumn="0" w:lastRowLastColumn="0"/>
            <w:tcW w:w="961" w:type="pct"/>
          </w:tcPr>
          <w:p w14:paraId="0529AEA4" w14:textId="67596E59" w:rsidR="00736B8F" w:rsidRDefault="00747D21" w:rsidP="00F20382">
            <w:r>
              <w:t>Message</w:t>
            </w:r>
          </w:p>
        </w:tc>
        <w:tc>
          <w:tcPr>
            <w:tcW w:w="950" w:type="pct"/>
          </w:tcPr>
          <w:p w14:paraId="2B1D6A66" w14:textId="4DF658BB" w:rsidR="00736B8F" w:rsidRDefault="00747D21"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228793F6" w14:textId="38E429CA" w:rsidR="00736B8F"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768" w:type="pct"/>
          </w:tcPr>
          <w:p w14:paraId="46441417"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CC39A63" w14:textId="77777777" w:rsidR="00736B8F" w:rsidRDefault="00736B8F"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37068E40" w14:textId="50FC493F" w:rsidR="00736B8F" w:rsidRDefault="00747D21" w:rsidP="00F20382">
            <w:pPr>
              <w:cnfStyle w:val="000000000000" w:firstRow="0" w:lastRow="0" w:firstColumn="0" w:lastColumn="0" w:oddVBand="0" w:evenVBand="0" w:oddHBand="0" w:evenHBand="0" w:firstRowFirstColumn="0" w:firstRowLastColumn="0" w:lastRowFirstColumn="0" w:lastRowLastColumn="0"/>
            </w:pPr>
            <w:r>
              <w:t>Contact message</w:t>
            </w:r>
          </w:p>
        </w:tc>
      </w:tr>
    </w:tbl>
    <w:p w14:paraId="05FD101C" w14:textId="12695D55" w:rsidR="009A4F6A" w:rsidRDefault="009A4F6A" w:rsidP="00747D21"/>
    <w:p w14:paraId="6F2E438B" w14:textId="5CE21824" w:rsidR="00357D82" w:rsidRDefault="00357D82" w:rsidP="00747D21"/>
    <w:p w14:paraId="68C5059A" w14:textId="6974CDB1" w:rsidR="00357D82" w:rsidRDefault="00357D82" w:rsidP="00747D21"/>
    <w:p w14:paraId="4103FCF5" w14:textId="510C0DEE" w:rsidR="00357D82" w:rsidRDefault="00357D82" w:rsidP="00747D21"/>
    <w:p w14:paraId="567F55E0" w14:textId="6E0E5A39" w:rsidR="00357D82" w:rsidRDefault="00357D82" w:rsidP="00747D21"/>
    <w:p w14:paraId="37A83378" w14:textId="4ACB58B0" w:rsidR="00357D82" w:rsidRDefault="00357D82" w:rsidP="00747D21"/>
    <w:p w14:paraId="76162676" w14:textId="77777777" w:rsidR="00357D82" w:rsidRDefault="00357D82" w:rsidP="00747D21"/>
    <w:p w14:paraId="3B2D3C01" w14:textId="1E5A3702" w:rsidR="00747D21" w:rsidRDefault="00747D21" w:rsidP="00747D21">
      <w:r>
        <w:lastRenderedPageBreak/>
        <w:t>FEEDBACK:</w:t>
      </w:r>
    </w:p>
    <w:tbl>
      <w:tblPr>
        <w:tblStyle w:val="GridTable1Light-Accent4"/>
        <w:tblW w:w="4995" w:type="pct"/>
        <w:tblLook w:val="04A0" w:firstRow="1" w:lastRow="0" w:firstColumn="1" w:lastColumn="0" w:noHBand="0" w:noVBand="1"/>
      </w:tblPr>
      <w:tblGrid>
        <w:gridCol w:w="1704"/>
        <w:gridCol w:w="1911"/>
        <w:gridCol w:w="1301"/>
        <w:gridCol w:w="2057"/>
        <w:gridCol w:w="1550"/>
        <w:gridCol w:w="1537"/>
      </w:tblGrid>
      <w:tr w:rsidR="00747D21" w14:paraId="59B974D0" w14:textId="77777777" w:rsidTr="00F20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tcPr>
          <w:p w14:paraId="5163BA4B" w14:textId="77777777" w:rsidR="00747D21" w:rsidRDefault="00747D21" w:rsidP="00F20382">
            <w:r>
              <w:t>Field Name</w:t>
            </w:r>
          </w:p>
        </w:tc>
        <w:tc>
          <w:tcPr>
            <w:tcW w:w="950" w:type="pct"/>
          </w:tcPr>
          <w:p w14:paraId="79EEB778"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Data Type</w:t>
            </w:r>
          </w:p>
        </w:tc>
        <w:tc>
          <w:tcPr>
            <w:tcW w:w="761" w:type="pct"/>
          </w:tcPr>
          <w:p w14:paraId="560169D5"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768" w:type="pct"/>
          </w:tcPr>
          <w:p w14:paraId="0F45F84F" w14:textId="0AC38015" w:rsidR="00747D2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0A539FB5"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45228E4A"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Description</w:t>
            </w:r>
          </w:p>
        </w:tc>
      </w:tr>
      <w:tr w:rsidR="00747D21" w14:paraId="63E53129"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3AC337CA" w14:textId="77777777" w:rsidR="00747D21" w:rsidRDefault="00747D21" w:rsidP="00F20382">
            <w:r>
              <w:t>Id</w:t>
            </w:r>
          </w:p>
        </w:tc>
        <w:tc>
          <w:tcPr>
            <w:tcW w:w="950" w:type="pct"/>
          </w:tcPr>
          <w:p w14:paraId="6E400D4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61" w:type="pct"/>
          </w:tcPr>
          <w:p w14:paraId="2A4984C1"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20</w:t>
            </w:r>
          </w:p>
        </w:tc>
        <w:tc>
          <w:tcPr>
            <w:tcW w:w="768" w:type="pct"/>
          </w:tcPr>
          <w:p w14:paraId="6176A99E" w14:textId="5DAF29AF" w:rsidR="00747D2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2055F38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1C6B854A" w14:textId="54861737" w:rsidR="00747D21" w:rsidRDefault="00747D21" w:rsidP="00F20382">
            <w:pPr>
              <w:cnfStyle w:val="000000000000" w:firstRow="0" w:lastRow="0" w:firstColumn="0" w:lastColumn="0" w:oddVBand="0" w:evenVBand="0" w:oddHBand="0" w:evenHBand="0" w:firstRowFirstColumn="0" w:firstRowLastColumn="0" w:lastRowFirstColumn="0" w:lastRowLastColumn="0"/>
            </w:pPr>
            <w:r>
              <w:t>ID for each feedback</w:t>
            </w:r>
          </w:p>
        </w:tc>
      </w:tr>
      <w:tr w:rsidR="00747D21" w14:paraId="7F4AB0C6"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6A9BE475" w14:textId="33895106" w:rsidR="00747D21" w:rsidRDefault="00747D21" w:rsidP="00F20382">
            <w:r>
              <w:t>Rating</w:t>
            </w:r>
          </w:p>
        </w:tc>
        <w:tc>
          <w:tcPr>
            <w:tcW w:w="950" w:type="pct"/>
          </w:tcPr>
          <w:p w14:paraId="7998524A" w14:textId="3721B302" w:rsidR="00747D21" w:rsidRDefault="00747D21" w:rsidP="00F20382">
            <w:pPr>
              <w:cnfStyle w:val="000000000000" w:firstRow="0" w:lastRow="0" w:firstColumn="0" w:lastColumn="0" w:oddVBand="0" w:evenVBand="0" w:oddHBand="0" w:evenHBand="0" w:firstRowFirstColumn="0" w:firstRowLastColumn="0" w:lastRowFirstColumn="0" w:lastRowLastColumn="0"/>
            </w:pPr>
            <w:r>
              <w:t>IntegerField</w:t>
            </w:r>
          </w:p>
        </w:tc>
        <w:tc>
          <w:tcPr>
            <w:tcW w:w="761" w:type="pct"/>
          </w:tcPr>
          <w:p w14:paraId="6399CF66" w14:textId="52FA9A70" w:rsidR="00747D21"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1EB67943"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956C6D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71164B11" w14:textId="2EC02C88" w:rsidR="00747D21" w:rsidRDefault="00747D21" w:rsidP="00F20382">
            <w:pPr>
              <w:cnfStyle w:val="000000000000" w:firstRow="0" w:lastRow="0" w:firstColumn="0" w:lastColumn="0" w:oddVBand="0" w:evenVBand="0" w:oddHBand="0" w:evenHBand="0" w:firstRowFirstColumn="0" w:firstRowLastColumn="0" w:lastRowFirstColumn="0" w:lastRowLastColumn="0"/>
            </w:pPr>
            <w:r>
              <w:t>Usage rating</w:t>
            </w:r>
          </w:p>
        </w:tc>
      </w:tr>
      <w:tr w:rsidR="00747D21" w14:paraId="51A019F0"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6F6CA7D1" w14:textId="46DFCB9B" w:rsidR="00747D21" w:rsidRDefault="00747D21" w:rsidP="00747D21">
            <w:r>
              <w:t>Message</w:t>
            </w:r>
          </w:p>
        </w:tc>
        <w:tc>
          <w:tcPr>
            <w:tcW w:w="950" w:type="pct"/>
          </w:tcPr>
          <w:p w14:paraId="366F01ED" w14:textId="23BB8180" w:rsidR="00747D21" w:rsidRDefault="00747D21" w:rsidP="00747D21">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5BA9A475" w14:textId="116FF6AA" w:rsidR="00747D21" w:rsidRDefault="00B45470" w:rsidP="00747D21">
            <w:pPr>
              <w:cnfStyle w:val="000000000000" w:firstRow="0" w:lastRow="0" w:firstColumn="0" w:lastColumn="0" w:oddVBand="0" w:evenVBand="0" w:oddHBand="0" w:evenHBand="0" w:firstRowFirstColumn="0" w:firstRowLastColumn="0" w:lastRowFirstColumn="0" w:lastRowLastColumn="0"/>
            </w:pPr>
            <w:r>
              <w:t>256</w:t>
            </w:r>
          </w:p>
        </w:tc>
        <w:tc>
          <w:tcPr>
            <w:tcW w:w="768" w:type="pct"/>
          </w:tcPr>
          <w:p w14:paraId="161701A9" w14:textId="351891A8" w:rsidR="00747D21" w:rsidRDefault="00747D21" w:rsidP="00747D21">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0BA76C1E" w14:textId="6C9D8DD1" w:rsidR="00747D21" w:rsidRDefault="00747D21" w:rsidP="00747D21">
            <w:pPr>
              <w:cnfStyle w:val="000000000000" w:firstRow="0" w:lastRow="0" w:firstColumn="0" w:lastColumn="0" w:oddVBand="0" w:evenVBand="0" w:oddHBand="0" w:evenHBand="0" w:firstRowFirstColumn="0" w:firstRowLastColumn="0" w:lastRowFirstColumn="0" w:lastRowLastColumn="0"/>
            </w:pPr>
            <w:r>
              <w:t>Null</w:t>
            </w:r>
          </w:p>
        </w:tc>
        <w:tc>
          <w:tcPr>
            <w:tcW w:w="790" w:type="pct"/>
          </w:tcPr>
          <w:p w14:paraId="30EB6575" w14:textId="446401CA" w:rsidR="00747D21" w:rsidRDefault="00747D21" w:rsidP="00747D21">
            <w:pPr>
              <w:cnfStyle w:val="000000000000" w:firstRow="0" w:lastRow="0" w:firstColumn="0" w:lastColumn="0" w:oddVBand="0" w:evenVBand="0" w:oddHBand="0" w:evenHBand="0" w:firstRowFirstColumn="0" w:firstRowLastColumn="0" w:lastRowFirstColumn="0" w:lastRowLastColumn="0"/>
            </w:pPr>
            <w:r>
              <w:t>Feedback message</w:t>
            </w:r>
          </w:p>
        </w:tc>
      </w:tr>
    </w:tbl>
    <w:p w14:paraId="180CC7CE" w14:textId="73567E9D" w:rsidR="00747D21" w:rsidRDefault="00747D21" w:rsidP="00782C5D"/>
    <w:p w14:paraId="7B869967" w14:textId="77777777" w:rsidR="00E529A5" w:rsidRDefault="00E529A5" w:rsidP="00782C5D"/>
    <w:p w14:paraId="58443842" w14:textId="301BBBB9" w:rsidR="00747D21" w:rsidRDefault="00747D21" w:rsidP="00782C5D">
      <w:r>
        <w:t>ILLNESS:</w:t>
      </w:r>
    </w:p>
    <w:tbl>
      <w:tblPr>
        <w:tblStyle w:val="GridTable1Light-Accent4"/>
        <w:tblW w:w="4995" w:type="pct"/>
        <w:tblLook w:val="04A0" w:firstRow="1" w:lastRow="0" w:firstColumn="1" w:lastColumn="0" w:noHBand="0" w:noVBand="1"/>
      </w:tblPr>
      <w:tblGrid>
        <w:gridCol w:w="1704"/>
        <w:gridCol w:w="1911"/>
        <w:gridCol w:w="1301"/>
        <w:gridCol w:w="2057"/>
        <w:gridCol w:w="1550"/>
        <w:gridCol w:w="1537"/>
      </w:tblGrid>
      <w:tr w:rsidR="00747D21" w14:paraId="5EA9DE73" w14:textId="77777777" w:rsidTr="00F20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tcPr>
          <w:p w14:paraId="0DA272E4" w14:textId="77777777" w:rsidR="00747D21" w:rsidRDefault="00747D21" w:rsidP="00F20382">
            <w:r>
              <w:t>Field Name</w:t>
            </w:r>
          </w:p>
        </w:tc>
        <w:tc>
          <w:tcPr>
            <w:tcW w:w="950" w:type="pct"/>
          </w:tcPr>
          <w:p w14:paraId="2C1E4E86"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Data Type</w:t>
            </w:r>
          </w:p>
        </w:tc>
        <w:tc>
          <w:tcPr>
            <w:tcW w:w="761" w:type="pct"/>
          </w:tcPr>
          <w:p w14:paraId="21B73F47"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768" w:type="pct"/>
          </w:tcPr>
          <w:p w14:paraId="0E033D0B" w14:textId="13E86865" w:rsidR="00747D2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2D4995F4"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7B0A8C00"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Description</w:t>
            </w:r>
          </w:p>
        </w:tc>
      </w:tr>
      <w:tr w:rsidR="00747D21" w14:paraId="3DBE4D85"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35C7C4C2" w14:textId="77777777" w:rsidR="00747D21" w:rsidRDefault="00747D21" w:rsidP="00F20382">
            <w:r>
              <w:t>Id</w:t>
            </w:r>
          </w:p>
        </w:tc>
        <w:tc>
          <w:tcPr>
            <w:tcW w:w="950" w:type="pct"/>
          </w:tcPr>
          <w:p w14:paraId="4BD41E4B"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61" w:type="pct"/>
          </w:tcPr>
          <w:p w14:paraId="239AF897"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20</w:t>
            </w:r>
          </w:p>
        </w:tc>
        <w:tc>
          <w:tcPr>
            <w:tcW w:w="768" w:type="pct"/>
          </w:tcPr>
          <w:p w14:paraId="0B3F8E6D" w14:textId="40A415DD" w:rsidR="00747D2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2047AFB6"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792C90DC" w14:textId="4AB335C3" w:rsidR="00747D21" w:rsidRDefault="00747D21" w:rsidP="00F20382">
            <w:pPr>
              <w:cnfStyle w:val="000000000000" w:firstRow="0" w:lastRow="0" w:firstColumn="0" w:lastColumn="0" w:oddVBand="0" w:evenVBand="0" w:oddHBand="0" w:evenHBand="0" w:firstRowFirstColumn="0" w:firstRowLastColumn="0" w:lastRowFirstColumn="0" w:lastRowLastColumn="0"/>
            </w:pPr>
            <w:r>
              <w:t>ID for each disease</w:t>
            </w:r>
          </w:p>
        </w:tc>
      </w:tr>
      <w:tr w:rsidR="00747D21" w14:paraId="6C0496C2"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48B0BC0F" w14:textId="5A0AB7EC" w:rsidR="00747D21" w:rsidRDefault="00747D21" w:rsidP="00F20382">
            <w:r>
              <w:t>Disease</w:t>
            </w:r>
          </w:p>
        </w:tc>
        <w:tc>
          <w:tcPr>
            <w:tcW w:w="950" w:type="pct"/>
          </w:tcPr>
          <w:p w14:paraId="3F2B75FF"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015A9CB8"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100</w:t>
            </w:r>
          </w:p>
        </w:tc>
        <w:tc>
          <w:tcPr>
            <w:tcW w:w="768" w:type="pct"/>
          </w:tcPr>
          <w:p w14:paraId="0C3AF399"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4C9FE343"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2CDE6CE7" w14:textId="2342FDD7" w:rsidR="00747D21" w:rsidRDefault="00747D21" w:rsidP="00F20382">
            <w:pPr>
              <w:cnfStyle w:val="000000000000" w:firstRow="0" w:lastRow="0" w:firstColumn="0" w:lastColumn="0" w:oddVBand="0" w:evenVBand="0" w:oddHBand="0" w:evenHBand="0" w:firstRowFirstColumn="0" w:firstRowLastColumn="0" w:lastRowFirstColumn="0" w:lastRowLastColumn="0"/>
            </w:pPr>
            <w:r>
              <w:t>Disease name</w:t>
            </w:r>
          </w:p>
        </w:tc>
      </w:tr>
      <w:tr w:rsidR="00747D21" w14:paraId="6C7FA3FC"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07187D34" w14:textId="24730C85" w:rsidR="00747D21" w:rsidRDefault="00747D21" w:rsidP="00F20382">
            <w:r>
              <w:t>Symptom_1</w:t>
            </w:r>
          </w:p>
        </w:tc>
        <w:tc>
          <w:tcPr>
            <w:tcW w:w="950" w:type="pct"/>
          </w:tcPr>
          <w:p w14:paraId="5187D695" w14:textId="0EE7D836" w:rsidR="00747D21" w:rsidRDefault="00747D21"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633FEFCA" w14:textId="3F3CA0FA" w:rsidR="00747D21" w:rsidRDefault="00747D21" w:rsidP="00F20382">
            <w:pPr>
              <w:cnfStyle w:val="000000000000" w:firstRow="0" w:lastRow="0" w:firstColumn="0" w:lastColumn="0" w:oddVBand="0" w:evenVBand="0" w:oddHBand="0" w:evenHBand="0" w:firstRowFirstColumn="0" w:firstRowLastColumn="0" w:lastRowFirstColumn="0" w:lastRowLastColumn="0"/>
            </w:pPr>
            <w:r>
              <w:t>300</w:t>
            </w:r>
          </w:p>
        </w:tc>
        <w:tc>
          <w:tcPr>
            <w:tcW w:w="768" w:type="pct"/>
          </w:tcPr>
          <w:p w14:paraId="26DEF42C"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24A0304"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7C6291C8" w14:textId="12A7EF7C" w:rsidR="00747D21" w:rsidRDefault="00747D21" w:rsidP="00F20382">
            <w:pPr>
              <w:cnfStyle w:val="000000000000" w:firstRow="0" w:lastRow="0" w:firstColumn="0" w:lastColumn="0" w:oddVBand="0" w:evenVBand="0" w:oddHBand="0" w:evenHBand="0" w:firstRowFirstColumn="0" w:firstRowLastColumn="0" w:lastRowFirstColumn="0" w:lastRowLastColumn="0"/>
            </w:pPr>
            <w:r>
              <w:t>Disease major symptom #1</w:t>
            </w:r>
          </w:p>
        </w:tc>
      </w:tr>
      <w:tr w:rsidR="00747D21" w14:paraId="3F4063F6"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77C2DDF9" w14:textId="7C357043" w:rsidR="00747D21" w:rsidRDefault="00747D21" w:rsidP="00747D21">
            <w:r>
              <w:t>Symptom_2</w:t>
            </w:r>
          </w:p>
        </w:tc>
        <w:tc>
          <w:tcPr>
            <w:tcW w:w="950" w:type="pct"/>
          </w:tcPr>
          <w:p w14:paraId="09CA9B29"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3CAF378E"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300</w:t>
            </w:r>
          </w:p>
        </w:tc>
        <w:tc>
          <w:tcPr>
            <w:tcW w:w="768" w:type="pct"/>
          </w:tcPr>
          <w:p w14:paraId="28F31D40"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11B5F1DA"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0C0BE442" w14:textId="61F02B8C" w:rsidR="00747D21" w:rsidRDefault="00747D21" w:rsidP="00747D21">
            <w:pPr>
              <w:cnfStyle w:val="000000000000" w:firstRow="0" w:lastRow="0" w:firstColumn="0" w:lastColumn="0" w:oddVBand="0" w:evenVBand="0" w:oddHBand="0" w:evenHBand="0" w:firstRowFirstColumn="0" w:firstRowLastColumn="0" w:lastRowFirstColumn="0" w:lastRowLastColumn="0"/>
            </w:pPr>
            <w:r>
              <w:t>Disease major symptom #2</w:t>
            </w:r>
          </w:p>
        </w:tc>
      </w:tr>
      <w:tr w:rsidR="00747D21" w14:paraId="67423DAF"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24479FBF" w14:textId="3105821B" w:rsidR="00747D21" w:rsidRDefault="00747D21" w:rsidP="00747D21">
            <w:r>
              <w:t>Symptom_3</w:t>
            </w:r>
          </w:p>
        </w:tc>
        <w:tc>
          <w:tcPr>
            <w:tcW w:w="950" w:type="pct"/>
          </w:tcPr>
          <w:p w14:paraId="6AC831E2"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1D2EA097" w14:textId="18B63EFF" w:rsidR="00747D21" w:rsidRDefault="00747D21" w:rsidP="00747D21">
            <w:pPr>
              <w:cnfStyle w:val="000000000000" w:firstRow="0" w:lastRow="0" w:firstColumn="0" w:lastColumn="0" w:oddVBand="0" w:evenVBand="0" w:oddHBand="0" w:evenHBand="0" w:firstRowFirstColumn="0" w:firstRowLastColumn="0" w:lastRowFirstColumn="0" w:lastRowLastColumn="0"/>
            </w:pPr>
            <w:r>
              <w:t>300</w:t>
            </w:r>
          </w:p>
        </w:tc>
        <w:tc>
          <w:tcPr>
            <w:tcW w:w="768" w:type="pct"/>
          </w:tcPr>
          <w:p w14:paraId="20D39381"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6FCE7CC0" w14:textId="77777777" w:rsidR="00747D21" w:rsidRDefault="00747D21" w:rsidP="00747D21">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5F94B720" w14:textId="27640924" w:rsidR="00747D21" w:rsidRDefault="00747D21" w:rsidP="00747D21">
            <w:pPr>
              <w:cnfStyle w:val="000000000000" w:firstRow="0" w:lastRow="0" w:firstColumn="0" w:lastColumn="0" w:oddVBand="0" w:evenVBand="0" w:oddHBand="0" w:evenHBand="0" w:firstRowFirstColumn="0" w:firstRowLastColumn="0" w:lastRowFirstColumn="0" w:lastRowLastColumn="0"/>
            </w:pPr>
            <w:r>
              <w:t>Disease major symptom #3</w:t>
            </w:r>
          </w:p>
        </w:tc>
      </w:tr>
    </w:tbl>
    <w:p w14:paraId="20ED7151" w14:textId="64843DBD" w:rsidR="00747D21" w:rsidRDefault="00747D21" w:rsidP="00782C5D">
      <w:r>
        <w:lastRenderedPageBreak/>
        <w:t>TO-DO LIST:</w:t>
      </w:r>
    </w:p>
    <w:tbl>
      <w:tblPr>
        <w:tblStyle w:val="GridTable1Light-Accent4"/>
        <w:tblW w:w="4995" w:type="pct"/>
        <w:tblLook w:val="04A0" w:firstRow="1" w:lastRow="0" w:firstColumn="1" w:lastColumn="0" w:noHBand="0" w:noVBand="1"/>
      </w:tblPr>
      <w:tblGrid>
        <w:gridCol w:w="1703"/>
        <w:gridCol w:w="1911"/>
        <w:gridCol w:w="1302"/>
        <w:gridCol w:w="2057"/>
        <w:gridCol w:w="1550"/>
        <w:gridCol w:w="1537"/>
      </w:tblGrid>
      <w:tr w:rsidR="00727830" w14:paraId="5D76E27D" w14:textId="77777777" w:rsidTr="009A4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tcPr>
          <w:p w14:paraId="35FAD857" w14:textId="77777777" w:rsidR="00747D21" w:rsidRDefault="00747D21" w:rsidP="00F20382">
            <w:r>
              <w:t>Field Name</w:t>
            </w:r>
          </w:p>
        </w:tc>
        <w:tc>
          <w:tcPr>
            <w:tcW w:w="950" w:type="pct"/>
          </w:tcPr>
          <w:p w14:paraId="734A6542"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Data Type</w:t>
            </w:r>
          </w:p>
        </w:tc>
        <w:tc>
          <w:tcPr>
            <w:tcW w:w="647" w:type="pct"/>
          </w:tcPr>
          <w:p w14:paraId="081B8526"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1022" w:type="pct"/>
          </w:tcPr>
          <w:p w14:paraId="22CFB323" w14:textId="67B680F1" w:rsidR="00747D2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1517FF43"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Constraints</w:t>
            </w:r>
          </w:p>
        </w:tc>
        <w:tc>
          <w:tcPr>
            <w:tcW w:w="764" w:type="pct"/>
          </w:tcPr>
          <w:p w14:paraId="54A873FF"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Description</w:t>
            </w:r>
          </w:p>
        </w:tc>
      </w:tr>
      <w:tr w:rsidR="00747D21" w14:paraId="157B1C51" w14:textId="77777777" w:rsidTr="009A4F6A">
        <w:tc>
          <w:tcPr>
            <w:cnfStyle w:val="001000000000" w:firstRow="0" w:lastRow="0" w:firstColumn="1" w:lastColumn="0" w:oddVBand="0" w:evenVBand="0" w:oddHBand="0" w:evenHBand="0" w:firstRowFirstColumn="0" w:firstRowLastColumn="0" w:lastRowFirstColumn="0" w:lastRowLastColumn="0"/>
            <w:tcW w:w="846" w:type="pct"/>
          </w:tcPr>
          <w:p w14:paraId="34DBC1FB" w14:textId="77777777" w:rsidR="00747D21" w:rsidRDefault="00747D21" w:rsidP="00F20382">
            <w:r>
              <w:t>Id</w:t>
            </w:r>
          </w:p>
        </w:tc>
        <w:tc>
          <w:tcPr>
            <w:tcW w:w="950" w:type="pct"/>
          </w:tcPr>
          <w:p w14:paraId="6DAD9B97"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647" w:type="pct"/>
          </w:tcPr>
          <w:p w14:paraId="3836CECA"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20</w:t>
            </w:r>
          </w:p>
        </w:tc>
        <w:tc>
          <w:tcPr>
            <w:tcW w:w="1022" w:type="pct"/>
          </w:tcPr>
          <w:p w14:paraId="29A7FA9E" w14:textId="5C2C7AD5" w:rsidR="00747D2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2C46541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64" w:type="pct"/>
          </w:tcPr>
          <w:p w14:paraId="2113F3C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ID for each feedback</w:t>
            </w:r>
          </w:p>
        </w:tc>
      </w:tr>
      <w:tr w:rsidR="00727830" w14:paraId="3F97E287" w14:textId="77777777" w:rsidTr="009A4F6A">
        <w:tc>
          <w:tcPr>
            <w:cnfStyle w:val="001000000000" w:firstRow="0" w:lastRow="0" w:firstColumn="1" w:lastColumn="0" w:oddVBand="0" w:evenVBand="0" w:oddHBand="0" w:evenHBand="0" w:firstRowFirstColumn="0" w:firstRowLastColumn="0" w:lastRowFirstColumn="0" w:lastRowLastColumn="0"/>
            <w:tcW w:w="846" w:type="pct"/>
          </w:tcPr>
          <w:p w14:paraId="2EFA03CD" w14:textId="1B048EFC" w:rsidR="00727830" w:rsidRDefault="00727830" w:rsidP="00727830">
            <w:r>
              <w:t>Task</w:t>
            </w:r>
          </w:p>
        </w:tc>
        <w:tc>
          <w:tcPr>
            <w:tcW w:w="950" w:type="pct"/>
          </w:tcPr>
          <w:p w14:paraId="4870A80A" w14:textId="3E4B3231" w:rsidR="00727830" w:rsidRDefault="00727830" w:rsidP="00727830">
            <w:pPr>
              <w:cnfStyle w:val="000000000000" w:firstRow="0" w:lastRow="0" w:firstColumn="0" w:lastColumn="0" w:oddVBand="0" w:evenVBand="0" w:oddHBand="0" w:evenHBand="0" w:firstRowFirstColumn="0" w:firstRowLastColumn="0" w:lastRowFirstColumn="0" w:lastRowLastColumn="0"/>
            </w:pPr>
            <w:r>
              <w:t>CharField</w:t>
            </w:r>
          </w:p>
        </w:tc>
        <w:tc>
          <w:tcPr>
            <w:tcW w:w="647" w:type="pct"/>
          </w:tcPr>
          <w:p w14:paraId="24EB55EF" w14:textId="1F97D75A" w:rsidR="00727830" w:rsidRDefault="00727830" w:rsidP="00727830">
            <w:pPr>
              <w:cnfStyle w:val="000000000000" w:firstRow="0" w:lastRow="0" w:firstColumn="0" w:lastColumn="0" w:oddVBand="0" w:evenVBand="0" w:oddHBand="0" w:evenHBand="0" w:firstRowFirstColumn="0" w:firstRowLastColumn="0" w:lastRowFirstColumn="0" w:lastRowLastColumn="0"/>
            </w:pPr>
            <w:r>
              <w:t>300</w:t>
            </w:r>
          </w:p>
        </w:tc>
        <w:tc>
          <w:tcPr>
            <w:tcW w:w="1022" w:type="pct"/>
          </w:tcPr>
          <w:p w14:paraId="734C848B" w14:textId="77777777" w:rsidR="00727830" w:rsidRDefault="00727830" w:rsidP="00727830">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985B6B7" w14:textId="77777777" w:rsidR="00727830" w:rsidRDefault="00727830" w:rsidP="00727830">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79BF6BCF" w14:textId="23765373" w:rsidR="00727830" w:rsidRDefault="00727830" w:rsidP="00727830">
            <w:pPr>
              <w:cnfStyle w:val="000000000000" w:firstRow="0" w:lastRow="0" w:firstColumn="0" w:lastColumn="0" w:oddVBand="0" w:evenVBand="0" w:oddHBand="0" w:evenHBand="0" w:firstRowFirstColumn="0" w:firstRowLastColumn="0" w:lastRowFirstColumn="0" w:lastRowLastColumn="0"/>
            </w:pPr>
            <w:r>
              <w:t>User Task #1</w:t>
            </w:r>
          </w:p>
        </w:tc>
      </w:tr>
      <w:tr w:rsidR="00357D82" w14:paraId="31F8C84B" w14:textId="77777777" w:rsidTr="009A4F6A">
        <w:tc>
          <w:tcPr>
            <w:cnfStyle w:val="001000000000" w:firstRow="0" w:lastRow="0" w:firstColumn="1" w:lastColumn="0" w:oddVBand="0" w:evenVBand="0" w:oddHBand="0" w:evenHBand="0" w:firstRowFirstColumn="0" w:firstRowLastColumn="0" w:lastRowFirstColumn="0" w:lastRowLastColumn="0"/>
            <w:tcW w:w="846" w:type="pct"/>
          </w:tcPr>
          <w:p w14:paraId="1B6280CA" w14:textId="77B6B9BA" w:rsidR="00357D82" w:rsidRDefault="00357D82" w:rsidP="00727830">
            <w:r>
              <w:t>Username</w:t>
            </w:r>
          </w:p>
        </w:tc>
        <w:tc>
          <w:tcPr>
            <w:tcW w:w="950" w:type="pct"/>
          </w:tcPr>
          <w:p w14:paraId="2CF38945" w14:textId="5CA0BDBE" w:rsidR="00357D82" w:rsidRDefault="00357D82" w:rsidP="00727830">
            <w:pPr>
              <w:cnfStyle w:val="000000000000" w:firstRow="0" w:lastRow="0" w:firstColumn="0" w:lastColumn="0" w:oddVBand="0" w:evenVBand="0" w:oddHBand="0" w:evenHBand="0" w:firstRowFirstColumn="0" w:firstRowLastColumn="0" w:lastRowFirstColumn="0" w:lastRowLastColumn="0"/>
            </w:pPr>
            <w:r>
              <w:t>CharField</w:t>
            </w:r>
          </w:p>
        </w:tc>
        <w:tc>
          <w:tcPr>
            <w:tcW w:w="647" w:type="pct"/>
          </w:tcPr>
          <w:p w14:paraId="15E5F0C7" w14:textId="53A94901" w:rsidR="00357D82" w:rsidRDefault="00357D82" w:rsidP="00727830">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3152AFD0" w14:textId="4FDEAD09" w:rsidR="00357D82" w:rsidRDefault="00357D82" w:rsidP="00727830">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4C2F9285" w14:textId="515AA0EE" w:rsidR="00357D82" w:rsidRDefault="00357D82" w:rsidP="00727830">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5814D33E" w14:textId="33004C1B" w:rsidR="00357D82" w:rsidRDefault="00357D82" w:rsidP="00727830">
            <w:pPr>
              <w:cnfStyle w:val="000000000000" w:firstRow="0" w:lastRow="0" w:firstColumn="0" w:lastColumn="0" w:oddVBand="0" w:evenVBand="0" w:oddHBand="0" w:evenHBand="0" w:firstRowFirstColumn="0" w:firstRowLastColumn="0" w:lastRowFirstColumn="0" w:lastRowLastColumn="0"/>
            </w:pPr>
            <w:r>
              <w:t>User’s username</w:t>
            </w:r>
          </w:p>
        </w:tc>
      </w:tr>
      <w:tr w:rsidR="00357D82" w14:paraId="311F6939" w14:textId="77777777" w:rsidTr="009A4F6A">
        <w:tc>
          <w:tcPr>
            <w:cnfStyle w:val="001000000000" w:firstRow="0" w:lastRow="0" w:firstColumn="1" w:lastColumn="0" w:oddVBand="0" w:evenVBand="0" w:oddHBand="0" w:evenHBand="0" w:firstRowFirstColumn="0" w:firstRowLastColumn="0" w:lastRowFirstColumn="0" w:lastRowLastColumn="0"/>
            <w:tcW w:w="846" w:type="pct"/>
          </w:tcPr>
          <w:p w14:paraId="5BDA2226" w14:textId="3AD03223" w:rsidR="00357D82" w:rsidRDefault="00357D82" w:rsidP="00727830">
            <w:r>
              <w:t>Type</w:t>
            </w:r>
          </w:p>
        </w:tc>
        <w:tc>
          <w:tcPr>
            <w:tcW w:w="950" w:type="pct"/>
          </w:tcPr>
          <w:p w14:paraId="5A5CEA23" w14:textId="7AD98823" w:rsidR="00357D82" w:rsidRDefault="00357D82" w:rsidP="00727830">
            <w:pPr>
              <w:cnfStyle w:val="000000000000" w:firstRow="0" w:lastRow="0" w:firstColumn="0" w:lastColumn="0" w:oddVBand="0" w:evenVBand="0" w:oddHBand="0" w:evenHBand="0" w:firstRowFirstColumn="0" w:firstRowLastColumn="0" w:lastRowFirstColumn="0" w:lastRowLastColumn="0"/>
            </w:pPr>
            <w:r>
              <w:t>IntegerField</w:t>
            </w:r>
          </w:p>
        </w:tc>
        <w:tc>
          <w:tcPr>
            <w:tcW w:w="647" w:type="pct"/>
          </w:tcPr>
          <w:p w14:paraId="398F34DB" w14:textId="59A70F8D" w:rsidR="00357D82" w:rsidRDefault="00357D82" w:rsidP="00727830">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45EB7DDD" w14:textId="790C6E36" w:rsidR="00357D82" w:rsidRDefault="00357D82" w:rsidP="00727830">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76486BFC" w14:textId="79FE6531" w:rsidR="00357D82" w:rsidRDefault="00357D82" w:rsidP="00727830">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5363A78B" w14:textId="0CEF2CBB" w:rsidR="00357D82" w:rsidRDefault="00357D82" w:rsidP="00727830">
            <w:pPr>
              <w:cnfStyle w:val="000000000000" w:firstRow="0" w:lastRow="0" w:firstColumn="0" w:lastColumn="0" w:oddVBand="0" w:evenVBand="0" w:oddHBand="0" w:evenHBand="0" w:firstRowFirstColumn="0" w:firstRowLastColumn="0" w:lastRowFirstColumn="0" w:lastRowLastColumn="0"/>
            </w:pPr>
            <w:r>
              <w:t>Type of user</w:t>
            </w:r>
          </w:p>
        </w:tc>
      </w:tr>
    </w:tbl>
    <w:p w14:paraId="137E167A" w14:textId="0D6C234B" w:rsidR="00747D21" w:rsidRDefault="00747D21" w:rsidP="00782C5D"/>
    <w:p w14:paraId="4DD2FB79" w14:textId="5B97BB86" w:rsidR="00E529A5" w:rsidRDefault="009A4F6A" w:rsidP="00782C5D">
      <w:r>
        <w:t>TO-DO ITEMS:</w:t>
      </w:r>
    </w:p>
    <w:tbl>
      <w:tblPr>
        <w:tblStyle w:val="GridTable1Light-Accent4"/>
        <w:tblW w:w="4995" w:type="pct"/>
        <w:tblLook w:val="04A0" w:firstRow="1" w:lastRow="0" w:firstColumn="1" w:lastColumn="0" w:noHBand="0" w:noVBand="1"/>
      </w:tblPr>
      <w:tblGrid>
        <w:gridCol w:w="1737"/>
        <w:gridCol w:w="1911"/>
        <w:gridCol w:w="1268"/>
        <w:gridCol w:w="2057"/>
        <w:gridCol w:w="1550"/>
        <w:gridCol w:w="1537"/>
      </w:tblGrid>
      <w:tr w:rsidR="009A4F6A" w14:paraId="45028F54" w14:textId="77777777" w:rsidTr="00014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pct"/>
          </w:tcPr>
          <w:p w14:paraId="6A68D73C" w14:textId="77777777" w:rsidR="009A4F6A" w:rsidRDefault="009A4F6A" w:rsidP="00014D8D">
            <w:r>
              <w:t>Field Name</w:t>
            </w:r>
          </w:p>
        </w:tc>
        <w:tc>
          <w:tcPr>
            <w:tcW w:w="950" w:type="pct"/>
          </w:tcPr>
          <w:p w14:paraId="5315FA34" w14:textId="77777777" w:rsidR="009A4F6A" w:rsidRDefault="009A4F6A" w:rsidP="00014D8D">
            <w:pPr>
              <w:cnfStyle w:val="100000000000" w:firstRow="1" w:lastRow="0" w:firstColumn="0" w:lastColumn="0" w:oddVBand="0" w:evenVBand="0" w:oddHBand="0" w:evenHBand="0" w:firstRowFirstColumn="0" w:firstRowLastColumn="0" w:lastRowFirstColumn="0" w:lastRowLastColumn="0"/>
            </w:pPr>
            <w:r>
              <w:t>Data Type</w:t>
            </w:r>
          </w:p>
        </w:tc>
        <w:tc>
          <w:tcPr>
            <w:tcW w:w="647" w:type="pct"/>
          </w:tcPr>
          <w:p w14:paraId="0D2C7BD4" w14:textId="77777777" w:rsidR="009A4F6A" w:rsidRDefault="009A4F6A" w:rsidP="00014D8D">
            <w:pPr>
              <w:cnfStyle w:val="100000000000" w:firstRow="1" w:lastRow="0" w:firstColumn="0" w:lastColumn="0" w:oddVBand="0" w:evenVBand="0" w:oddHBand="0" w:evenHBand="0" w:firstRowFirstColumn="0" w:firstRowLastColumn="0" w:lastRowFirstColumn="0" w:lastRowLastColumn="0"/>
            </w:pPr>
            <w:r>
              <w:t>Length of Field</w:t>
            </w:r>
          </w:p>
        </w:tc>
        <w:tc>
          <w:tcPr>
            <w:tcW w:w="1022" w:type="pct"/>
          </w:tcPr>
          <w:p w14:paraId="7E972CCF" w14:textId="77777777" w:rsidR="009A4F6A" w:rsidRDefault="009A4F6A" w:rsidP="00014D8D">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089EF544" w14:textId="77777777" w:rsidR="009A4F6A" w:rsidRDefault="009A4F6A" w:rsidP="00014D8D">
            <w:pPr>
              <w:cnfStyle w:val="100000000000" w:firstRow="1" w:lastRow="0" w:firstColumn="0" w:lastColumn="0" w:oddVBand="0" w:evenVBand="0" w:oddHBand="0" w:evenHBand="0" w:firstRowFirstColumn="0" w:firstRowLastColumn="0" w:lastRowFirstColumn="0" w:lastRowLastColumn="0"/>
            </w:pPr>
            <w:r>
              <w:t>Constraints</w:t>
            </w:r>
          </w:p>
        </w:tc>
        <w:tc>
          <w:tcPr>
            <w:tcW w:w="764" w:type="pct"/>
          </w:tcPr>
          <w:p w14:paraId="5533F31D" w14:textId="77777777" w:rsidR="009A4F6A" w:rsidRDefault="009A4F6A" w:rsidP="00014D8D">
            <w:pPr>
              <w:cnfStyle w:val="100000000000" w:firstRow="1" w:lastRow="0" w:firstColumn="0" w:lastColumn="0" w:oddVBand="0" w:evenVBand="0" w:oddHBand="0" w:evenHBand="0" w:firstRowFirstColumn="0" w:firstRowLastColumn="0" w:lastRowFirstColumn="0" w:lastRowLastColumn="0"/>
            </w:pPr>
            <w:r>
              <w:t>Description</w:t>
            </w:r>
          </w:p>
        </w:tc>
      </w:tr>
      <w:tr w:rsidR="009A4F6A" w14:paraId="311C66D8" w14:textId="77777777" w:rsidTr="00014D8D">
        <w:tc>
          <w:tcPr>
            <w:cnfStyle w:val="001000000000" w:firstRow="0" w:lastRow="0" w:firstColumn="1" w:lastColumn="0" w:oddVBand="0" w:evenVBand="0" w:oddHBand="0" w:evenHBand="0" w:firstRowFirstColumn="0" w:firstRowLastColumn="0" w:lastRowFirstColumn="0" w:lastRowLastColumn="0"/>
            <w:tcW w:w="846" w:type="pct"/>
          </w:tcPr>
          <w:p w14:paraId="0E4163A8" w14:textId="77777777" w:rsidR="009A4F6A" w:rsidRDefault="009A4F6A" w:rsidP="00014D8D">
            <w:r>
              <w:t>Id</w:t>
            </w:r>
          </w:p>
        </w:tc>
        <w:tc>
          <w:tcPr>
            <w:tcW w:w="950" w:type="pct"/>
          </w:tcPr>
          <w:p w14:paraId="7D98EB36"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BigIntergerField</w:t>
            </w:r>
          </w:p>
        </w:tc>
        <w:tc>
          <w:tcPr>
            <w:tcW w:w="647" w:type="pct"/>
          </w:tcPr>
          <w:p w14:paraId="6E8465E2"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20</w:t>
            </w:r>
          </w:p>
        </w:tc>
        <w:tc>
          <w:tcPr>
            <w:tcW w:w="1022" w:type="pct"/>
          </w:tcPr>
          <w:p w14:paraId="68458543"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4E164669"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Not null, auto-increment</w:t>
            </w:r>
          </w:p>
        </w:tc>
        <w:tc>
          <w:tcPr>
            <w:tcW w:w="764" w:type="pct"/>
          </w:tcPr>
          <w:p w14:paraId="479819A3" w14:textId="1B32CFB5" w:rsidR="009A4F6A" w:rsidRDefault="009A4F6A" w:rsidP="00014D8D">
            <w:pPr>
              <w:cnfStyle w:val="000000000000" w:firstRow="0" w:lastRow="0" w:firstColumn="0" w:lastColumn="0" w:oddVBand="0" w:evenVBand="0" w:oddHBand="0" w:evenHBand="0" w:firstRowFirstColumn="0" w:firstRowLastColumn="0" w:lastRowFirstColumn="0" w:lastRowLastColumn="0"/>
            </w:pPr>
            <w:r>
              <w:t>ID for each to-do-item</w:t>
            </w:r>
          </w:p>
        </w:tc>
      </w:tr>
      <w:tr w:rsidR="009A4F6A" w14:paraId="1F7D517C" w14:textId="77777777" w:rsidTr="00014D8D">
        <w:tc>
          <w:tcPr>
            <w:cnfStyle w:val="001000000000" w:firstRow="0" w:lastRow="0" w:firstColumn="1" w:lastColumn="0" w:oddVBand="0" w:evenVBand="0" w:oddHBand="0" w:evenHBand="0" w:firstRowFirstColumn="0" w:firstRowLastColumn="0" w:lastRowFirstColumn="0" w:lastRowLastColumn="0"/>
            <w:tcW w:w="846" w:type="pct"/>
          </w:tcPr>
          <w:p w14:paraId="29A24423" w14:textId="6F2FB60C" w:rsidR="009A4F6A" w:rsidRDefault="009A4F6A" w:rsidP="00014D8D">
            <w:proofErr w:type="spellStart"/>
            <w:r>
              <w:t>Ttile</w:t>
            </w:r>
            <w:proofErr w:type="spellEnd"/>
          </w:p>
        </w:tc>
        <w:tc>
          <w:tcPr>
            <w:tcW w:w="950" w:type="pct"/>
          </w:tcPr>
          <w:p w14:paraId="511CBA1F"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CharField</w:t>
            </w:r>
          </w:p>
        </w:tc>
        <w:tc>
          <w:tcPr>
            <w:tcW w:w="647" w:type="pct"/>
          </w:tcPr>
          <w:p w14:paraId="561D1512" w14:textId="3DF29566" w:rsidR="009A4F6A" w:rsidRDefault="009A4F6A" w:rsidP="00014D8D">
            <w:pPr>
              <w:cnfStyle w:val="000000000000" w:firstRow="0" w:lastRow="0" w:firstColumn="0" w:lastColumn="0" w:oddVBand="0" w:evenVBand="0" w:oddHBand="0" w:evenHBand="0" w:firstRowFirstColumn="0" w:firstRowLastColumn="0" w:lastRowFirstColumn="0" w:lastRowLastColumn="0"/>
            </w:pPr>
            <w:r>
              <w:t>100</w:t>
            </w:r>
          </w:p>
        </w:tc>
        <w:tc>
          <w:tcPr>
            <w:tcW w:w="1022" w:type="pct"/>
          </w:tcPr>
          <w:p w14:paraId="34BE3D44"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0141187F" w14:textId="77777777" w:rsidR="009A4F6A" w:rsidRDefault="009A4F6A" w:rsidP="00014D8D">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39557BDB" w14:textId="53E2F181" w:rsidR="009A4F6A" w:rsidRDefault="009A4F6A" w:rsidP="00014D8D">
            <w:pPr>
              <w:cnfStyle w:val="000000000000" w:firstRow="0" w:lastRow="0" w:firstColumn="0" w:lastColumn="0" w:oddVBand="0" w:evenVBand="0" w:oddHBand="0" w:evenHBand="0" w:firstRowFirstColumn="0" w:firstRowLastColumn="0" w:lastRowFirstColumn="0" w:lastRowLastColumn="0"/>
            </w:pPr>
            <w:r>
              <w:t>Title of the item</w:t>
            </w:r>
          </w:p>
        </w:tc>
      </w:tr>
      <w:tr w:rsidR="009A4F6A" w14:paraId="2A101AF9" w14:textId="77777777" w:rsidTr="00014D8D">
        <w:tc>
          <w:tcPr>
            <w:cnfStyle w:val="001000000000" w:firstRow="0" w:lastRow="0" w:firstColumn="1" w:lastColumn="0" w:oddVBand="0" w:evenVBand="0" w:oddHBand="0" w:evenHBand="0" w:firstRowFirstColumn="0" w:firstRowLastColumn="0" w:lastRowFirstColumn="0" w:lastRowLastColumn="0"/>
            <w:tcW w:w="846" w:type="pct"/>
          </w:tcPr>
          <w:p w14:paraId="4CA8948B" w14:textId="506DC1A0" w:rsidR="009A4F6A" w:rsidRDefault="009A4F6A" w:rsidP="00014D8D">
            <w:r>
              <w:t>Description</w:t>
            </w:r>
          </w:p>
        </w:tc>
        <w:tc>
          <w:tcPr>
            <w:tcW w:w="950" w:type="pct"/>
          </w:tcPr>
          <w:p w14:paraId="7A577135" w14:textId="42B2C343" w:rsidR="009A4F6A" w:rsidRDefault="009A4F6A" w:rsidP="00014D8D">
            <w:pPr>
              <w:cnfStyle w:val="000000000000" w:firstRow="0" w:lastRow="0" w:firstColumn="0" w:lastColumn="0" w:oddVBand="0" w:evenVBand="0" w:oddHBand="0" w:evenHBand="0" w:firstRowFirstColumn="0" w:firstRowLastColumn="0" w:lastRowFirstColumn="0" w:lastRowLastColumn="0"/>
            </w:pPr>
            <w:proofErr w:type="spellStart"/>
            <w:r>
              <w:t>TextField</w:t>
            </w:r>
            <w:proofErr w:type="spellEnd"/>
          </w:p>
        </w:tc>
        <w:tc>
          <w:tcPr>
            <w:tcW w:w="647" w:type="pct"/>
          </w:tcPr>
          <w:p w14:paraId="079F00DC" w14:textId="04EC1CB3" w:rsidR="009A4F6A" w:rsidRDefault="00B45470" w:rsidP="00014D8D">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79F09C1C" w14:textId="1778852A" w:rsidR="009A4F6A" w:rsidRDefault="009A4F6A" w:rsidP="00014D8D">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1EA1D41D" w14:textId="6655E639" w:rsidR="009A4F6A" w:rsidRDefault="009A4F6A" w:rsidP="00014D8D">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41530C6A" w14:textId="4C2BB78F" w:rsidR="009A4F6A" w:rsidRDefault="009A4F6A" w:rsidP="00014D8D">
            <w:pPr>
              <w:cnfStyle w:val="000000000000" w:firstRow="0" w:lastRow="0" w:firstColumn="0" w:lastColumn="0" w:oddVBand="0" w:evenVBand="0" w:oddHBand="0" w:evenHBand="0" w:firstRowFirstColumn="0" w:firstRowLastColumn="0" w:lastRowFirstColumn="0" w:lastRowLastColumn="0"/>
            </w:pPr>
            <w:r>
              <w:t>Description of the item</w:t>
            </w:r>
          </w:p>
        </w:tc>
      </w:tr>
      <w:tr w:rsidR="009A4F6A" w14:paraId="6F5C185D" w14:textId="77777777" w:rsidTr="00014D8D">
        <w:tc>
          <w:tcPr>
            <w:cnfStyle w:val="001000000000" w:firstRow="0" w:lastRow="0" w:firstColumn="1" w:lastColumn="0" w:oddVBand="0" w:evenVBand="0" w:oddHBand="0" w:evenHBand="0" w:firstRowFirstColumn="0" w:firstRowLastColumn="0" w:lastRowFirstColumn="0" w:lastRowLastColumn="0"/>
            <w:tcW w:w="846" w:type="pct"/>
          </w:tcPr>
          <w:p w14:paraId="749A2E3D" w14:textId="17BB2B94" w:rsidR="009A4F6A" w:rsidRDefault="009A4F6A" w:rsidP="00014D8D">
            <w:proofErr w:type="spellStart"/>
            <w:r>
              <w:t>Created_date</w:t>
            </w:r>
            <w:proofErr w:type="spellEnd"/>
          </w:p>
        </w:tc>
        <w:tc>
          <w:tcPr>
            <w:tcW w:w="950" w:type="pct"/>
          </w:tcPr>
          <w:p w14:paraId="59ECC8D4" w14:textId="5F633FE0" w:rsidR="009A4F6A" w:rsidRDefault="009A4F6A" w:rsidP="00014D8D">
            <w:pPr>
              <w:cnfStyle w:val="000000000000" w:firstRow="0" w:lastRow="0" w:firstColumn="0" w:lastColumn="0" w:oddVBand="0" w:evenVBand="0" w:oddHBand="0" w:evenHBand="0" w:firstRowFirstColumn="0" w:firstRowLastColumn="0" w:lastRowFirstColumn="0" w:lastRowLastColumn="0"/>
            </w:pPr>
            <w:proofErr w:type="spellStart"/>
            <w:r>
              <w:t>DatetimeField</w:t>
            </w:r>
            <w:proofErr w:type="spellEnd"/>
          </w:p>
        </w:tc>
        <w:tc>
          <w:tcPr>
            <w:tcW w:w="647" w:type="pct"/>
          </w:tcPr>
          <w:p w14:paraId="6BE151CB" w14:textId="5632F313" w:rsidR="009A4F6A" w:rsidRDefault="009A4F6A" w:rsidP="00014D8D">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3E0BBE59" w14:textId="12B727A4" w:rsidR="009A4F6A" w:rsidRDefault="009A4F6A" w:rsidP="00014D8D">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639241DC" w14:textId="7F83DC39" w:rsidR="009A4F6A" w:rsidRDefault="009A4F6A" w:rsidP="00014D8D">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7CF5737A" w14:textId="20DEDF68" w:rsidR="009A4F6A" w:rsidRDefault="009A4F6A" w:rsidP="00014D8D">
            <w:pPr>
              <w:cnfStyle w:val="000000000000" w:firstRow="0" w:lastRow="0" w:firstColumn="0" w:lastColumn="0" w:oddVBand="0" w:evenVBand="0" w:oddHBand="0" w:evenHBand="0" w:firstRowFirstColumn="0" w:firstRowLastColumn="0" w:lastRowFirstColumn="0" w:lastRowLastColumn="0"/>
            </w:pPr>
            <w:r>
              <w:t>Date of item creation</w:t>
            </w:r>
          </w:p>
        </w:tc>
      </w:tr>
      <w:tr w:rsidR="009A4F6A" w14:paraId="192154A8" w14:textId="77777777" w:rsidTr="00014D8D">
        <w:tc>
          <w:tcPr>
            <w:cnfStyle w:val="001000000000" w:firstRow="0" w:lastRow="0" w:firstColumn="1" w:lastColumn="0" w:oddVBand="0" w:evenVBand="0" w:oddHBand="0" w:evenHBand="0" w:firstRowFirstColumn="0" w:firstRowLastColumn="0" w:lastRowFirstColumn="0" w:lastRowLastColumn="0"/>
            <w:tcW w:w="846" w:type="pct"/>
          </w:tcPr>
          <w:p w14:paraId="4181518D" w14:textId="07EB08D8" w:rsidR="009A4F6A" w:rsidRDefault="009A4F6A" w:rsidP="00014D8D">
            <w:proofErr w:type="spellStart"/>
            <w:r>
              <w:t>Due_date</w:t>
            </w:r>
            <w:proofErr w:type="spellEnd"/>
          </w:p>
        </w:tc>
        <w:tc>
          <w:tcPr>
            <w:tcW w:w="950" w:type="pct"/>
          </w:tcPr>
          <w:p w14:paraId="192264FE" w14:textId="0EFAAF57" w:rsidR="009A4F6A" w:rsidRDefault="009A4F6A" w:rsidP="00014D8D">
            <w:pPr>
              <w:cnfStyle w:val="000000000000" w:firstRow="0" w:lastRow="0" w:firstColumn="0" w:lastColumn="0" w:oddVBand="0" w:evenVBand="0" w:oddHBand="0" w:evenHBand="0" w:firstRowFirstColumn="0" w:firstRowLastColumn="0" w:lastRowFirstColumn="0" w:lastRowLastColumn="0"/>
            </w:pPr>
            <w:proofErr w:type="spellStart"/>
            <w:r>
              <w:t>DatetimeField</w:t>
            </w:r>
            <w:proofErr w:type="spellEnd"/>
          </w:p>
        </w:tc>
        <w:tc>
          <w:tcPr>
            <w:tcW w:w="647" w:type="pct"/>
          </w:tcPr>
          <w:p w14:paraId="578924C9" w14:textId="72839538" w:rsidR="009A4F6A" w:rsidRDefault="009A4F6A" w:rsidP="00014D8D">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43551BEB" w14:textId="0F142409" w:rsidR="009A4F6A" w:rsidRDefault="009A4F6A" w:rsidP="00014D8D">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31CEB9A" w14:textId="37D669E5" w:rsidR="009A4F6A" w:rsidRDefault="009A4F6A" w:rsidP="00014D8D">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778735A1" w14:textId="701058F4" w:rsidR="009A4F6A" w:rsidRDefault="009A4F6A" w:rsidP="00014D8D">
            <w:pPr>
              <w:cnfStyle w:val="000000000000" w:firstRow="0" w:lastRow="0" w:firstColumn="0" w:lastColumn="0" w:oddVBand="0" w:evenVBand="0" w:oddHBand="0" w:evenHBand="0" w:firstRowFirstColumn="0" w:firstRowLastColumn="0" w:lastRowFirstColumn="0" w:lastRowLastColumn="0"/>
            </w:pPr>
            <w:r>
              <w:t>Due date of task</w:t>
            </w:r>
          </w:p>
        </w:tc>
      </w:tr>
      <w:tr w:rsidR="009A4F6A" w14:paraId="45BF77E2" w14:textId="77777777" w:rsidTr="00014D8D">
        <w:tc>
          <w:tcPr>
            <w:cnfStyle w:val="001000000000" w:firstRow="0" w:lastRow="0" w:firstColumn="1" w:lastColumn="0" w:oddVBand="0" w:evenVBand="0" w:oddHBand="0" w:evenHBand="0" w:firstRowFirstColumn="0" w:firstRowLastColumn="0" w:lastRowFirstColumn="0" w:lastRowLastColumn="0"/>
            <w:tcW w:w="846" w:type="pct"/>
          </w:tcPr>
          <w:p w14:paraId="60A5F08D" w14:textId="236B161B" w:rsidR="009A4F6A" w:rsidRDefault="009A4F6A" w:rsidP="00014D8D">
            <w:proofErr w:type="spellStart"/>
            <w:r>
              <w:lastRenderedPageBreak/>
              <w:t>Todo_list</w:t>
            </w:r>
            <w:proofErr w:type="spellEnd"/>
          </w:p>
        </w:tc>
        <w:tc>
          <w:tcPr>
            <w:tcW w:w="950" w:type="pct"/>
          </w:tcPr>
          <w:p w14:paraId="590A36C9" w14:textId="2E3DBC27" w:rsidR="009A4F6A" w:rsidRDefault="009A4F6A" w:rsidP="00014D8D">
            <w:pPr>
              <w:cnfStyle w:val="000000000000" w:firstRow="0" w:lastRow="0" w:firstColumn="0" w:lastColumn="0" w:oddVBand="0" w:evenVBand="0" w:oddHBand="0" w:evenHBand="0" w:firstRowFirstColumn="0" w:firstRowLastColumn="0" w:lastRowFirstColumn="0" w:lastRowLastColumn="0"/>
            </w:pPr>
            <w:r>
              <w:t>CharField</w:t>
            </w:r>
          </w:p>
        </w:tc>
        <w:tc>
          <w:tcPr>
            <w:tcW w:w="647" w:type="pct"/>
          </w:tcPr>
          <w:p w14:paraId="77E4B234" w14:textId="0CB650E3" w:rsidR="009A4F6A" w:rsidRDefault="009A4F6A" w:rsidP="00014D8D">
            <w:pPr>
              <w:cnfStyle w:val="000000000000" w:firstRow="0" w:lastRow="0" w:firstColumn="0" w:lastColumn="0" w:oddVBand="0" w:evenVBand="0" w:oddHBand="0" w:evenHBand="0" w:firstRowFirstColumn="0" w:firstRowLastColumn="0" w:lastRowFirstColumn="0" w:lastRowLastColumn="0"/>
            </w:pPr>
            <w:r>
              <w:t>100</w:t>
            </w:r>
          </w:p>
        </w:tc>
        <w:tc>
          <w:tcPr>
            <w:tcW w:w="1022" w:type="pct"/>
          </w:tcPr>
          <w:p w14:paraId="1B957864" w14:textId="0A057989" w:rsidR="009A4F6A" w:rsidRDefault="009A4F6A" w:rsidP="00014D8D">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503865C6" w14:textId="5618B50B" w:rsidR="009A4F6A" w:rsidRDefault="009A4F6A" w:rsidP="00014D8D">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1EA547C8" w14:textId="26DB1CE8" w:rsidR="009A4F6A" w:rsidRDefault="009A4F6A" w:rsidP="00014D8D">
            <w:pPr>
              <w:cnfStyle w:val="000000000000" w:firstRow="0" w:lastRow="0" w:firstColumn="0" w:lastColumn="0" w:oddVBand="0" w:evenVBand="0" w:oddHBand="0" w:evenHBand="0" w:firstRowFirstColumn="0" w:firstRowLastColumn="0" w:lastRowFirstColumn="0" w:lastRowLastColumn="0"/>
            </w:pPr>
            <w:r>
              <w:t>To do list associated with item</w:t>
            </w:r>
          </w:p>
        </w:tc>
      </w:tr>
    </w:tbl>
    <w:p w14:paraId="32B5B97F" w14:textId="77777777" w:rsidR="00E529A5" w:rsidRDefault="00E529A5" w:rsidP="00782C5D"/>
    <w:p w14:paraId="313134D9" w14:textId="77777777" w:rsidR="00E529A5" w:rsidRDefault="00E529A5" w:rsidP="00782C5D"/>
    <w:p w14:paraId="0892B6C9" w14:textId="1247A87A" w:rsidR="00747D21" w:rsidRDefault="00747D21" w:rsidP="00782C5D">
      <w:r>
        <w:t>TIMELINE:</w:t>
      </w:r>
    </w:p>
    <w:tbl>
      <w:tblPr>
        <w:tblStyle w:val="GridTable1Light-Accent4"/>
        <w:tblW w:w="4995" w:type="pct"/>
        <w:tblLook w:val="04A0" w:firstRow="1" w:lastRow="0" w:firstColumn="1" w:lastColumn="0" w:noHBand="0" w:noVBand="1"/>
      </w:tblPr>
      <w:tblGrid>
        <w:gridCol w:w="1704"/>
        <w:gridCol w:w="1911"/>
        <w:gridCol w:w="1301"/>
        <w:gridCol w:w="2057"/>
        <w:gridCol w:w="1550"/>
        <w:gridCol w:w="1537"/>
      </w:tblGrid>
      <w:tr w:rsidR="00747D21" w14:paraId="4D85A307" w14:textId="77777777" w:rsidTr="00F20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tcPr>
          <w:p w14:paraId="152ABA37" w14:textId="77777777" w:rsidR="00747D21" w:rsidRDefault="00747D21" w:rsidP="00F20382">
            <w:r>
              <w:t>Field Name</w:t>
            </w:r>
          </w:p>
        </w:tc>
        <w:tc>
          <w:tcPr>
            <w:tcW w:w="950" w:type="pct"/>
          </w:tcPr>
          <w:p w14:paraId="23367EE3"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Data Type</w:t>
            </w:r>
          </w:p>
        </w:tc>
        <w:tc>
          <w:tcPr>
            <w:tcW w:w="761" w:type="pct"/>
          </w:tcPr>
          <w:p w14:paraId="7CAE9910"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768" w:type="pct"/>
          </w:tcPr>
          <w:p w14:paraId="5132E968" w14:textId="6E11A9B3" w:rsidR="00747D2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29311885"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5B8662B5"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Description</w:t>
            </w:r>
          </w:p>
        </w:tc>
      </w:tr>
      <w:tr w:rsidR="00747D21" w14:paraId="790E5708"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1ACC2541" w14:textId="77777777" w:rsidR="00747D21" w:rsidRDefault="00747D21" w:rsidP="00F20382">
            <w:r>
              <w:t>Id</w:t>
            </w:r>
          </w:p>
        </w:tc>
        <w:tc>
          <w:tcPr>
            <w:tcW w:w="950" w:type="pct"/>
          </w:tcPr>
          <w:p w14:paraId="24BDDCB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61" w:type="pct"/>
          </w:tcPr>
          <w:p w14:paraId="22C86757"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20</w:t>
            </w:r>
          </w:p>
        </w:tc>
        <w:tc>
          <w:tcPr>
            <w:tcW w:w="768" w:type="pct"/>
          </w:tcPr>
          <w:p w14:paraId="7D3143CD" w14:textId="5B078BD7" w:rsidR="00747D2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66030F73"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1E7491E9"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ID for each feedback</w:t>
            </w:r>
          </w:p>
        </w:tc>
      </w:tr>
      <w:tr w:rsidR="00727830" w14:paraId="6B6DAA92"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589CE139" w14:textId="7E5001C5" w:rsidR="00727830" w:rsidRDefault="00727830" w:rsidP="00F20382">
            <w:r>
              <w:t>User Id</w:t>
            </w:r>
          </w:p>
        </w:tc>
        <w:tc>
          <w:tcPr>
            <w:tcW w:w="950" w:type="pct"/>
          </w:tcPr>
          <w:p w14:paraId="15792A64" w14:textId="0737B93C" w:rsidR="00727830" w:rsidRDefault="00727830" w:rsidP="00F20382">
            <w:pPr>
              <w:cnfStyle w:val="000000000000" w:firstRow="0" w:lastRow="0" w:firstColumn="0" w:lastColumn="0" w:oddVBand="0" w:evenVBand="0" w:oddHBand="0" w:evenHBand="0" w:firstRowFirstColumn="0" w:firstRowLastColumn="0" w:lastRowFirstColumn="0" w:lastRowLastColumn="0"/>
            </w:pPr>
            <w:r>
              <w:t>IntegerField</w:t>
            </w:r>
          </w:p>
        </w:tc>
        <w:tc>
          <w:tcPr>
            <w:tcW w:w="761" w:type="pct"/>
          </w:tcPr>
          <w:p w14:paraId="645BFA45" w14:textId="39A0674C" w:rsidR="00727830" w:rsidRDefault="00727830"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379D0EE5" w14:textId="5C55C8CA" w:rsidR="00727830" w:rsidRDefault="00727830" w:rsidP="00F20382">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1F513B43" w14:textId="0F456A40" w:rsidR="00727830" w:rsidRDefault="00727830"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0A5B4B8A" w14:textId="5F3418F9" w:rsidR="00727830" w:rsidRDefault="00727830" w:rsidP="00F20382">
            <w:pPr>
              <w:cnfStyle w:val="000000000000" w:firstRow="0" w:lastRow="0" w:firstColumn="0" w:lastColumn="0" w:oddVBand="0" w:evenVBand="0" w:oddHBand="0" w:evenHBand="0" w:firstRowFirstColumn="0" w:firstRowLastColumn="0" w:lastRowFirstColumn="0" w:lastRowLastColumn="0"/>
            </w:pPr>
            <w:r>
              <w:t>User’s ID</w:t>
            </w:r>
          </w:p>
        </w:tc>
      </w:tr>
      <w:tr w:rsidR="00747D21" w14:paraId="1EED91A2"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362DC15F" w14:textId="4E852BA0" w:rsidR="00747D21" w:rsidRDefault="00747D21" w:rsidP="00F20382">
            <w:r>
              <w:t>Timeline</w:t>
            </w:r>
          </w:p>
        </w:tc>
        <w:tc>
          <w:tcPr>
            <w:tcW w:w="950" w:type="pct"/>
          </w:tcPr>
          <w:p w14:paraId="14602FE8"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491A9B51"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300</w:t>
            </w:r>
          </w:p>
        </w:tc>
        <w:tc>
          <w:tcPr>
            <w:tcW w:w="768" w:type="pct"/>
          </w:tcPr>
          <w:p w14:paraId="1CC5499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7A42308"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4EE0BE33" w14:textId="4DD5AA27" w:rsidR="00747D21" w:rsidRDefault="00747D21" w:rsidP="00F20382">
            <w:pPr>
              <w:cnfStyle w:val="000000000000" w:firstRow="0" w:lastRow="0" w:firstColumn="0" w:lastColumn="0" w:oddVBand="0" w:evenVBand="0" w:oddHBand="0" w:evenHBand="0" w:firstRowFirstColumn="0" w:firstRowLastColumn="0" w:lastRowFirstColumn="0" w:lastRowLastColumn="0"/>
            </w:pPr>
            <w:r>
              <w:t>Timeline update #1</w:t>
            </w:r>
          </w:p>
        </w:tc>
      </w:tr>
      <w:tr w:rsidR="00357D82" w14:paraId="20240E13"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10FACD30" w14:textId="25E1763D" w:rsidR="00357D82" w:rsidRDefault="00357D82" w:rsidP="00F20382">
            <w:r>
              <w:t>Type</w:t>
            </w:r>
          </w:p>
        </w:tc>
        <w:tc>
          <w:tcPr>
            <w:tcW w:w="950" w:type="pct"/>
          </w:tcPr>
          <w:p w14:paraId="009E542D" w14:textId="284FD2F7" w:rsidR="00357D82" w:rsidRDefault="00357D82" w:rsidP="00F20382">
            <w:pPr>
              <w:cnfStyle w:val="000000000000" w:firstRow="0" w:lastRow="0" w:firstColumn="0" w:lastColumn="0" w:oddVBand="0" w:evenVBand="0" w:oddHBand="0" w:evenHBand="0" w:firstRowFirstColumn="0" w:firstRowLastColumn="0" w:lastRowFirstColumn="0" w:lastRowLastColumn="0"/>
            </w:pPr>
            <w:r>
              <w:t>IntegerField</w:t>
            </w:r>
          </w:p>
        </w:tc>
        <w:tc>
          <w:tcPr>
            <w:tcW w:w="761" w:type="pct"/>
          </w:tcPr>
          <w:p w14:paraId="550FFC7E" w14:textId="195D154A"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615645D0" w14:textId="23067D45"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45C13246" w14:textId="1C042A35"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1FB28EFC" w14:textId="2447C84A" w:rsidR="00357D82" w:rsidRDefault="00357D82" w:rsidP="00F20382">
            <w:pPr>
              <w:cnfStyle w:val="000000000000" w:firstRow="0" w:lastRow="0" w:firstColumn="0" w:lastColumn="0" w:oddVBand="0" w:evenVBand="0" w:oddHBand="0" w:evenHBand="0" w:firstRowFirstColumn="0" w:firstRowLastColumn="0" w:lastRowFirstColumn="0" w:lastRowLastColumn="0"/>
            </w:pPr>
            <w:r>
              <w:t>Type of user</w:t>
            </w:r>
          </w:p>
        </w:tc>
      </w:tr>
    </w:tbl>
    <w:p w14:paraId="6D749432" w14:textId="77777777" w:rsidR="009A4F6A" w:rsidRDefault="009A4F6A" w:rsidP="00782C5D"/>
    <w:p w14:paraId="678E44A7" w14:textId="585FC77B" w:rsidR="00747D21" w:rsidRDefault="00747D21" w:rsidP="00782C5D">
      <w:r>
        <w:t>CHAT INTERFACE:</w:t>
      </w:r>
    </w:p>
    <w:tbl>
      <w:tblPr>
        <w:tblStyle w:val="GridTable1Light-Accent4"/>
        <w:tblW w:w="4995" w:type="pct"/>
        <w:tblLook w:val="04A0" w:firstRow="1" w:lastRow="0" w:firstColumn="1" w:lastColumn="0" w:noHBand="0" w:noVBand="1"/>
      </w:tblPr>
      <w:tblGrid>
        <w:gridCol w:w="1704"/>
        <w:gridCol w:w="1911"/>
        <w:gridCol w:w="1301"/>
        <w:gridCol w:w="2057"/>
        <w:gridCol w:w="1550"/>
        <w:gridCol w:w="1537"/>
      </w:tblGrid>
      <w:tr w:rsidR="00747D21" w14:paraId="62609806" w14:textId="77777777" w:rsidTr="00F20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tcPr>
          <w:p w14:paraId="1CFE67B4" w14:textId="77777777" w:rsidR="00747D21" w:rsidRDefault="00747D21" w:rsidP="00F20382">
            <w:r>
              <w:t>Field Name</w:t>
            </w:r>
          </w:p>
        </w:tc>
        <w:tc>
          <w:tcPr>
            <w:tcW w:w="950" w:type="pct"/>
          </w:tcPr>
          <w:p w14:paraId="66DD237A"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Data Type</w:t>
            </w:r>
          </w:p>
        </w:tc>
        <w:tc>
          <w:tcPr>
            <w:tcW w:w="761" w:type="pct"/>
          </w:tcPr>
          <w:p w14:paraId="4CA6FD46"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768" w:type="pct"/>
          </w:tcPr>
          <w:p w14:paraId="3D4F4D3B" w14:textId="6E7681B2" w:rsidR="00747D2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2652B25E"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4D918322" w14:textId="77777777" w:rsidR="00747D21" w:rsidRDefault="00747D21" w:rsidP="00F20382">
            <w:pPr>
              <w:cnfStyle w:val="100000000000" w:firstRow="1" w:lastRow="0" w:firstColumn="0" w:lastColumn="0" w:oddVBand="0" w:evenVBand="0" w:oddHBand="0" w:evenHBand="0" w:firstRowFirstColumn="0" w:firstRowLastColumn="0" w:lastRowFirstColumn="0" w:lastRowLastColumn="0"/>
            </w:pPr>
            <w:r>
              <w:t>Description</w:t>
            </w:r>
          </w:p>
        </w:tc>
      </w:tr>
      <w:tr w:rsidR="00747D21" w14:paraId="3C69EC9B"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2EB514DE" w14:textId="77777777" w:rsidR="00747D21" w:rsidRDefault="00747D21" w:rsidP="00F20382">
            <w:r>
              <w:t>Id</w:t>
            </w:r>
          </w:p>
        </w:tc>
        <w:tc>
          <w:tcPr>
            <w:tcW w:w="950" w:type="pct"/>
          </w:tcPr>
          <w:p w14:paraId="73EE57B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61" w:type="pct"/>
          </w:tcPr>
          <w:p w14:paraId="19A739B5"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20</w:t>
            </w:r>
          </w:p>
        </w:tc>
        <w:tc>
          <w:tcPr>
            <w:tcW w:w="768" w:type="pct"/>
          </w:tcPr>
          <w:p w14:paraId="3F5D99EA" w14:textId="6E9AF7CD" w:rsidR="00747D2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04E67297"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17C6B066"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ID for each feedback</w:t>
            </w:r>
          </w:p>
        </w:tc>
      </w:tr>
      <w:tr w:rsidR="009A4F6A" w14:paraId="51BA22E5"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39786DC9" w14:textId="1CAB3CE5" w:rsidR="009A4F6A" w:rsidRDefault="00357D82" w:rsidP="00F20382">
            <w:proofErr w:type="spellStart"/>
            <w:r>
              <w:t>SenderId</w:t>
            </w:r>
            <w:proofErr w:type="spellEnd"/>
          </w:p>
        </w:tc>
        <w:tc>
          <w:tcPr>
            <w:tcW w:w="950" w:type="pct"/>
          </w:tcPr>
          <w:p w14:paraId="5C1879A8" w14:textId="676233D8" w:rsidR="009A4F6A" w:rsidRDefault="00357D82" w:rsidP="00F20382">
            <w:pPr>
              <w:cnfStyle w:val="000000000000" w:firstRow="0" w:lastRow="0" w:firstColumn="0" w:lastColumn="0" w:oddVBand="0" w:evenVBand="0" w:oddHBand="0" w:evenHBand="0" w:firstRowFirstColumn="0" w:firstRowLastColumn="0" w:lastRowFirstColumn="0" w:lastRowLastColumn="0"/>
            </w:pPr>
            <w:r>
              <w:t>Char</w:t>
            </w:r>
            <w:r w:rsidR="009A4F6A">
              <w:t>Field</w:t>
            </w:r>
          </w:p>
        </w:tc>
        <w:tc>
          <w:tcPr>
            <w:tcW w:w="761" w:type="pct"/>
          </w:tcPr>
          <w:p w14:paraId="3200005E" w14:textId="0AFD093A" w:rsidR="009A4F6A"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768" w:type="pct"/>
          </w:tcPr>
          <w:p w14:paraId="451AE3ED" w14:textId="26A1FE7D" w:rsidR="009A4F6A" w:rsidRDefault="009A4F6A" w:rsidP="00F20382">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33A6C368" w14:textId="1A63F95F" w:rsidR="009A4F6A" w:rsidRDefault="009A4F6A"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1FA32B20" w14:textId="2C17061F" w:rsidR="009A4F6A" w:rsidRDefault="00357D82" w:rsidP="00F20382">
            <w:pPr>
              <w:cnfStyle w:val="000000000000" w:firstRow="0" w:lastRow="0" w:firstColumn="0" w:lastColumn="0" w:oddVBand="0" w:evenVBand="0" w:oddHBand="0" w:evenHBand="0" w:firstRowFirstColumn="0" w:firstRowLastColumn="0" w:lastRowFirstColumn="0" w:lastRowLastColumn="0"/>
            </w:pPr>
            <w:r>
              <w:t>User sender username</w:t>
            </w:r>
          </w:p>
        </w:tc>
      </w:tr>
      <w:tr w:rsidR="009A4F6A" w14:paraId="4421AD11"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72F9F89C" w14:textId="42E9E023" w:rsidR="009A4F6A" w:rsidRDefault="00357D82" w:rsidP="00F20382">
            <w:proofErr w:type="spellStart"/>
            <w:r>
              <w:t>Receiver</w:t>
            </w:r>
            <w:r w:rsidR="009A4F6A">
              <w:t>Id</w:t>
            </w:r>
            <w:proofErr w:type="spellEnd"/>
          </w:p>
        </w:tc>
        <w:tc>
          <w:tcPr>
            <w:tcW w:w="950" w:type="pct"/>
          </w:tcPr>
          <w:p w14:paraId="7AC37008" w14:textId="1AE524E4" w:rsidR="009A4F6A" w:rsidRDefault="00357D82" w:rsidP="00F20382">
            <w:pPr>
              <w:cnfStyle w:val="000000000000" w:firstRow="0" w:lastRow="0" w:firstColumn="0" w:lastColumn="0" w:oddVBand="0" w:evenVBand="0" w:oddHBand="0" w:evenHBand="0" w:firstRowFirstColumn="0" w:firstRowLastColumn="0" w:lastRowFirstColumn="0" w:lastRowLastColumn="0"/>
            </w:pPr>
            <w:r>
              <w:t>Char</w:t>
            </w:r>
            <w:r w:rsidR="009A4F6A">
              <w:t>Field</w:t>
            </w:r>
          </w:p>
        </w:tc>
        <w:tc>
          <w:tcPr>
            <w:tcW w:w="761" w:type="pct"/>
          </w:tcPr>
          <w:p w14:paraId="36ADCA62" w14:textId="2EE63AEF" w:rsidR="009A4F6A"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768" w:type="pct"/>
          </w:tcPr>
          <w:p w14:paraId="4439E599" w14:textId="513AC721" w:rsidR="009A4F6A" w:rsidRDefault="009A4F6A" w:rsidP="00F20382">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7C29E9CF" w14:textId="09ECCEF9" w:rsidR="009A4F6A" w:rsidRDefault="009A4F6A"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EFB921F" w14:textId="350CF86D" w:rsidR="009A4F6A" w:rsidRDefault="00357D82" w:rsidP="00F20382">
            <w:pPr>
              <w:cnfStyle w:val="000000000000" w:firstRow="0" w:lastRow="0" w:firstColumn="0" w:lastColumn="0" w:oddVBand="0" w:evenVBand="0" w:oddHBand="0" w:evenHBand="0" w:firstRowFirstColumn="0" w:firstRowLastColumn="0" w:lastRowFirstColumn="0" w:lastRowLastColumn="0"/>
            </w:pPr>
            <w:r>
              <w:t>User receiver username</w:t>
            </w:r>
          </w:p>
        </w:tc>
      </w:tr>
      <w:tr w:rsidR="00747D21" w14:paraId="55AE397C"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46A6CEF3" w14:textId="3FEADE22" w:rsidR="00747D21" w:rsidRDefault="00747D21" w:rsidP="00F20382">
            <w:r>
              <w:lastRenderedPageBreak/>
              <w:t>message</w:t>
            </w:r>
          </w:p>
        </w:tc>
        <w:tc>
          <w:tcPr>
            <w:tcW w:w="950" w:type="pct"/>
          </w:tcPr>
          <w:p w14:paraId="085E158D"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1C6D6A76"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300</w:t>
            </w:r>
          </w:p>
        </w:tc>
        <w:tc>
          <w:tcPr>
            <w:tcW w:w="768" w:type="pct"/>
          </w:tcPr>
          <w:p w14:paraId="2C99F919"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29F611D2" w14:textId="77777777" w:rsidR="00747D21" w:rsidRDefault="00747D21"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601661AE" w14:textId="69C2D616" w:rsidR="00747D21" w:rsidRDefault="00747D21" w:rsidP="00F20382">
            <w:pPr>
              <w:cnfStyle w:val="000000000000" w:firstRow="0" w:lastRow="0" w:firstColumn="0" w:lastColumn="0" w:oddVBand="0" w:evenVBand="0" w:oddHBand="0" w:evenHBand="0" w:firstRowFirstColumn="0" w:firstRowLastColumn="0" w:lastRowFirstColumn="0" w:lastRowLastColumn="0"/>
            </w:pPr>
            <w:r>
              <w:t>Chat message</w:t>
            </w:r>
          </w:p>
        </w:tc>
      </w:tr>
      <w:tr w:rsidR="00357D82" w14:paraId="6E018D1D"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33D9E027" w14:textId="3CBA4CF7" w:rsidR="00357D82" w:rsidRDefault="00357D82" w:rsidP="00F20382">
            <w:r>
              <w:t>Date</w:t>
            </w:r>
          </w:p>
        </w:tc>
        <w:tc>
          <w:tcPr>
            <w:tcW w:w="950" w:type="pct"/>
          </w:tcPr>
          <w:p w14:paraId="48791501" w14:textId="1A0EF748" w:rsidR="00357D82" w:rsidRDefault="00357D82" w:rsidP="00F20382">
            <w:pPr>
              <w:cnfStyle w:val="000000000000" w:firstRow="0" w:lastRow="0" w:firstColumn="0" w:lastColumn="0" w:oddVBand="0" w:evenVBand="0" w:oddHBand="0" w:evenHBand="0" w:firstRowFirstColumn="0" w:firstRowLastColumn="0" w:lastRowFirstColumn="0" w:lastRowLastColumn="0"/>
            </w:pPr>
            <w:r>
              <w:t>DateField</w:t>
            </w:r>
          </w:p>
        </w:tc>
        <w:tc>
          <w:tcPr>
            <w:tcW w:w="761" w:type="pct"/>
          </w:tcPr>
          <w:p w14:paraId="6827A339" w14:textId="4B31522F"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53ADB612" w14:textId="3E2AA46C"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4A2EADC0" w14:textId="4F8DEB15"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7BCC7716" w14:textId="166F329C" w:rsidR="00357D82" w:rsidRDefault="00357D82" w:rsidP="00F20382">
            <w:pPr>
              <w:cnfStyle w:val="000000000000" w:firstRow="0" w:lastRow="0" w:firstColumn="0" w:lastColumn="0" w:oddVBand="0" w:evenVBand="0" w:oddHBand="0" w:evenHBand="0" w:firstRowFirstColumn="0" w:firstRowLastColumn="0" w:lastRowFirstColumn="0" w:lastRowLastColumn="0"/>
            </w:pPr>
            <w:r>
              <w:t>Chat date</w:t>
            </w:r>
          </w:p>
        </w:tc>
      </w:tr>
    </w:tbl>
    <w:p w14:paraId="7B5B7CA3" w14:textId="729C0998" w:rsidR="00747D21" w:rsidRDefault="00747D21" w:rsidP="00782C5D"/>
    <w:p w14:paraId="6728F2DE" w14:textId="57637232" w:rsidR="00747D21" w:rsidRDefault="00ED3B31" w:rsidP="00782C5D">
      <w:r>
        <w:t>CALORIE-MANAGEMENT:</w:t>
      </w:r>
    </w:p>
    <w:tbl>
      <w:tblPr>
        <w:tblStyle w:val="GridTable1Light-Accent4"/>
        <w:tblW w:w="5000" w:type="pct"/>
        <w:tblLook w:val="04A0" w:firstRow="1" w:lastRow="0" w:firstColumn="1" w:lastColumn="0" w:noHBand="0" w:noVBand="1"/>
      </w:tblPr>
      <w:tblGrid>
        <w:gridCol w:w="2375"/>
        <w:gridCol w:w="1820"/>
        <w:gridCol w:w="973"/>
        <w:gridCol w:w="1958"/>
        <w:gridCol w:w="1478"/>
        <w:gridCol w:w="1466"/>
      </w:tblGrid>
      <w:tr w:rsidR="00727830" w14:paraId="1E3EBE68" w14:textId="77777777" w:rsidTr="00CF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14:paraId="3721EC09" w14:textId="77777777" w:rsidR="00ED3B31" w:rsidRDefault="00ED3B31" w:rsidP="00F20382">
            <w:r>
              <w:t>Field Name</w:t>
            </w:r>
          </w:p>
        </w:tc>
        <w:tc>
          <w:tcPr>
            <w:tcW w:w="1029" w:type="pct"/>
          </w:tcPr>
          <w:p w14:paraId="2B68F448"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Data Type</w:t>
            </w:r>
          </w:p>
        </w:tc>
        <w:tc>
          <w:tcPr>
            <w:tcW w:w="483" w:type="pct"/>
          </w:tcPr>
          <w:p w14:paraId="74702DEB"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972" w:type="pct"/>
          </w:tcPr>
          <w:p w14:paraId="0E9E8051" w14:textId="511A95FB" w:rsidR="00ED3B3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34" w:type="pct"/>
          </w:tcPr>
          <w:p w14:paraId="71AD6549"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Constraints</w:t>
            </w:r>
          </w:p>
        </w:tc>
        <w:tc>
          <w:tcPr>
            <w:tcW w:w="728" w:type="pct"/>
          </w:tcPr>
          <w:p w14:paraId="241394C3"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Description</w:t>
            </w:r>
          </w:p>
        </w:tc>
      </w:tr>
      <w:tr w:rsidR="00ED3B31" w14:paraId="5CC70AA2"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681B4CC8" w14:textId="77777777" w:rsidR="00ED3B31" w:rsidRDefault="00ED3B31" w:rsidP="00F20382">
            <w:r>
              <w:t>Id</w:t>
            </w:r>
          </w:p>
        </w:tc>
        <w:tc>
          <w:tcPr>
            <w:tcW w:w="1029" w:type="pct"/>
          </w:tcPr>
          <w:p w14:paraId="7A5D8CEA"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483" w:type="pct"/>
          </w:tcPr>
          <w:p w14:paraId="71F3DB4D"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20</w:t>
            </w:r>
          </w:p>
        </w:tc>
        <w:tc>
          <w:tcPr>
            <w:tcW w:w="972" w:type="pct"/>
          </w:tcPr>
          <w:p w14:paraId="33310133" w14:textId="0026082F" w:rsidR="00ED3B3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34" w:type="pct"/>
          </w:tcPr>
          <w:p w14:paraId="7A07CE7A"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28" w:type="pct"/>
          </w:tcPr>
          <w:p w14:paraId="18890D11" w14:textId="2857A365" w:rsidR="00ED3B31" w:rsidRDefault="00ED3B31" w:rsidP="00F20382">
            <w:pPr>
              <w:cnfStyle w:val="000000000000" w:firstRow="0" w:lastRow="0" w:firstColumn="0" w:lastColumn="0" w:oddVBand="0" w:evenVBand="0" w:oddHBand="0" w:evenHBand="0" w:firstRowFirstColumn="0" w:firstRowLastColumn="0" w:lastRowFirstColumn="0" w:lastRowLastColumn="0"/>
            </w:pPr>
            <w:r>
              <w:t>ID for each ideal calory data</w:t>
            </w:r>
          </w:p>
        </w:tc>
      </w:tr>
      <w:tr w:rsidR="00ED3B31" w14:paraId="73F5943E"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2BCFBEFC" w14:textId="7892983A" w:rsidR="00ED3B31" w:rsidRDefault="00ED3B31" w:rsidP="00F20382">
            <w:r>
              <w:t>Patient ID</w:t>
            </w:r>
          </w:p>
        </w:tc>
        <w:tc>
          <w:tcPr>
            <w:tcW w:w="1029" w:type="pct"/>
          </w:tcPr>
          <w:p w14:paraId="5BDEA39C" w14:textId="64AAC31B" w:rsidR="00ED3B31" w:rsidRDefault="00ED3B31" w:rsidP="00F20382">
            <w:pPr>
              <w:cnfStyle w:val="000000000000" w:firstRow="0" w:lastRow="0" w:firstColumn="0" w:lastColumn="0" w:oddVBand="0" w:evenVBand="0" w:oddHBand="0" w:evenHBand="0" w:firstRowFirstColumn="0" w:firstRowLastColumn="0" w:lastRowFirstColumn="0" w:lastRowLastColumn="0"/>
            </w:pPr>
            <w:r>
              <w:t>IntegerField</w:t>
            </w:r>
          </w:p>
        </w:tc>
        <w:tc>
          <w:tcPr>
            <w:tcW w:w="483" w:type="pct"/>
          </w:tcPr>
          <w:p w14:paraId="07377E41" w14:textId="060BDAEC"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76F32A46" w14:textId="571B7D19" w:rsidR="00ED3B31" w:rsidRDefault="00727830" w:rsidP="00F20382">
            <w:pPr>
              <w:cnfStyle w:val="000000000000" w:firstRow="0" w:lastRow="0" w:firstColumn="0" w:lastColumn="0" w:oddVBand="0" w:evenVBand="0" w:oddHBand="0" w:evenHBand="0" w:firstRowFirstColumn="0" w:firstRowLastColumn="0" w:lastRowFirstColumn="0" w:lastRowLastColumn="0"/>
            </w:pPr>
            <w:r>
              <w:t>Foreign</w:t>
            </w:r>
          </w:p>
        </w:tc>
        <w:tc>
          <w:tcPr>
            <w:tcW w:w="734" w:type="pct"/>
          </w:tcPr>
          <w:p w14:paraId="69A9B524" w14:textId="3E5CB1CC" w:rsidR="00ED3B31" w:rsidRDefault="00ED3B31" w:rsidP="00F20382">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2E970DB5" w14:textId="0775A1CC" w:rsidR="00ED3B31" w:rsidRDefault="00ED3B31" w:rsidP="00F20382">
            <w:pPr>
              <w:cnfStyle w:val="000000000000" w:firstRow="0" w:lastRow="0" w:firstColumn="0" w:lastColumn="0" w:oddVBand="0" w:evenVBand="0" w:oddHBand="0" w:evenHBand="0" w:firstRowFirstColumn="0" w:firstRowLastColumn="0" w:lastRowFirstColumn="0" w:lastRowLastColumn="0"/>
            </w:pPr>
            <w:r>
              <w:t>Patient’s ID</w:t>
            </w:r>
          </w:p>
        </w:tc>
      </w:tr>
      <w:tr w:rsidR="00727830" w14:paraId="3C76A38B"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5AEFD14D" w14:textId="1CB26AAE" w:rsidR="00ED3B31" w:rsidRDefault="00ED3B31" w:rsidP="00F20382">
            <w:r>
              <w:t>age</w:t>
            </w:r>
          </w:p>
        </w:tc>
        <w:tc>
          <w:tcPr>
            <w:tcW w:w="1029" w:type="pct"/>
          </w:tcPr>
          <w:p w14:paraId="3D3D58C1" w14:textId="3DC4C023" w:rsidR="00ED3B31" w:rsidRDefault="00ED3B31" w:rsidP="00F20382">
            <w:pPr>
              <w:cnfStyle w:val="000000000000" w:firstRow="0" w:lastRow="0" w:firstColumn="0" w:lastColumn="0" w:oddVBand="0" w:evenVBand="0" w:oddHBand="0" w:evenHBand="0" w:firstRowFirstColumn="0" w:firstRowLastColumn="0" w:lastRowFirstColumn="0" w:lastRowLastColumn="0"/>
            </w:pPr>
            <w:r>
              <w:t>IntegerField</w:t>
            </w:r>
          </w:p>
        </w:tc>
        <w:tc>
          <w:tcPr>
            <w:tcW w:w="483" w:type="pct"/>
          </w:tcPr>
          <w:p w14:paraId="7582BF86" w14:textId="05A9948B"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33FA6899"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288B853C"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0B830580" w14:textId="578CC8B0" w:rsidR="00ED3B31" w:rsidRDefault="00ED3B31" w:rsidP="00F20382">
            <w:pPr>
              <w:cnfStyle w:val="000000000000" w:firstRow="0" w:lastRow="0" w:firstColumn="0" w:lastColumn="0" w:oddVBand="0" w:evenVBand="0" w:oddHBand="0" w:evenHBand="0" w:firstRowFirstColumn="0" w:firstRowLastColumn="0" w:lastRowFirstColumn="0" w:lastRowLastColumn="0"/>
            </w:pPr>
            <w:r>
              <w:t>Patient’s age</w:t>
            </w:r>
          </w:p>
        </w:tc>
      </w:tr>
      <w:tr w:rsidR="00ED3B31" w14:paraId="114ADBC2"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2E6CCD22" w14:textId="73C3FE1D" w:rsidR="00ED3B31" w:rsidRDefault="00ED3B31" w:rsidP="00F20382">
            <w:proofErr w:type="spellStart"/>
            <w:r>
              <w:t>Ideal_bmi</w:t>
            </w:r>
            <w:proofErr w:type="spellEnd"/>
          </w:p>
        </w:tc>
        <w:tc>
          <w:tcPr>
            <w:tcW w:w="1029" w:type="pct"/>
          </w:tcPr>
          <w:p w14:paraId="1F066FB0" w14:textId="1215723D" w:rsidR="00ED3B31" w:rsidRDefault="00ED3B31" w:rsidP="00F20382">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54F780B6" w14:textId="7FB10E30"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3611B4CA"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605167B9"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2E0502D8" w14:textId="212E7DCA" w:rsidR="00ED3B31" w:rsidRDefault="00ED3B31" w:rsidP="00F20382">
            <w:pPr>
              <w:cnfStyle w:val="000000000000" w:firstRow="0" w:lastRow="0" w:firstColumn="0" w:lastColumn="0" w:oddVBand="0" w:evenVBand="0" w:oddHBand="0" w:evenHBand="0" w:firstRowFirstColumn="0" w:firstRowLastColumn="0" w:lastRowFirstColumn="0" w:lastRowLastColumn="0"/>
            </w:pPr>
            <w:r>
              <w:t>Ideal BMI for that age</w:t>
            </w:r>
          </w:p>
        </w:tc>
      </w:tr>
      <w:tr w:rsidR="00727830" w14:paraId="72F0FCE6"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7FDD594B" w14:textId="363D0446" w:rsidR="00ED3B31" w:rsidRDefault="00ED3B31" w:rsidP="00ED3B31">
            <w:proofErr w:type="spellStart"/>
            <w:r>
              <w:t>Ideal_height</w:t>
            </w:r>
            <w:proofErr w:type="spellEnd"/>
          </w:p>
        </w:tc>
        <w:tc>
          <w:tcPr>
            <w:tcW w:w="1029" w:type="pct"/>
          </w:tcPr>
          <w:p w14:paraId="69B79ECF" w14:textId="273016F0"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4454621C" w14:textId="5B2C9AFC"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7444B020"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0A25A14E"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60A9F38B" w14:textId="2A44AE39" w:rsidR="00ED3B31" w:rsidRDefault="00ED3B31" w:rsidP="00ED3B31">
            <w:pPr>
              <w:cnfStyle w:val="000000000000" w:firstRow="0" w:lastRow="0" w:firstColumn="0" w:lastColumn="0" w:oddVBand="0" w:evenVBand="0" w:oddHBand="0" w:evenHBand="0" w:firstRowFirstColumn="0" w:firstRowLastColumn="0" w:lastRowFirstColumn="0" w:lastRowLastColumn="0"/>
            </w:pPr>
            <w:r>
              <w:t>Ideal height for that age</w:t>
            </w:r>
          </w:p>
        </w:tc>
      </w:tr>
      <w:tr w:rsidR="00ED3B31" w14:paraId="79FF5399"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222308DB" w14:textId="6D48DD66" w:rsidR="00ED3B31" w:rsidRDefault="00ED3B31" w:rsidP="00ED3B31">
            <w:proofErr w:type="spellStart"/>
            <w:r>
              <w:t>Ideal_weight</w:t>
            </w:r>
            <w:proofErr w:type="spellEnd"/>
          </w:p>
        </w:tc>
        <w:tc>
          <w:tcPr>
            <w:tcW w:w="1029" w:type="pct"/>
          </w:tcPr>
          <w:p w14:paraId="3517726E" w14:textId="76D3E36A"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5F8DBAA1"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5B3D9611"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64B2F360"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402F849D" w14:textId="5D7D6E07" w:rsidR="00ED3B31" w:rsidRDefault="00ED3B31" w:rsidP="00ED3B31">
            <w:pPr>
              <w:cnfStyle w:val="000000000000" w:firstRow="0" w:lastRow="0" w:firstColumn="0" w:lastColumn="0" w:oddVBand="0" w:evenVBand="0" w:oddHBand="0" w:evenHBand="0" w:firstRowFirstColumn="0" w:firstRowLastColumn="0" w:lastRowFirstColumn="0" w:lastRowLastColumn="0"/>
            </w:pPr>
            <w:r>
              <w:t>Ideal weight for that age</w:t>
            </w:r>
          </w:p>
        </w:tc>
      </w:tr>
      <w:tr w:rsidR="00ED3B31" w14:paraId="081407EC"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5337093F" w14:textId="70340A97" w:rsidR="00ED3B31" w:rsidRPr="00736B8F" w:rsidRDefault="00ED3B31" w:rsidP="00ED3B31">
            <w:proofErr w:type="spellStart"/>
            <w:r>
              <w:t>Idela_calorie_intake</w:t>
            </w:r>
            <w:proofErr w:type="spellEnd"/>
          </w:p>
        </w:tc>
        <w:tc>
          <w:tcPr>
            <w:tcW w:w="1029" w:type="pct"/>
          </w:tcPr>
          <w:p w14:paraId="016A88B0" w14:textId="231AF079"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6F0A7065" w14:textId="68F6C0F9"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7E86D630"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15D3F2CA"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7F15F2E4" w14:textId="485756D5" w:rsidR="00ED3B31" w:rsidRDefault="00ED3B31" w:rsidP="00ED3B31">
            <w:pPr>
              <w:cnfStyle w:val="000000000000" w:firstRow="0" w:lastRow="0" w:firstColumn="0" w:lastColumn="0" w:oddVBand="0" w:evenVBand="0" w:oddHBand="0" w:evenHBand="0" w:firstRowFirstColumn="0" w:firstRowLastColumn="0" w:lastRowFirstColumn="0" w:lastRowLastColumn="0"/>
            </w:pPr>
            <w:r>
              <w:t>Ideal calory intake for that age</w:t>
            </w:r>
          </w:p>
        </w:tc>
      </w:tr>
      <w:tr w:rsidR="00ED3B31" w14:paraId="35A879CC"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03809C37" w14:textId="00E75454" w:rsidR="00ED3B31" w:rsidRDefault="00ED3B31" w:rsidP="00ED3B31">
            <w:proofErr w:type="spellStart"/>
            <w:r>
              <w:t>Your_weight</w:t>
            </w:r>
            <w:proofErr w:type="spellEnd"/>
          </w:p>
        </w:tc>
        <w:tc>
          <w:tcPr>
            <w:tcW w:w="1029" w:type="pct"/>
          </w:tcPr>
          <w:p w14:paraId="77F59549" w14:textId="68621E27"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236D1146"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2A3C78BB"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6CF070A7"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5F1EA4E3" w14:textId="61DA3C4D" w:rsidR="00ED3B31" w:rsidRDefault="00ED3B31" w:rsidP="00ED3B31">
            <w:pPr>
              <w:cnfStyle w:val="000000000000" w:firstRow="0" w:lastRow="0" w:firstColumn="0" w:lastColumn="0" w:oddVBand="0" w:evenVBand="0" w:oddHBand="0" w:evenHBand="0" w:firstRowFirstColumn="0" w:firstRowLastColumn="0" w:lastRowFirstColumn="0" w:lastRowLastColumn="0"/>
            </w:pPr>
            <w:r>
              <w:t>Patient’s weight</w:t>
            </w:r>
          </w:p>
        </w:tc>
      </w:tr>
      <w:tr w:rsidR="00ED3B31" w14:paraId="33272C1E"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1B555F14" w14:textId="178724F1" w:rsidR="00ED3B31" w:rsidRPr="00736B8F" w:rsidRDefault="00ED3B31" w:rsidP="00ED3B31">
            <w:proofErr w:type="spellStart"/>
            <w:r>
              <w:t>Your_height</w:t>
            </w:r>
            <w:proofErr w:type="spellEnd"/>
          </w:p>
        </w:tc>
        <w:tc>
          <w:tcPr>
            <w:tcW w:w="1029" w:type="pct"/>
          </w:tcPr>
          <w:p w14:paraId="352D3F2F" w14:textId="2196786B"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23DDBB67"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0C6B2348"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053531DD"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64C6A14E" w14:textId="59BF0574" w:rsidR="00ED3B31" w:rsidRDefault="00ED3B31" w:rsidP="00ED3B31">
            <w:pPr>
              <w:cnfStyle w:val="000000000000" w:firstRow="0" w:lastRow="0" w:firstColumn="0" w:lastColumn="0" w:oddVBand="0" w:evenVBand="0" w:oddHBand="0" w:evenHBand="0" w:firstRowFirstColumn="0" w:firstRowLastColumn="0" w:lastRowFirstColumn="0" w:lastRowLastColumn="0"/>
            </w:pPr>
            <w:r>
              <w:t>Patient’s height</w:t>
            </w:r>
          </w:p>
        </w:tc>
      </w:tr>
      <w:tr w:rsidR="00ED3B31" w14:paraId="68A69935"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00D43B44" w14:textId="4A5601A8" w:rsidR="00ED3B31" w:rsidRPr="00736B8F" w:rsidRDefault="00ED3B31" w:rsidP="00ED3B31">
            <w:proofErr w:type="spellStart"/>
            <w:r>
              <w:lastRenderedPageBreak/>
              <w:t>Your_bmi</w:t>
            </w:r>
            <w:proofErr w:type="spellEnd"/>
          </w:p>
        </w:tc>
        <w:tc>
          <w:tcPr>
            <w:tcW w:w="1029" w:type="pct"/>
          </w:tcPr>
          <w:p w14:paraId="68F2544D" w14:textId="40DAFA5A"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3398FB72" w14:textId="457D0699"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0EF311D1"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1DFF4AC1" w14:textId="77777777"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65E3A10F" w14:textId="48B89968" w:rsidR="00ED3B31" w:rsidRDefault="00ED3B31" w:rsidP="00ED3B31">
            <w:pPr>
              <w:cnfStyle w:val="000000000000" w:firstRow="0" w:lastRow="0" w:firstColumn="0" w:lastColumn="0" w:oddVBand="0" w:evenVBand="0" w:oddHBand="0" w:evenHBand="0" w:firstRowFirstColumn="0" w:firstRowLastColumn="0" w:lastRowFirstColumn="0" w:lastRowLastColumn="0"/>
            </w:pPr>
            <w:r>
              <w:t>Patient’s BMI</w:t>
            </w:r>
          </w:p>
        </w:tc>
      </w:tr>
      <w:tr w:rsidR="00ED3B31" w14:paraId="3C7F6B1B" w14:textId="77777777" w:rsidTr="00CF4EC2">
        <w:tc>
          <w:tcPr>
            <w:cnfStyle w:val="001000000000" w:firstRow="0" w:lastRow="0" w:firstColumn="1" w:lastColumn="0" w:oddVBand="0" w:evenVBand="0" w:oddHBand="0" w:evenHBand="0" w:firstRowFirstColumn="0" w:firstRowLastColumn="0" w:lastRowFirstColumn="0" w:lastRowLastColumn="0"/>
            <w:tcW w:w="1054" w:type="pct"/>
          </w:tcPr>
          <w:p w14:paraId="472D25E7" w14:textId="7E9E467A" w:rsidR="00ED3B31" w:rsidRDefault="00ED3B31" w:rsidP="00ED3B31">
            <w:proofErr w:type="spellStart"/>
            <w:r>
              <w:t>Calorie_to_intake</w:t>
            </w:r>
            <w:proofErr w:type="spellEnd"/>
          </w:p>
        </w:tc>
        <w:tc>
          <w:tcPr>
            <w:tcW w:w="1029" w:type="pct"/>
          </w:tcPr>
          <w:p w14:paraId="2A13F45F" w14:textId="0F585D6C" w:rsidR="00ED3B31" w:rsidRDefault="00ED3B31" w:rsidP="00ED3B31">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483" w:type="pct"/>
          </w:tcPr>
          <w:p w14:paraId="5A92B81A" w14:textId="4C04AC0C"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972" w:type="pct"/>
          </w:tcPr>
          <w:p w14:paraId="49ADA43F" w14:textId="6A492634" w:rsidR="00ED3B31" w:rsidRDefault="00ED3B31" w:rsidP="00ED3B31">
            <w:pPr>
              <w:cnfStyle w:val="000000000000" w:firstRow="0" w:lastRow="0" w:firstColumn="0" w:lastColumn="0" w:oddVBand="0" w:evenVBand="0" w:oddHBand="0" w:evenHBand="0" w:firstRowFirstColumn="0" w:firstRowLastColumn="0" w:lastRowFirstColumn="0" w:lastRowLastColumn="0"/>
            </w:pPr>
            <w:r>
              <w:t>-</w:t>
            </w:r>
          </w:p>
        </w:tc>
        <w:tc>
          <w:tcPr>
            <w:tcW w:w="734" w:type="pct"/>
          </w:tcPr>
          <w:p w14:paraId="2582E6D2" w14:textId="2689BAD3" w:rsidR="00ED3B31" w:rsidRDefault="00ED3B31" w:rsidP="00ED3B31">
            <w:pPr>
              <w:cnfStyle w:val="000000000000" w:firstRow="0" w:lastRow="0" w:firstColumn="0" w:lastColumn="0" w:oddVBand="0" w:evenVBand="0" w:oddHBand="0" w:evenHBand="0" w:firstRowFirstColumn="0" w:firstRowLastColumn="0" w:lastRowFirstColumn="0" w:lastRowLastColumn="0"/>
            </w:pPr>
            <w:r>
              <w:t>Not-null</w:t>
            </w:r>
          </w:p>
        </w:tc>
        <w:tc>
          <w:tcPr>
            <w:tcW w:w="728" w:type="pct"/>
          </w:tcPr>
          <w:p w14:paraId="29DDC947" w14:textId="2F3AFCF2" w:rsidR="00ED3B31" w:rsidRPr="00CF4EC2" w:rsidRDefault="00ED3B31" w:rsidP="00ED3B31">
            <w:pPr>
              <w:cnfStyle w:val="000000000000" w:firstRow="0" w:lastRow="0" w:firstColumn="0" w:lastColumn="0" w:oddVBand="0" w:evenVBand="0" w:oddHBand="0" w:evenHBand="0" w:firstRowFirstColumn="0" w:firstRowLastColumn="0" w:lastRowFirstColumn="0" w:lastRowLastColumn="0"/>
              <w:rPr>
                <w:sz w:val="20"/>
                <w:szCs w:val="20"/>
              </w:rPr>
            </w:pPr>
            <w:r w:rsidRPr="00CF4EC2">
              <w:rPr>
                <w:sz w:val="20"/>
                <w:szCs w:val="20"/>
              </w:rPr>
              <w:t xml:space="preserve">Calories to be consumed by the user </w:t>
            </w:r>
          </w:p>
        </w:tc>
      </w:tr>
    </w:tbl>
    <w:p w14:paraId="3CC76BCE" w14:textId="0506A93C" w:rsidR="00ED3B31" w:rsidRDefault="00ED3B31" w:rsidP="00782C5D"/>
    <w:p w14:paraId="6B9703B0" w14:textId="7C75D309" w:rsidR="00ED3B31" w:rsidRDefault="00ED3B31" w:rsidP="00782C5D">
      <w:r>
        <w:t>MEDICAL HISTORY:</w:t>
      </w:r>
    </w:p>
    <w:tbl>
      <w:tblPr>
        <w:tblStyle w:val="GridTable1Light-Accent4"/>
        <w:tblW w:w="4995" w:type="pct"/>
        <w:tblLook w:val="04A0" w:firstRow="1" w:lastRow="0" w:firstColumn="1" w:lastColumn="0" w:noHBand="0" w:noVBand="1"/>
      </w:tblPr>
      <w:tblGrid>
        <w:gridCol w:w="1703"/>
        <w:gridCol w:w="1911"/>
        <w:gridCol w:w="1302"/>
        <w:gridCol w:w="2057"/>
        <w:gridCol w:w="1550"/>
        <w:gridCol w:w="1537"/>
      </w:tblGrid>
      <w:tr w:rsidR="00727830" w14:paraId="6297AD0D" w14:textId="77777777" w:rsidTr="009A4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pct"/>
          </w:tcPr>
          <w:p w14:paraId="4A0A89FA" w14:textId="77777777" w:rsidR="00ED3B31" w:rsidRDefault="00ED3B31" w:rsidP="00F20382">
            <w:r>
              <w:t>Field Name</w:t>
            </w:r>
          </w:p>
        </w:tc>
        <w:tc>
          <w:tcPr>
            <w:tcW w:w="950" w:type="pct"/>
          </w:tcPr>
          <w:p w14:paraId="115C1464"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Data Type</w:t>
            </w:r>
          </w:p>
        </w:tc>
        <w:tc>
          <w:tcPr>
            <w:tcW w:w="647" w:type="pct"/>
          </w:tcPr>
          <w:p w14:paraId="1486E845"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1022" w:type="pct"/>
          </w:tcPr>
          <w:p w14:paraId="16894B6D" w14:textId="79DBA8F0" w:rsidR="00ED3B31"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2C1F5C75"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Constraints</w:t>
            </w:r>
          </w:p>
        </w:tc>
        <w:tc>
          <w:tcPr>
            <w:tcW w:w="764" w:type="pct"/>
          </w:tcPr>
          <w:p w14:paraId="4A2AAF66" w14:textId="77777777" w:rsidR="00ED3B31" w:rsidRDefault="00ED3B31" w:rsidP="00F20382">
            <w:pPr>
              <w:cnfStyle w:val="100000000000" w:firstRow="1" w:lastRow="0" w:firstColumn="0" w:lastColumn="0" w:oddVBand="0" w:evenVBand="0" w:oddHBand="0" w:evenHBand="0" w:firstRowFirstColumn="0" w:firstRowLastColumn="0" w:lastRowFirstColumn="0" w:lastRowLastColumn="0"/>
            </w:pPr>
            <w:r>
              <w:t>Description</w:t>
            </w:r>
          </w:p>
        </w:tc>
      </w:tr>
      <w:tr w:rsidR="00ED3B31" w14:paraId="2AF7BA6B" w14:textId="77777777" w:rsidTr="009A4F6A">
        <w:trPr>
          <w:trHeight w:val="995"/>
        </w:trPr>
        <w:tc>
          <w:tcPr>
            <w:cnfStyle w:val="001000000000" w:firstRow="0" w:lastRow="0" w:firstColumn="1" w:lastColumn="0" w:oddVBand="0" w:evenVBand="0" w:oddHBand="0" w:evenHBand="0" w:firstRowFirstColumn="0" w:firstRowLastColumn="0" w:lastRowFirstColumn="0" w:lastRowLastColumn="0"/>
            <w:tcW w:w="847" w:type="pct"/>
          </w:tcPr>
          <w:p w14:paraId="6FD6B31F" w14:textId="77777777" w:rsidR="00ED3B31" w:rsidRDefault="00ED3B31" w:rsidP="00F20382">
            <w:r>
              <w:t>Id</w:t>
            </w:r>
          </w:p>
        </w:tc>
        <w:tc>
          <w:tcPr>
            <w:tcW w:w="950" w:type="pct"/>
          </w:tcPr>
          <w:p w14:paraId="1AA29F94"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647" w:type="pct"/>
          </w:tcPr>
          <w:p w14:paraId="6BD0B938"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20</w:t>
            </w:r>
          </w:p>
        </w:tc>
        <w:tc>
          <w:tcPr>
            <w:tcW w:w="1022" w:type="pct"/>
          </w:tcPr>
          <w:p w14:paraId="415E8BFC" w14:textId="7511F726" w:rsidR="00ED3B31"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632D1916"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64" w:type="pct"/>
          </w:tcPr>
          <w:p w14:paraId="54285953" w14:textId="642D4C5E" w:rsidR="00ED3B31" w:rsidRDefault="00ED3B31" w:rsidP="00F20382">
            <w:pPr>
              <w:cnfStyle w:val="000000000000" w:firstRow="0" w:lastRow="0" w:firstColumn="0" w:lastColumn="0" w:oddVBand="0" w:evenVBand="0" w:oddHBand="0" w:evenHBand="0" w:firstRowFirstColumn="0" w:firstRowLastColumn="0" w:lastRowFirstColumn="0" w:lastRowLastColumn="0"/>
            </w:pPr>
            <w:r>
              <w:t xml:space="preserve">ID for each </w:t>
            </w:r>
            <w:r w:rsidR="00727830">
              <w:t>patient-history</w:t>
            </w:r>
          </w:p>
        </w:tc>
      </w:tr>
      <w:tr w:rsidR="00727830" w14:paraId="4E5D8B69" w14:textId="77777777" w:rsidTr="009A4F6A">
        <w:tc>
          <w:tcPr>
            <w:cnfStyle w:val="001000000000" w:firstRow="0" w:lastRow="0" w:firstColumn="1" w:lastColumn="0" w:oddVBand="0" w:evenVBand="0" w:oddHBand="0" w:evenHBand="0" w:firstRowFirstColumn="0" w:firstRowLastColumn="0" w:lastRowFirstColumn="0" w:lastRowLastColumn="0"/>
            <w:tcW w:w="847" w:type="pct"/>
          </w:tcPr>
          <w:p w14:paraId="7CB7589C" w14:textId="4D0C7CF2" w:rsidR="00ED3B31" w:rsidRDefault="00ED3B31" w:rsidP="00F20382">
            <w:proofErr w:type="spellStart"/>
            <w:r>
              <w:t>Patient_id</w:t>
            </w:r>
            <w:proofErr w:type="spellEnd"/>
          </w:p>
        </w:tc>
        <w:tc>
          <w:tcPr>
            <w:tcW w:w="950" w:type="pct"/>
          </w:tcPr>
          <w:p w14:paraId="20CF4C4A" w14:textId="4AD08B34" w:rsidR="00ED3B31" w:rsidRDefault="00727830" w:rsidP="00F20382">
            <w:pPr>
              <w:cnfStyle w:val="000000000000" w:firstRow="0" w:lastRow="0" w:firstColumn="0" w:lastColumn="0" w:oddVBand="0" w:evenVBand="0" w:oddHBand="0" w:evenHBand="0" w:firstRowFirstColumn="0" w:firstRowLastColumn="0" w:lastRowFirstColumn="0" w:lastRowLastColumn="0"/>
            </w:pPr>
            <w:r>
              <w:t>integerField</w:t>
            </w:r>
          </w:p>
        </w:tc>
        <w:tc>
          <w:tcPr>
            <w:tcW w:w="647" w:type="pct"/>
          </w:tcPr>
          <w:p w14:paraId="4BAE70D9" w14:textId="1C0721DE" w:rsidR="00ED3B31" w:rsidRDefault="00727830" w:rsidP="00F20382">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7E2C16FC" w14:textId="7EB9B3E7" w:rsidR="00ED3B31" w:rsidRDefault="00727830" w:rsidP="00F20382">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7C7ABFCC"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0C1CF7DD" w14:textId="1F8C52D5" w:rsidR="00ED3B31" w:rsidRDefault="00727830" w:rsidP="00F20382">
            <w:pPr>
              <w:cnfStyle w:val="000000000000" w:firstRow="0" w:lastRow="0" w:firstColumn="0" w:lastColumn="0" w:oddVBand="0" w:evenVBand="0" w:oddHBand="0" w:evenHBand="0" w:firstRowFirstColumn="0" w:firstRowLastColumn="0" w:lastRowFirstColumn="0" w:lastRowLastColumn="0"/>
            </w:pPr>
            <w:r>
              <w:t>Patient ID</w:t>
            </w:r>
          </w:p>
        </w:tc>
      </w:tr>
      <w:tr w:rsidR="009A4F6A" w14:paraId="40849197" w14:textId="77777777" w:rsidTr="009A4F6A">
        <w:tc>
          <w:tcPr>
            <w:cnfStyle w:val="001000000000" w:firstRow="0" w:lastRow="0" w:firstColumn="1" w:lastColumn="0" w:oddVBand="0" w:evenVBand="0" w:oddHBand="0" w:evenHBand="0" w:firstRowFirstColumn="0" w:firstRowLastColumn="0" w:lastRowFirstColumn="0" w:lastRowLastColumn="0"/>
            <w:tcW w:w="847" w:type="pct"/>
          </w:tcPr>
          <w:p w14:paraId="75BA28D6" w14:textId="6A544CB0" w:rsidR="009A4F6A" w:rsidRDefault="009A4F6A" w:rsidP="009A4F6A">
            <w:proofErr w:type="spellStart"/>
            <w:r>
              <w:t>Doctor_id</w:t>
            </w:r>
            <w:proofErr w:type="spellEnd"/>
          </w:p>
        </w:tc>
        <w:tc>
          <w:tcPr>
            <w:tcW w:w="950" w:type="pct"/>
          </w:tcPr>
          <w:p w14:paraId="01BD96F4" w14:textId="214CA685" w:rsidR="009A4F6A" w:rsidRDefault="009A4F6A" w:rsidP="009A4F6A">
            <w:pPr>
              <w:cnfStyle w:val="000000000000" w:firstRow="0" w:lastRow="0" w:firstColumn="0" w:lastColumn="0" w:oddVBand="0" w:evenVBand="0" w:oddHBand="0" w:evenHBand="0" w:firstRowFirstColumn="0" w:firstRowLastColumn="0" w:lastRowFirstColumn="0" w:lastRowLastColumn="0"/>
            </w:pPr>
            <w:r>
              <w:t>integerField</w:t>
            </w:r>
          </w:p>
        </w:tc>
        <w:tc>
          <w:tcPr>
            <w:tcW w:w="647" w:type="pct"/>
          </w:tcPr>
          <w:p w14:paraId="6154AFD5" w14:textId="68BB55F6" w:rsidR="009A4F6A" w:rsidRDefault="009A4F6A" w:rsidP="009A4F6A">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08EA6A22" w14:textId="53A31E37" w:rsidR="009A4F6A" w:rsidRDefault="009A4F6A" w:rsidP="009A4F6A">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23F6461D" w14:textId="0E4729A7" w:rsidR="009A4F6A" w:rsidRDefault="009A4F6A" w:rsidP="009A4F6A">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39EC7D02" w14:textId="22F4C46A" w:rsidR="009A4F6A" w:rsidRDefault="009A4F6A" w:rsidP="009A4F6A">
            <w:pPr>
              <w:cnfStyle w:val="000000000000" w:firstRow="0" w:lastRow="0" w:firstColumn="0" w:lastColumn="0" w:oddVBand="0" w:evenVBand="0" w:oddHBand="0" w:evenHBand="0" w:firstRowFirstColumn="0" w:firstRowLastColumn="0" w:lastRowFirstColumn="0" w:lastRowLastColumn="0"/>
            </w:pPr>
            <w:r>
              <w:t>Doctor ID</w:t>
            </w:r>
          </w:p>
        </w:tc>
      </w:tr>
      <w:tr w:rsidR="00727830" w14:paraId="7C914080" w14:textId="77777777" w:rsidTr="009A4F6A">
        <w:tc>
          <w:tcPr>
            <w:cnfStyle w:val="001000000000" w:firstRow="0" w:lastRow="0" w:firstColumn="1" w:lastColumn="0" w:oddVBand="0" w:evenVBand="0" w:oddHBand="0" w:evenHBand="0" w:firstRowFirstColumn="0" w:firstRowLastColumn="0" w:lastRowFirstColumn="0" w:lastRowLastColumn="0"/>
            <w:tcW w:w="847" w:type="pct"/>
          </w:tcPr>
          <w:p w14:paraId="38D21BDB" w14:textId="57B6B72B" w:rsidR="00ED3B31" w:rsidRDefault="00727830" w:rsidP="00F20382">
            <w:r>
              <w:t>Date</w:t>
            </w:r>
          </w:p>
        </w:tc>
        <w:tc>
          <w:tcPr>
            <w:tcW w:w="950" w:type="pct"/>
          </w:tcPr>
          <w:p w14:paraId="6F837DC4" w14:textId="570ADA8A" w:rsidR="00ED3B31" w:rsidRDefault="00727830" w:rsidP="00F20382">
            <w:pPr>
              <w:cnfStyle w:val="000000000000" w:firstRow="0" w:lastRow="0" w:firstColumn="0" w:lastColumn="0" w:oddVBand="0" w:evenVBand="0" w:oddHBand="0" w:evenHBand="0" w:firstRowFirstColumn="0" w:firstRowLastColumn="0" w:lastRowFirstColumn="0" w:lastRowLastColumn="0"/>
            </w:pPr>
            <w:r>
              <w:t>DateField</w:t>
            </w:r>
          </w:p>
        </w:tc>
        <w:tc>
          <w:tcPr>
            <w:tcW w:w="647" w:type="pct"/>
          </w:tcPr>
          <w:p w14:paraId="227CC6E9" w14:textId="7018EBD4" w:rsidR="00ED3B31" w:rsidRDefault="00727830" w:rsidP="00F20382">
            <w:pPr>
              <w:cnfStyle w:val="000000000000" w:firstRow="0" w:lastRow="0" w:firstColumn="0" w:lastColumn="0" w:oddVBand="0" w:evenVBand="0" w:oddHBand="0" w:evenHBand="0" w:firstRowFirstColumn="0" w:firstRowLastColumn="0" w:lastRowFirstColumn="0" w:lastRowLastColumn="0"/>
            </w:pPr>
            <w:r>
              <w:t>-</w:t>
            </w:r>
          </w:p>
        </w:tc>
        <w:tc>
          <w:tcPr>
            <w:tcW w:w="1022" w:type="pct"/>
          </w:tcPr>
          <w:p w14:paraId="27E7921E"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79DD4896"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39368B78" w14:textId="6D87FE96" w:rsidR="00ED3B31" w:rsidRDefault="00727830" w:rsidP="00F20382">
            <w:pPr>
              <w:cnfStyle w:val="000000000000" w:firstRow="0" w:lastRow="0" w:firstColumn="0" w:lastColumn="0" w:oddVBand="0" w:evenVBand="0" w:oddHBand="0" w:evenHBand="0" w:firstRowFirstColumn="0" w:firstRowLastColumn="0" w:lastRowFirstColumn="0" w:lastRowLastColumn="0"/>
            </w:pPr>
            <w:r>
              <w:t>Date of approach</w:t>
            </w:r>
          </w:p>
        </w:tc>
      </w:tr>
      <w:tr w:rsidR="00ED3B31" w14:paraId="71C18555" w14:textId="77777777" w:rsidTr="009A4F6A">
        <w:tc>
          <w:tcPr>
            <w:cnfStyle w:val="001000000000" w:firstRow="0" w:lastRow="0" w:firstColumn="1" w:lastColumn="0" w:oddVBand="0" w:evenVBand="0" w:oddHBand="0" w:evenHBand="0" w:firstRowFirstColumn="0" w:firstRowLastColumn="0" w:lastRowFirstColumn="0" w:lastRowLastColumn="0"/>
            <w:tcW w:w="847" w:type="pct"/>
          </w:tcPr>
          <w:p w14:paraId="6B645A65" w14:textId="1EBE0F0B" w:rsidR="00ED3B31" w:rsidRDefault="00727830" w:rsidP="00F20382">
            <w:r>
              <w:t>Problems</w:t>
            </w:r>
          </w:p>
        </w:tc>
        <w:tc>
          <w:tcPr>
            <w:tcW w:w="950" w:type="pct"/>
          </w:tcPr>
          <w:p w14:paraId="03ECC41D"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CharField</w:t>
            </w:r>
          </w:p>
        </w:tc>
        <w:tc>
          <w:tcPr>
            <w:tcW w:w="647" w:type="pct"/>
          </w:tcPr>
          <w:p w14:paraId="2D2C43E9" w14:textId="674E5D77" w:rsidR="00ED3B31"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1022" w:type="pct"/>
          </w:tcPr>
          <w:p w14:paraId="1635FE0A"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05F888C" w14:textId="77777777" w:rsidR="00ED3B31" w:rsidRDefault="00ED3B31" w:rsidP="00F20382">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5C061E34" w14:textId="4F90A645" w:rsidR="00ED3B31" w:rsidRDefault="00727830" w:rsidP="00F20382">
            <w:pPr>
              <w:cnfStyle w:val="000000000000" w:firstRow="0" w:lastRow="0" w:firstColumn="0" w:lastColumn="0" w:oddVBand="0" w:evenVBand="0" w:oddHBand="0" w:evenHBand="0" w:firstRowFirstColumn="0" w:firstRowLastColumn="0" w:lastRowFirstColumn="0" w:lastRowLastColumn="0"/>
            </w:pPr>
            <w:r>
              <w:t>Patient’s suffering from which problems</w:t>
            </w:r>
          </w:p>
        </w:tc>
      </w:tr>
      <w:tr w:rsidR="00727830" w14:paraId="082CE425" w14:textId="77777777" w:rsidTr="009A4F6A">
        <w:tc>
          <w:tcPr>
            <w:cnfStyle w:val="001000000000" w:firstRow="0" w:lastRow="0" w:firstColumn="1" w:lastColumn="0" w:oddVBand="0" w:evenVBand="0" w:oddHBand="0" w:evenHBand="0" w:firstRowFirstColumn="0" w:firstRowLastColumn="0" w:lastRowFirstColumn="0" w:lastRowLastColumn="0"/>
            <w:tcW w:w="847" w:type="pct"/>
          </w:tcPr>
          <w:p w14:paraId="7CA6A470" w14:textId="1B9E3F16" w:rsidR="00727830" w:rsidRDefault="00727830" w:rsidP="00F20382">
            <w:r>
              <w:t>Prescription</w:t>
            </w:r>
          </w:p>
        </w:tc>
        <w:tc>
          <w:tcPr>
            <w:tcW w:w="950" w:type="pct"/>
          </w:tcPr>
          <w:p w14:paraId="1FFF5DF1" w14:textId="570BEA6D" w:rsidR="00727830" w:rsidRDefault="00727830" w:rsidP="00F20382">
            <w:pPr>
              <w:cnfStyle w:val="000000000000" w:firstRow="0" w:lastRow="0" w:firstColumn="0" w:lastColumn="0" w:oddVBand="0" w:evenVBand="0" w:oddHBand="0" w:evenHBand="0" w:firstRowFirstColumn="0" w:firstRowLastColumn="0" w:lastRowFirstColumn="0" w:lastRowLastColumn="0"/>
            </w:pPr>
            <w:r>
              <w:t>CharField</w:t>
            </w:r>
          </w:p>
        </w:tc>
        <w:tc>
          <w:tcPr>
            <w:tcW w:w="647" w:type="pct"/>
          </w:tcPr>
          <w:p w14:paraId="22C3A6C4" w14:textId="68127272" w:rsidR="00727830" w:rsidRDefault="00727830" w:rsidP="00F20382">
            <w:pPr>
              <w:cnfStyle w:val="000000000000" w:firstRow="0" w:lastRow="0" w:firstColumn="0" w:lastColumn="0" w:oddVBand="0" w:evenVBand="0" w:oddHBand="0" w:evenHBand="0" w:firstRowFirstColumn="0" w:firstRowLastColumn="0" w:lastRowFirstColumn="0" w:lastRowLastColumn="0"/>
            </w:pPr>
            <w:r>
              <w:t>300</w:t>
            </w:r>
          </w:p>
        </w:tc>
        <w:tc>
          <w:tcPr>
            <w:tcW w:w="1022" w:type="pct"/>
          </w:tcPr>
          <w:p w14:paraId="46E17A3B" w14:textId="58AB151E" w:rsidR="00727830" w:rsidRDefault="00727830"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31AF8C8" w14:textId="2B753939" w:rsidR="00727830" w:rsidRDefault="00727830" w:rsidP="00F20382">
            <w:pPr>
              <w:cnfStyle w:val="000000000000" w:firstRow="0" w:lastRow="0" w:firstColumn="0" w:lastColumn="0" w:oddVBand="0" w:evenVBand="0" w:oddHBand="0" w:evenHBand="0" w:firstRowFirstColumn="0" w:firstRowLastColumn="0" w:lastRowFirstColumn="0" w:lastRowLastColumn="0"/>
            </w:pPr>
            <w:r>
              <w:t>Not-null</w:t>
            </w:r>
          </w:p>
        </w:tc>
        <w:tc>
          <w:tcPr>
            <w:tcW w:w="764" w:type="pct"/>
          </w:tcPr>
          <w:p w14:paraId="4CC6F835" w14:textId="56595703" w:rsidR="00727830" w:rsidRDefault="00727830" w:rsidP="00F20382">
            <w:pPr>
              <w:cnfStyle w:val="000000000000" w:firstRow="0" w:lastRow="0" w:firstColumn="0" w:lastColumn="0" w:oddVBand="0" w:evenVBand="0" w:oddHBand="0" w:evenHBand="0" w:firstRowFirstColumn="0" w:firstRowLastColumn="0" w:lastRowFirstColumn="0" w:lastRowLastColumn="0"/>
            </w:pPr>
            <w:r>
              <w:t>Prescription to solve the problems</w:t>
            </w:r>
          </w:p>
        </w:tc>
      </w:tr>
    </w:tbl>
    <w:p w14:paraId="36482AA3" w14:textId="77777777" w:rsidR="00CF4EC2" w:rsidRDefault="00CF4EC2" w:rsidP="00782C5D"/>
    <w:p w14:paraId="3964AB90" w14:textId="77777777" w:rsidR="00CF4EC2" w:rsidRDefault="00CF4EC2" w:rsidP="00782C5D"/>
    <w:p w14:paraId="0AAD7D48" w14:textId="77777777" w:rsidR="00CF4EC2" w:rsidRDefault="00CF4EC2" w:rsidP="00782C5D"/>
    <w:p w14:paraId="2BDAEE15" w14:textId="77777777" w:rsidR="00CF4EC2" w:rsidRDefault="00CF4EC2" w:rsidP="00782C5D"/>
    <w:p w14:paraId="70948316" w14:textId="77777777" w:rsidR="00CF4EC2" w:rsidRDefault="00CF4EC2" w:rsidP="00782C5D"/>
    <w:p w14:paraId="1D7AD64D" w14:textId="77777777" w:rsidR="00CF4EC2" w:rsidRDefault="00CF4EC2" w:rsidP="00782C5D"/>
    <w:p w14:paraId="03C7BA55" w14:textId="0C75C7B3" w:rsidR="00727830" w:rsidRDefault="00727830" w:rsidP="00782C5D">
      <w:r>
        <w:lastRenderedPageBreak/>
        <w:t>APPOINTMENT:</w:t>
      </w:r>
    </w:p>
    <w:tbl>
      <w:tblPr>
        <w:tblStyle w:val="GridTable1Light-Accent4"/>
        <w:tblW w:w="5000" w:type="pct"/>
        <w:tblLook w:val="04A0" w:firstRow="1" w:lastRow="0" w:firstColumn="1" w:lastColumn="0" w:noHBand="0" w:noVBand="1"/>
      </w:tblPr>
      <w:tblGrid>
        <w:gridCol w:w="1972"/>
        <w:gridCol w:w="1911"/>
        <w:gridCol w:w="1016"/>
        <w:gridCol w:w="2057"/>
        <w:gridCol w:w="1550"/>
        <w:gridCol w:w="1564"/>
      </w:tblGrid>
      <w:tr w:rsidR="00727830" w14:paraId="7E1A3BC1" w14:textId="77777777" w:rsidTr="00357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14:paraId="7AF5C146" w14:textId="77777777" w:rsidR="00727830" w:rsidRDefault="00727830" w:rsidP="00F20382">
            <w:r>
              <w:t>Field Name</w:t>
            </w:r>
          </w:p>
        </w:tc>
        <w:tc>
          <w:tcPr>
            <w:tcW w:w="899" w:type="pct"/>
          </w:tcPr>
          <w:p w14:paraId="410484FA" w14:textId="77777777" w:rsidR="00727830" w:rsidRDefault="00727830" w:rsidP="00F20382">
            <w:pPr>
              <w:cnfStyle w:val="100000000000" w:firstRow="1" w:lastRow="0" w:firstColumn="0" w:lastColumn="0" w:oddVBand="0" w:evenVBand="0" w:oddHBand="0" w:evenHBand="0" w:firstRowFirstColumn="0" w:firstRowLastColumn="0" w:lastRowFirstColumn="0" w:lastRowLastColumn="0"/>
            </w:pPr>
            <w:r>
              <w:t>Data Type</w:t>
            </w:r>
          </w:p>
        </w:tc>
        <w:tc>
          <w:tcPr>
            <w:tcW w:w="481" w:type="pct"/>
          </w:tcPr>
          <w:p w14:paraId="656E500C" w14:textId="77777777" w:rsidR="00727830" w:rsidRDefault="00727830"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967" w:type="pct"/>
          </w:tcPr>
          <w:p w14:paraId="5401C568" w14:textId="77777777" w:rsidR="00727830" w:rsidRDefault="00727830"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30" w:type="pct"/>
          </w:tcPr>
          <w:p w14:paraId="62FF19F2" w14:textId="77777777" w:rsidR="00727830" w:rsidRDefault="00727830" w:rsidP="00F20382">
            <w:pPr>
              <w:cnfStyle w:val="100000000000" w:firstRow="1" w:lastRow="0" w:firstColumn="0" w:lastColumn="0" w:oddVBand="0" w:evenVBand="0" w:oddHBand="0" w:evenHBand="0" w:firstRowFirstColumn="0" w:firstRowLastColumn="0" w:lastRowFirstColumn="0" w:lastRowLastColumn="0"/>
            </w:pPr>
            <w:r>
              <w:t>Constraints</w:t>
            </w:r>
          </w:p>
        </w:tc>
        <w:tc>
          <w:tcPr>
            <w:tcW w:w="737" w:type="pct"/>
          </w:tcPr>
          <w:p w14:paraId="6F9339B8" w14:textId="77777777" w:rsidR="00727830" w:rsidRDefault="00727830" w:rsidP="00F20382">
            <w:pPr>
              <w:cnfStyle w:val="100000000000" w:firstRow="1" w:lastRow="0" w:firstColumn="0" w:lastColumn="0" w:oddVBand="0" w:evenVBand="0" w:oddHBand="0" w:evenHBand="0" w:firstRowFirstColumn="0" w:firstRowLastColumn="0" w:lastRowFirstColumn="0" w:lastRowLastColumn="0"/>
            </w:pPr>
            <w:r>
              <w:t>Description</w:t>
            </w:r>
          </w:p>
        </w:tc>
      </w:tr>
      <w:tr w:rsidR="00727830" w14:paraId="6DC41190" w14:textId="77777777" w:rsidTr="00357D82">
        <w:trPr>
          <w:trHeight w:val="995"/>
        </w:trPr>
        <w:tc>
          <w:tcPr>
            <w:cnfStyle w:val="001000000000" w:firstRow="0" w:lastRow="0" w:firstColumn="1" w:lastColumn="0" w:oddVBand="0" w:evenVBand="0" w:oddHBand="0" w:evenHBand="0" w:firstRowFirstColumn="0" w:firstRowLastColumn="0" w:lastRowFirstColumn="0" w:lastRowLastColumn="0"/>
            <w:tcW w:w="1185" w:type="pct"/>
          </w:tcPr>
          <w:p w14:paraId="4F735B51" w14:textId="77777777" w:rsidR="00727830" w:rsidRDefault="00727830" w:rsidP="00F20382">
            <w:r>
              <w:t>Id</w:t>
            </w:r>
          </w:p>
        </w:tc>
        <w:tc>
          <w:tcPr>
            <w:tcW w:w="899" w:type="pct"/>
          </w:tcPr>
          <w:p w14:paraId="1783042D"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481" w:type="pct"/>
          </w:tcPr>
          <w:p w14:paraId="1843EC58"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20</w:t>
            </w:r>
          </w:p>
        </w:tc>
        <w:tc>
          <w:tcPr>
            <w:tcW w:w="967" w:type="pct"/>
          </w:tcPr>
          <w:p w14:paraId="00CEB614"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Primary</w:t>
            </w:r>
          </w:p>
        </w:tc>
        <w:tc>
          <w:tcPr>
            <w:tcW w:w="730" w:type="pct"/>
          </w:tcPr>
          <w:p w14:paraId="152BC308"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37" w:type="pct"/>
          </w:tcPr>
          <w:p w14:paraId="4AE5D25D" w14:textId="069EC509" w:rsidR="00727830" w:rsidRDefault="00727830" w:rsidP="00F20382">
            <w:pPr>
              <w:cnfStyle w:val="000000000000" w:firstRow="0" w:lastRow="0" w:firstColumn="0" w:lastColumn="0" w:oddVBand="0" w:evenVBand="0" w:oddHBand="0" w:evenHBand="0" w:firstRowFirstColumn="0" w:firstRowLastColumn="0" w:lastRowFirstColumn="0" w:lastRowLastColumn="0"/>
            </w:pPr>
            <w:r>
              <w:t xml:space="preserve">ID for each </w:t>
            </w:r>
            <w:r w:rsidR="007A3749">
              <w:t>appointment</w:t>
            </w:r>
          </w:p>
        </w:tc>
      </w:tr>
      <w:tr w:rsidR="00357D82" w14:paraId="4E03ECF4"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65735A23" w14:textId="36C6D3CB" w:rsidR="00357D82" w:rsidRDefault="00357D82" w:rsidP="00F20382">
            <w:proofErr w:type="spellStart"/>
            <w:r>
              <w:t>Fname</w:t>
            </w:r>
            <w:proofErr w:type="spellEnd"/>
          </w:p>
        </w:tc>
        <w:tc>
          <w:tcPr>
            <w:tcW w:w="899" w:type="pct"/>
          </w:tcPr>
          <w:p w14:paraId="1555EB00" w14:textId="6F9090CD" w:rsidR="00357D82" w:rsidRDefault="00357D82" w:rsidP="00F20382">
            <w:pPr>
              <w:cnfStyle w:val="000000000000" w:firstRow="0" w:lastRow="0" w:firstColumn="0" w:lastColumn="0" w:oddVBand="0" w:evenVBand="0" w:oddHBand="0" w:evenHBand="0" w:firstRowFirstColumn="0" w:firstRowLastColumn="0" w:lastRowFirstColumn="0" w:lastRowLastColumn="0"/>
            </w:pPr>
            <w:r>
              <w:t>CharField</w:t>
            </w:r>
          </w:p>
        </w:tc>
        <w:tc>
          <w:tcPr>
            <w:tcW w:w="481" w:type="pct"/>
          </w:tcPr>
          <w:p w14:paraId="1C252343" w14:textId="4F1F94CC" w:rsidR="00357D82"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967" w:type="pct"/>
          </w:tcPr>
          <w:p w14:paraId="57C68706" w14:textId="73B89387"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7636C82B" w14:textId="0FF87ACD"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2EAA1567" w14:textId="390836F8" w:rsidR="00357D82" w:rsidRDefault="00357D82" w:rsidP="00F20382">
            <w:pPr>
              <w:cnfStyle w:val="000000000000" w:firstRow="0" w:lastRow="0" w:firstColumn="0" w:lastColumn="0" w:oddVBand="0" w:evenVBand="0" w:oddHBand="0" w:evenHBand="0" w:firstRowFirstColumn="0" w:firstRowLastColumn="0" w:lastRowFirstColumn="0" w:lastRowLastColumn="0"/>
            </w:pPr>
            <w:r>
              <w:t>Patients name</w:t>
            </w:r>
          </w:p>
        </w:tc>
      </w:tr>
      <w:tr w:rsidR="00357D82" w14:paraId="5F1316D3"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4D3E7DEE" w14:textId="5B2B206B" w:rsidR="00357D82" w:rsidRDefault="00357D82" w:rsidP="00F20382">
            <w:proofErr w:type="spellStart"/>
            <w:r>
              <w:t>lname</w:t>
            </w:r>
            <w:proofErr w:type="spellEnd"/>
          </w:p>
        </w:tc>
        <w:tc>
          <w:tcPr>
            <w:tcW w:w="899" w:type="pct"/>
          </w:tcPr>
          <w:p w14:paraId="717202E0" w14:textId="205FD652" w:rsidR="00357D82" w:rsidRDefault="00357D82" w:rsidP="00F20382">
            <w:pPr>
              <w:cnfStyle w:val="000000000000" w:firstRow="0" w:lastRow="0" w:firstColumn="0" w:lastColumn="0" w:oddVBand="0" w:evenVBand="0" w:oddHBand="0" w:evenHBand="0" w:firstRowFirstColumn="0" w:firstRowLastColumn="0" w:lastRowFirstColumn="0" w:lastRowLastColumn="0"/>
            </w:pPr>
            <w:r>
              <w:t>CharField</w:t>
            </w:r>
          </w:p>
        </w:tc>
        <w:tc>
          <w:tcPr>
            <w:tcW w:w="481" w:type="pct"/>
          </w:tcPr>
          <w:p w14:paraId="3DE54F66" w14:textId="1CB55633" w:rsidR="00357D82"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967" w:type="pct"/>
          </w:tcPr>
          <w:p w14:paraId="2123D7FE" w14:textId="0B009A4E"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7722003D" w14:textId="4A8BD33A"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6E70239C" w14:textId="6309E180" w:rsidR="00357D82" w:rsidRDefault="00357D82" w:rsidP="00F20382">
            <w:pPr>
              <w:cnfStyle w:val="000000000000" w:firstRow="0" w:lastRow="0" w:firstColumn="0" w:lastColumn="0" w:oddVBand="0" w:evenVBand="0" w:oddHBand="0" w:evenHBand="0" w:firstRowFirstColumn="0" w:firstRowLastColumn="0" w:lastRowFirstColumn="0" w:lastRowLastColumn="0"/>
            </w:pPr>
            <w:r>
              <w:t>Patients name</w:t>
            </w:r>
          </w:p>
        </w:tc>
      </w:tr>
      <w:tr w:rsidR="00357D82" w14:paraId="72C46841"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012E93B3" w14:textId="7BCD6AF4" w:rsidR="00357D82" w:rsidRDefault="00357D82" w:rsidP="00F20382">
            <w:r>
              <w:t>Email</w:t>
            </w:r>
          </w:p>
        </w:tc>
        <w:tc>
          <w:tcPr>
            <w:tcW w:w="899" w:type="pct"/>
          </w:tcPr>
          <w:p w14:paraId="72E4E436" w14:textId="451B4478" w:rsidR="00357D82" w:rsidRDefault="00357D82" w:rsidP="00F20382">
            <w:pPr>
              <w:cnfStyle w:val="000000000000" w:firstRow="0" w:lastRow="0" w:firstColumn="0" w:lastColumn="0" w:oddVBand="0" w:evenVBand="0" w:oddHBand="0" w:evenHBand="0" w:firstRowFirstColumn="0" w:firstRowLastColumn="0" w:lastRowFirstColumn="0" w:lastRowLastColumn="0"/>
            </w:pPr>
            <w:proofErr w:type="spellStart"/>
            <w:r>
              <w:t>EmailField</w:t>
            </w:r>
            <w:proofErr w:type="spellEnd"/>
          </w:p>
        </w:tc>
        <w:tc>
          <w:tcPr>
            <w:tcW w:w="481" w:type="pct"/>
          </w:tcPr>
          <w:p w14:paraId="5213CF92" w14:textId="421E7607"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967" w:type="pct"/>
          </w:tcPr>
          <w:p w14:paraId="5D0F0541" w14:textId="25A2D17F"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24497A10" w14:textId="724BBEA3"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31DC7D6C" w14:textId="34BAF150" w:rsidR="00357D82" w:rsidRDefault="00357D82" w:rsidP="00F20382">
            <w:pPr>
              <w:cnfStyle w:val="000000000000" w:firstRow="0" w:lastRow="0" w:firstColumn="0" w:lastColumn="0" w:oddVBand="0" w:evenVBand="0" w:oddHBand="0" w:evenHBand="0" w:firstRowFirstColumn="0" w:firstRowLastColumn="0" w:lastRowFirstColumn="0" w:lastRowLastColumn="0"/>
            </w:pPr>
            <w:r>
              <w:t>Patient’s email</w:t>
            </w:r>
          </w:p>
        </w:tc>
      </w:tr>
      <w:tr w:rsidR="00357D82" w14:paraId="5582BCA4"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19B670DC" w14:textId="07BC2F78" w:rsidR="00357D82" w:rsidRDefault="00357D82" w:rsidP="00F20382">
            <w:r>
              <w:t>Time</w:t>
            </w:r>
          </w:p>
        </w:tc>
        <w:tc>
          <w:tcPr>
            <w:tcW w:w="899" w:type="pct"/>
          </w:tcPr>
          <w:p w14:paraId="07146F42" w14:textId="13EF30E4" w:rsidR="00357D82" w:rsidRDefault="00357D82" w:rsidP="00F20382">
            <w:pPr>
              <w:cnfStyle w:val="000000000000" w:firstRow="0" w:lastRow="0" w:firstColumn="0" w:lastColumn="0" w:oddVBand="0" w:evenVBand="0" w:oddHBand="0" w:evenHBand="0" w:firstRowFirstColumn="0" w:firstRowLastColumn="0" w:lastRowFirstColumn="0" w:lastRowLastColumn="0"/>
            </w:pPr>
            <w:r>
              <w:t>CharField</w:t>
            </w:r>
          </w:p>
        </w:tc>
        <w:tc>
          <w:tcPr>
            <w:tcW w:w="481" w:type="pct"/>
          </w:tcPr>
          <w:p w14:paraId="35FCE775" w14:textId="590D4DB3" w:rsidR="00357D82"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967" w:type="pct"/>
          </w:tcPr>
          <w:p w14:paraId="42483AFC" w14:textId="1E79F4E7"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680BBA53" w14:textId="47B50D72"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24F7E7C2" w14:textId="55F5BA99" w:rsidR="00357D82" w:rsidRDefault="00357D82" w:rsidP="00F20382">
            <w:pPr>
              <w:cnfStyle w:val="000000000000" w:firstRow="0" w:lastRow="0" w:firstColumn="0" w:lastColumn="0" w:oddVBand="0" w:evenVBand="0" w:oddHBand="0" w:evenHBand="0" w:firstRowFirstColumn="0" w:firstRowLastColumn="0" w:lastRowFirstColumn="0" w:lastRowLastColumn="0"/>
            </w:pPr>
            <w:proofErr w:type="spellStart"/>
            <w:r>
              <w:t>Appointemtn</w:t>
            </w:r>
            <w:proofErr w:type="spellEnd"/>
            <w:r>
              <w:t xml:space="preserve"> time</w:t>
            </w:r>
          </w:p>
        </w:tc>
      </w:tr>
      <w:tr w:rsidR="00357D82" w14:paraId="7F3AFF30"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4E637C95" w14:textId="05449622" w:rsidR="00357D82" w:rsidRDefault="00357D82" w:rsidP="00F20382">
            <w:r>
              <w:t>Day</w:t>
            </w:r>
          </w:p>
        </w:tc>
        <w:tc>
          <w:tcPr>
            <w:tcW w:w="899" w:type="pct"/>
          </w:tcPr>
          <w:p w14:paraId="59AF4581" w14:textId="2BF3E8F4" w:rsidR="00357D82" w:rsidRDefault="00357D82" w:rsidP="00F20382">
            <w:pPr>
              <w:cnfStyle w:val="000000000000" w:firstRow="0" w:lastRow="0" w:firstColumn="0" w:lastColumn="0" w:oddVBand="0" w:evenVBand="0" w:oddHBand="0" w:evenHBand="0" w:firstRowFirstColumn="0" w:firstRowLastColumn="0" w:lastRowFirstColumn="0" w:lastRowLastColumn="0"/>
            </w:pPr>
            <w:r>
              <w:t>CharField</w:t>
            </w:r>
          </w:p>
        </w:tc>
        <w:tc>
          <w:tcPr>
            <w:tcW w:w="481" w:type="pct"/>
          </w:tcPr>
          <w:p w14:paraId="340A5CDA" w14:textId="642A22A5" w:rsidR="00357D82"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967" w:type="pct"/>
          </w:tcPr>
          <w:p w14:paraId="0C98DBC2" w14:textId="3F800D2D"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5F335CAB" w14:textId="2E864D24"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5076F8FE" w14:textId="50792F4B" w:rsidR="00357D82" w:rsidRDefault="00357D82" w:rsidP="00F20382">
            <w:pPr>
              <w:cnfStyle w:val="000000000000" w:firstRow="0" w:lastRow="0" w:firstColumn="0" w:lastColumn="0" w:oddVBand="0" w:evenVBand="0" w:oddHBand="0" w:evenHBand="0" w:firstRowFirstColumn="0" w:firstRowLastColumn="0" w:lastRowFirstColumn="0" w:lastRowLastColumn="0"/>
            </w:pPr>
            <w:r>
              <w:t>Appointment time</w:t>
            </w:r>
          </w:p>
        </w:tc>
      </w:tr>
      <w:tr w:rsidR="00357D82" w14:paraId="046DFA9E"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12761339" w14:textId="6E37447F" w:rsidR="00357D82" w:rsidRDefault="00357D82" w:rsidP="00F20382">
            <w:r>
              <w:t>Request</w:t>
            </w:r>
          </w:p>
        </w:tc>
        <w:tc>
          <w:tcPr>
            <w:tcW w:w="899" w:type="pct"/>
          </w:tcPr>
          <w:p w14:paraId="56CC2DB9" w14:textId="2CE9CC0A" w:rsidR="00357D82" w:rsidRDefault="00357D82" w:rsidP="00F20382">
            <w:pPr>
              <w:cnfStyle w:val="000000000000" w:firstRow="0" w:lastRow="0" w:firstColumn="0" w:lastColumn="0" w:oddVBand="0" w:evenVBand="0" w:oddHBand="0" w:evenHBand="0" w:firstRowFirstColumn="0" w:firstRowLastColumn="0" w:lastRowFirstColumn="0" w:lastRowLastColumn="0"/>
            </w:pPr>
            <w:r>
              <w:t>CharField</w:t>
            </w:r>
          </w:p>
        </w:tc>
        <w:tc>
          <w:tcPr>
            <w:tcW w:w="481" w:type="pct"/>
          </w:tcPr>
          <w:p w14:paraId="7202FF00" w14:textId="490C2605" w:rsidR="00357D82" w:rsidRDefault="00357D82" w:rsidP="00F20382">
            <w:pPr>
              <w:cnfStyle w:val="000000000000" w:firstRow="0" w:lastRow="0" w:firstColumn="0" w:lastColumn="0" w:oddVBand="0" w:evenVBand="0" w:oddHBand="0" w:evenHBand="0" w:firstRowFirstColumn="0" w:firstRowLastColumn="0" w:lastRowFirstColumn="0" w:lastRowLastColumn="0"/>
            </w:pPr>
            <w:r>
              <w:t>256</w:t>
            </w:r>
          </w:p>
        </w:tc>
        <w:tc>
          <w:tcPr>
            <w:tcW w:w="967" w:type="pct"/>
          </w:tcPr>
          <w:p w14:paraId="77FD994F" w14:textId="721B6268"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56EF64B5" w14:textId="1F9B32C2"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38F75B15" w14:textId="271C9E37" w:rsidR="00357D82" w:rsidRDefault="00357D82" w:rsidP="00F20382">
            <w:pPr>
              <w:cnfStyle w:val="000000000000" w:firstRow="0" w:lastRow="0" w:firstColumn="0" w:lastColumn="0" w:oddVBand="0" w:evenVBand="0" w:oddHBand="0" w:evenHBand="0" w:firstRowFirstColumn="0" w:firstRowLastColumn="0" w:lastRowFirstColumn="0" w:lastRowLastColumn="0"/>
            </w:pPr>
            <w:r>
              <w:t>Appointment request</w:t>
            </w:r>
          </w:p>
        </w:tc>
      </w:tr>
      <w:tr w:rsidR="00727830" w14:paraId="3F5AB612"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15E2A652" w14:textId="77777777" w:rsidR="00727830" w:rsidRDefault="00727830" w:rsidP="00F20382">
            <w:proofErr w:type="spellStart"/>
            <w:r>
              <w:t>Patient_id</w:t>
            </w:r>
            <w:proofErr w:type="spellEnd"/>
          </w:p>
        </w:tc>
        <w:tc>
          <w:tcPr>
            <w:tcW w:w="899" w:type="pct"/>
          </w:tcPr>
          <w:p w14:paraId="33134592"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integerField</w:t>
            </w:r>
          </w:p>
        </w:tc>
        <w:tc>
          <w:tcPr>
            <w:tcW w:w="481" w:type="pct"/>
          </w:tcPr>
          <w:p w14:paraId="0560CB35"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w:t>
            </w:r>
          </w:p>
        </w:tc>
        <w:tc>
          <w:tcPr>
            <w:tcW w:w="967" w:type="pct"/>
          </w:tcPr>
          <w:p w14:paraId="6D606992"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Foreign</w:t>
            </w:r>
          </w:p>
        </w:tc>
        <w:tc>
          <w:tcPr>
            <w:tcW w:w="730" w:type="pct"/>
          </w:tcPr>
          <w:p w14:paraId="26BF0485"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091D2D2C"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Patient ID</w:t>
            </w:r>
          </w:p>
        </w:tc>
      </w:tr>
      <w:tr w:rsidR="00727830" w14:paraId="0C5BFCD8"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1BB5559C" w14:textId="21BC69DA" w:rsidR="00727830" w:rsidRDefault="00727830" w:rsidP="00F20382">
            <w:r>
              <w:t>DoctorId</w:t>
            </w:r>
          </w:p>
        </w:tc>
        <w:tc>
          <w:tcPr>
            <w:tcW w:w="899" w:type="pct"/>
          </w:tcPr>
          <w:p w14:paraId="16A1F4A0" w14:textId="2FDB6D3E" w:rsidR="00727830" w:rsidRDefault="007A3749" w:rsidP="00F20382">
            <w:pPr>
              <w:cnfStyle w:val="000000000000" w:firstRow="0" w:lastRow="0" w:firstColumn="0" w:lastColumn="0" w:oddVBand="0" w:evenVBand="0" w:oddHBand="0" w:evenHBand="0" w:firstRowFirstColumn="0" w:firstRowLastColumn="0" w:lastRowFirstColumn="0" w:lastRowLastColumn="0"/>
            </w:pPr>
            <w:r>
              <w:t>IntegerField</w:t>
            </w:r>
          </w:p>
        </w:tc>
        <w:tc>
          <w:tcPr>
            <w:tcW w:w="481" w:type="pct"/>
          </w:tcPr>
          <w:p w14:paraId="5E326561"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w:t>
            </w:r>
          </w:p>
        </w:tc>
        <w:tc>
          <w:tcPr>
            <w:tcW w:w="967" w:type="pct"/>
          </w:tcPr>
          <w:p w14:paraId="4E683079" w14:textId="01803244" w:rsidR="00727830" w:rsidRDefault="007A3749" w:rsidP="00F20382">
            <w:pPr>
              <w:cnfStyle w:val="000000000000" w:firstRow="0" w:lastRow="0" w:firstColumn="0" w:lastColumn="0" w:oddVBand="0" w:evenVBand="0" w:oddHBand="0" w:evenHBand="0" w:firstRowFirstColumn="0" w:firstRowLastColumn="0" w:lastRowFirstColumn="0" w:lastRowLastColumn="0"/>
            </w:pPr>
            <w:r>
              <w:t>Foreign</w:t>
            </w:r>
          </w:p>
        </w:tc>
        <w:tc>
          <w:tcPr>
            <w:tcW w:w="730" w:type="pct"/>
          </w:tcPr>
          <w:p w14:paraId="0E1883ED" w14:textId="77777777" w:rsidR="00727830" w:rsidRDefault="00727830"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5D89D923" w14:textId="52CECF38" w:rsidR="00727830" w:rsidRDefault="007A3749" w:rsidP="00F20382">
            <w:pPr>
              <w:cnfStyle w:val="000000000000" w:firstRow="0" w:lastRow="0" w:firstColumn="0" w:lastColumn="0" w:oddVBand="0" w:evenVBand="0" w:oddHBand="0" w:evenHBand="0" w:firstRowFirstColumn="0" w:firstRowLastColumn="0" w:lastRowFirstColumn="0" w:lastRowLastColumn="0"/>
            </w:pPr>
            <w:r>
              <w:t>Doctor’s ID</w:t>
            </w:r>
          </w:p>
        </w:tc>
      </w:tr>
      <w:tr w:rsidR="00357D82" w14:paraId="75F31452" w14:textId="77777777" w:rsidTr="00357D82">
        <w:tc>
          <w:tcPr>
            <w:cnfStyle w:val="001000000000" w:firstRow="0" w:lastRow="0" w:firstColumn="1" w:lastColumn="0" w:oddVBand="0" w:evenVBand="0" w:oddHBand="0" w:evenHBand="0" w:firstRowFirstColumn="0" w:firstRowLastColumn="0" w:lastRowFirstColumn="0" w:lastRowLastColumn="0"/>
            <w:tcW w:w="1185" w:type="pct"/>
          </w:tcPr>
          <w:p w14:paraId="2C9B7210" w14:textId="5F3AF18F" w:rsidR="00357D82" w:rsidRDefault="00357D82" w:rsidP="00F20382">
            <w:r>
              <w:t>Status</w:t>
            </w:r>
          </w:p>
        </w:tc>
        <w:tc>
          <w:tcPr>
            <w:tcW w:w="899" w:type="pct"/>
          </w:tcPr>
          <w:p w14:paraId="6273A77A" w14:textId="082EE3BF" w:rsidR="00357D82" w:rsidRDefault="00357D82" w:rsidP="00F20382">
            <w:pPr>
              <w:cnfStyle w:val="000000000000" w:firstRow="0" w:lastRow="0" w:firstColumn="0" w:lastColumn="0" w:oddVBand="0" w:evenVBand="0" w:oddHBand="0" w:evenHBand="0" w:firstRowFirstColumn="0" w:firstRowLastColumn="0" w:lastRowFirstColumn="0" w:lastRowLastColumn="0"/>
            </w:pPr>
            <w:r>
              <w:t>IntegerField</w:t>
            </w:r>
          </w:p>
        </w:tc>
        <w:tc>
          <w:tcPr>
            <w:tcW w:w="481" w:type="pct"/>
          </w:tcPr>
          <w:p w14:paraId="09ECE118" w14:textId="09E3DB66"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967" w:type="pct"/>
          </w:tcPr>
          <w:p w14:paraId="5F840D2A" w14:textId="056496B3" w:rsidR="00357D82" w:rsidRDefault="00357D82" w:rsidP="00F20382">
            <w:pPr>
              <w:cnfStyle w:val="000000000000" w:firstRow="0" w:lastRow="0" w:firstColumn="0" w:lastColumn="0" w:oddVBand="0" w:evenVBand="0" w:oddHBand="0" w:evenHBand="0" w:firstRowFirstColumn="0" w:firstRowLastColumn="0" w:lastRowFirstColumn="0" w:lastRowLastColumn="0"/>
            </w:pPr>
            <w:r>
              <w:t>-</w:t>
            </w:r>
          </w:p>
        </w:tc>
        <w:tc>
          <w:tcPr>
            <w:tcW w:w="730" w:type="pct"/>
          </w:tcPr>
          <w:p w14:paraId="67F9EDFB" w14:textId="7EF5FECE" w:rsidR="00357D82" w:rsidRDefault="00357D82" w:rsidP="00F20382">
            <w:pPr>
              <w:cnfStyle w:val="000000000000" w:firstRow="0" w:lastRow="0" w:firstColumn="0" w:lastColumn="0" w:oddVBand="0" w:evenVBand="0" w:oddHBand="0" w:evenHBand="0" w:firstRowFirstColumn="0" w:firstRowLastColumn="0" w:lastRowFirstColumn="0" w:lastRowLastColumn="0"/>
            </w:pPr>
            <w:r>
              <w:t>Not-null</w:t>
            </w:r>
          </w:p>
        </w:tc>
        <w:tc>
          <w:tcPr>
            <w:tcW w:w="737" w:type="pct"/>
          </w:tcPr>
          <w:p w14:paraId="7A2B9B55" w14:textId="7D6C533F" w:rsidR="00357D82" w:rsidRDefault="00357D82" w:rsidP="00F20382">
            <w:pPr>
              <w:cnfStyle w:val="000000000000" w:firstRow="0" w:lastRow="0" w:firstColumn="0" w:lastColumn="0" w:oddVBand="0" w:evenVBand="0" w:oddHBand="0" w:evenHBand="0" w:firstRowFirstColumn="0" w:firstRowLastColumn="0" w:lastRowFirstColumn="0" w:lastRowLastColumn="0"/>
            </w:pPr>
            <w:r>
              <w:t>Appointment status</w:t>
            </w:r>
          </w:p>
        </w:tc>
      </w:tr>
    </w:tbl>
    <w:p w14:paraId="62429B8D" w14:textId="2B5DB5D6" w:rsidR="00727830" w:rsidRDefault="00727830" w:rsidP="00782C5D"/>
    <w:p w14:paraId="28742283" w14:textId="77777777" w:rsidR="00995B08" w:rsidRDefault="00995B08" w:rsidP="00782C5D"/>
    <w:p w14:paraId="24556714" w14:textId="77777777" w:rsidR="00995B08" w:rsidRDefault="00995B08" w:rsidP="00782C5D"/>
    <w:p w14:paraId="330E206D" w14:textId="77777777" w:rsidR="00995B08" w:rsidRDefault="00995B08" w:rsidP="00782C5D"/>
    <w:p w14:paraId="2D51CE65" w14:textId="77777777" w:rsidR="00995B08" w:rsidRDefault="00995B08" w:rsidP="00782C5D"/>
    <w:p w14:paraId="45159009" w14:textId="59156711" w:rsidR="007A3749" w:rsidRDefault="007A3749" w:rsidP="00782C5D">
      <w:r>
        <w:lastRenderedPageBreak/>
        <w:t>MEDICINES:</w:t>
      </w:r>
    </w:p>
    <w:tbl>
      <w:tblPr>
        <w:tblStyle w:val="GridTable1Light-Accent4"/>
        <w:tblW w:w="4995" w:type="pct"/>
        <w:tblLook w:val="04A0" w:firstRow="1" w:lastRow="0" w:firstColumn="1" w:lastColumn="0" w:noHBand="0" w:noVBand="1"/>
      </w:tblPr>
      <w:tblGrid>
        <w:gridCol w:w="1897"/>
        <w:gridCol w:w="1911"/>
        <w:gridCol w:w="1108"/>
        <w:gridCol w:w="2057"/>
        <w:gridCol w:w="1550"/>
        <w:gridCol w:w="1537"/>
      </w:tblGrid>
      <w:tr w:rsidR="007A3749" w14:paraId="7E188EC3" w14:textId="77777777" w:rsidTr="00F20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tcPr>
          <w:p w14:paraId="759B5754" w14:textId="77777777" w:rsidR="007A3749" w:rsidRDefault="007A3749" w:rsidP="00F20382">
            <w:r>
              <w:t>Field Name</w:t>
            </w:r>
          </w:p>
        </w:tc>
        <w:tc>
          <w:tcPr>
            <w:tcW w:w="950" w:type="pct"/>
          </w:tcPr>
          <w:p w14:paraId="6372158B" w14:textId="77777777" w:rsidR="007A3749" w:rsidRDefault="007A3749" w:rsidP="00F20382">
            <w:pPr>
              <w:cnfStyle w:val="100000000000" w:firstRow="1" w:lastRow="0" w:firstColumn="0" w:lastColumn="0" w:oddVBand="0" w:evenVBand="0" w:oddHBand="0" w:evenHBand="0" w:firstRowFirstColumn="0" w:firstRowLastColumn="0" w:lastRowFirstColumn="0" w:lastRowLastColumn="0"/>
            </w:pPr>
            <w:r>
              <w:t>Data Type</w:t>
            </w:r>
          </w:p>
        </w:tc>
        <w:tc>
          <w:tcPr>
            <w:tcW w:w="761" w:type="pct"/>
          </w:tcPr>
          <w:p w14:paraId="2AB16238" w14:textId="77777777" w:rsidR="007A3749" w:rsidRDefault="007A3749" w:rsidP="00F20382">
            <w:pPr>
              <w:cnfStyle w:val="100000000000" w:firstRow="1" w:lastRow="0" w:firstColumn="0" w:lastColumn="0" w:oddVBand="0" w:evenVBand="0" w:oddHBand="0" w:evenHBand="0" w:firstRowFirstColumn="0" w:firstRowLastColumn="0" w:lastRowFirstColumn="0" w:lastRowLastColumn="0"/>
            </w:pPr>
            <w:r>
              <w:t>Length of Field</w:t>
            </w:r>
          </w:p>
        </w:tc>
        <w:tc>
          <w:tcPr>
            <w:tcW w:w="768" w:type="pct"/>
          </w:tcPr>
          <w:p w14:paraId="7211C752" w14:textId="77777777" w:rsidR="007A3749" w:rsidRDefault="007A3749" w:rsidP="00F20382">
            <w:pPr>
              <w:cnfStyle w:val="100000000000" w:firstRow="1" w:lastRow="0" w:firstColumn="0" w:lastColumn="0" w:oddVBand="0" w:evenVBand="0" w:oddHBand="0" w:evenHBand="0" w:firstRowFirstColumn="0" w:firstRowLastColumn="0" w:lastRowFirstColumn="0" w:lastRowLastColumn="0"/>
            </w:pPr>
            <w:r>
              <w:t>Primary/Foreign Key</w:t>
            </w:r>
          </w:p>
        </w:tc>
        <w:tc>
          <w:tcPr>
            <w:tcW w:w="770" w:type="pct"/>
          </w:tcPr>
          <w:p w14:paraId="2F1891D9" w14:textId="77777777" w:rsidR="007A3749" w:rsidRDefault="007A3749" w:rsidP="00F20382">
            <w:pPr>
              <w:cnfStyle w:val="100000000000" w:firstRow="1" w:lastRow="0" w:firstColumn="0" w:lastColumn="0" w:oddVBand="0" w:evenVBand="0" w:oddHBand="0" w:evenHBand="0" w:firstRowFirstColumn="0" w:firstRowLastColumn="0" w:lastRowFirstColumn="0" w:lastRowLastColumn="0"/>
            </w:pPr>
            <w:r>
              <w:t>Constraints</w:t>
            </w:r>
          </w:p>
        </w:tc>
        <w:tc>
          <w:tcPr>
            <w:tcW w:w="790" w:type="pct"/>
          </w:tcPr>
          <w:p w14:paraId="5C9FEB73" w14:textId="77777777" w:rsidR="007A3749" w:rsidRDefault="007A3749" w:rsidP="00F20382">
            <w:pPr>
              <w:cnfStyle w:val="100000000000" w:firstRow="1" w:lastRow="0" w:firstColumn="0" w:lastColumn="0" w:oddVBand="0" w:evenVBand="0" w:oddHBand="0" w:evenHBand="0" w:firstRowFirstColumn="0" w:firstRowLastColumn="0" w:lastRowFirstColumn="0" w:lastRowLastColumn="0"/>
            </w:pPr>
            <w:r>
              <w:t>Description</w:t>
            </w:r>
          </w:p>
        </w:tc>
      </w:tr>
      <w:tr w:rsidR="007A3749" w14:paraId="65F9EB53" w14:textId="77777777" w:rsidTr="00F20382">
        <w:trPr>
          <w:trHeight w:val="995"/>
        </w:trPr>
        <w:tc>
          <w:tcPr>
            <w:cnfStyle w:val="001000000000" w:firstRow="0" w:lastRow="0" w:firstColumn="1" w:lastColumn="0" w:oddVBand="0" w:evenVBand="0" w:oddHBand="0" w:evenHBand="0" w:firstRowFirstColumn="0" w:firstRowLastColumn="0" w:lastRowFirstColumn="0" w:lastRowLastColumn="0"/>
            <w:tcW w:w="961" w:type="pct"/>
          </w:tcPr>
          <w:p w14:paraId="0F29D5F0" w14:textId="77777777" w:rsidR="007A3749" w:rsidRDefault="007A3749" w:rsidP="00F20382">
            <w:r>
              <w:t>Id</w:t>
            </w:r>
          </w:p>
        </w:tc>
        <w:tc>
          <w:tcPr>
            <w:tcW w:w="950" w:type="pct"/>
          </w:tcPr>
          <w:p w14:paraId="53011ED8"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BigIntergerField</w:t>
            </w:r>
          </w:p>
        </w:tc>
        <w:tc>
          <w:tcPr>
            <w:tcW w:w="761" w:type="pct"/>
          </w:tcPr>
          <w:p w14:paraId="6D092952"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20</w:t>
            </w:r>
          </w:p>
        </w:tc>
        <w:tc>
          <w:tcPr>
            <w:tcW w:w="768" w:type="pct"/>
          </w:tcPr>
          <w:p w14:paraId="13831B5D"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Primary</w:t>
            </w:r>
          </w:p>
        </w:tc>
        <w:tc>
          <w:tcPr>
            <w:tcW w:w="770" w:type="pct"/>
          </w:tcPr>
          <w:p w14:paraId="27BD79E8"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 null, auto-increment</w:t>
            </w:r>
          </w:p>
        </w:tc>
        <w:tc>
          <w:tcPr>
            <w:tcW w:w="790" w:type="pct"/>
          </w:tcPr>
          <w:p w14:paraId="2AFA78D2"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ID for each appointment</w:t>
            </w:r>
          </w:p>
        </w:tc>
      </w:tr>
      <w:tr w:rsidR="007A3749" w14:paraId="612B5FE1"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3FC5C397" w14:textId="65A43C68" w:rsidR="007A3749" w:rsidRDefault="007A3749" w:rsidP="00F20382">
            <w:proofErr w:type="spellStart"/>
            <w:r>
              <w:t>Pharma_id</w:t>
            </w:r>
            <w:proofErr w:type="spellEnd"/>
          </w:p>
        </w:tc>
        <w:tc>
          <w:tcPr>
            <w:tcW w:w="950" w:type="pct"/>
          </w:tcPr>
          <w:p w14:paraId="20ED5C09"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integerField</w:t>
            </w:r>
          </w:p>
        </w:tc>
        <w:tc>
          <w:tcPr>
            <w:tcW w:w="761" w:type="pct"/>
          </w:tcPr>
          <w:p w14:paraId="4CF0997D"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453D308B"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577C200F"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4FE6B7F0" w14:textId="1C389D94" w:rsidR="007A3749" w:rsidRDefault="007A3749" w:rsidP="00F20382">
            <w:pPr>
              <w:cnfStyle w:val="000000000000" w:firstRow="0" w:lastRow="0" w:firstColumn="0" w:lastColumn="0" w:oddVBand="0" w:evenVBand="0" w:oddHBand="0" w:evenHBand="0" w:firstRowFirstColumn="0" w:firstRowLastColumn="0" w:lastRowFirstColumn="0" w:lastRowLastColumn="0"/>
            </w:pPr>
            <w:r>
              <w:t>Pharmacist ID</w:t>
            </w:r>
          </w:p>
        </w:tc>
      </w:tr>
      <w:tr w:rsidR="007A3749" w14:paraId="04AD939B"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580A37F1" w14:textId="0FC6837D" w:rsidR="007A3749" w:rsidRDefault="007A3749" w:rsidP="00F20382">
            <w:proofErr w:type="spellStart"/>
            <w:r>
              <w:t>Pharma_name</w:t>
            </w:r>
            <w:proofErr w:type="spellEnd"/>
          </w:p>
        </w:tc>
        <w:tc>
          <w:tcPr>
            <w:tcW w:w="950" w:type="pct"/>
          </w:tcPr>
          <w:p w14:paraId="1B110666"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772F3578"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100</w:t>
            </w:r>
          </w:p>
        </w:tc>
        <w:tc>
          <w:tcPr>
            <w:tcW w:w="768" w:type="pct"/>
          </w:tcPr>
          <w:p w14:paraId="69232232"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Foreign</w:t>
            </w:r>
          </w:p>
        </w:tc>
        <w:tc>
          <w:tcPr>
            <w:tcW w:w="770" w:type="pct"/>
          </w:tcPr>
          <w:p w14:paraId="03E3BDB2"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52F10DDC" w14:textId="170264FD" w:rsidR="007A3749" w:rsidRDefault="007A3749" w:rsidP="00F20382">
            <w:pPr>
              <w:cnfStyle w:val="000000000000" w:firstRow="0" w:lastRow="0" w:firstColumn="0" w:lastColumn="0" w:oddVBand="0" w:evenVBand="0" w:oddHBand="0" w:evenHBand="0" w:firstRowFirstColumn="0" w:firstRowLastColumn="0" w:lastRowFirstColumn="0" w:lastRowLastColumn="0"/>
            </w:pPr>
            <w:r>
              <w:t>Pharmacist name</w:t>
            </w:r>
          </w:p>
        </w:tc>
      </w:tr>
      <w:tr w:rsidR="007A3749" w14:paraId="7FB87153"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12045D41" w14:textId="207AD8A3" w:rsidR="007A3749" w:rsidRDefault="007A3749" w:rsidP="00F20382">
            <w:proofErr w:type="spellStart"/>
            <w:r>
              <w:t>MedicineName</w:t>
            </w:r>
            <w:proofErr w:type="spellEnd"/>
          </w:p>
        </w:tc>
        <w:tc>
          <w:tcPr>
            <w:tcW w:w="950" w:type="pct"/>
          </w:tcPr>
          <w:p w14:paraId="4C7A4614" w14:textId="4D9BB17B" w:rsidR="007A3749" w:rsidRDefault="007A3749"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09DF4157" w14:textId="2D0D7B7E" w:rsidR="007A3749" w:rsidRDefault="007A3749" w:rsidP="00F20382">
            <w:pPr>
              <w:cnfStyle w:val="000000000000" w:firstRow="0" w:lastRow="0" w:firstColumn="0" w:lastColumn="0" w:oddVBand="0" w:evenVBand="0" w:oddHBand="0" w:evenHBand="0" w:firstRowFirstColumn="0" w:firstRowLastColumn="0" w:lastRowFirstColumn="0" w:lastRowLastColumn="0"/>
            </w:pPr>
            <w:r>
              <w:t>100</w:t>
            </w:r>
          </w:p>
        </w:tc>
        <w:tc>
          <w:tcPr>
            <w:tcW w:w="768" w:type="pct"/>
          </w:tcPr>
          <w:p w14:paraId="54DA5270" w14:textId="3FB2EA2C"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5699767E"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58639783" w14:textId="2EEE3C9B" w:rsidR="007A3749" w:rsidRDefault="007A3749" w:rsidP="00F20382">
            <w:pPr>
              <w:cnfStyle w:val="000000000000" w:firstRow="0" w:lastRow="0" w:firstColumn="0" w:lastColumn="0" w:oddVBand="0" w:evenVBand="0" w:oddHBand="0" w:evenHBand="0" w:firstRowFirstColumn="0" w:firstRowLastColumn="0" w:lastRowFirstColumn="0" w:lastRowLastColumn="0"/>
            </w:pPr>
            <w:r>
              <w:t>Medicine name</w:t>
            </w:r>
          </w:p>
        </w:tc>
      </w:tr>
      <w:tr w:rsidR="007A3749" w14:paraId="171CF8BC"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61E07D34" w14:textId="4916E720" w:rsidR="007A3749" w:rsidRDefault="007A3749" w:rsidP="00F20382">
            <w:proofErr w:type="spellStart"/>
            <w:r>
              <w:t>DateOfExpiry</w:t>
            </w:r>
            <w:proofErr w:type="spellEnd"/>
          </w:p>
        </w:tc>
        <w:tc>
          <w:tcPr>
            <w:tcW w:w="950" w:type="pct"/>
          </w:tcPr>
          <w:p w14:paraId="7C301E10" w14:textId="13B6AC2F" w:rsidR="007A3749" w:rsidRDefault="007A3749" w:rsidP="00F20382">
            <w:pPr>
              <w:cnfStyle w:val="000000000000" w:firstRow="0" w:lastRow="0" w:firstColumn="0" w:lastColumn="0" w:oddVBand="0" w:evenVBand="0" w:oddHBand="0" w:evenHBand="0" w:firstRowFirstColumn="0" w:firstRowLastColumn="0" w:lastRowFirstColumn="0" w:lastRowLastColumn="0"/>
            </w:pPr>
            <w:r>
              <w:t>DateField</w:t>
            </w:r>
          </w:p>
        </w:tc>
        <w:tc>
          <w:tcPr>
            <w:tcW w:w="761" w:type="pct"/>
          </w:tcPr>
          <w:p w14:paraId="5CFE3469" w14:textId="6E4EBE20"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1F2D8FDD" w14:textId="00DFDE20"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31F4E475"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1AED27CF" w14:textId="3343F122" w:rsidR="007A3749" w:rsidRDefault="007A3749" w:rsidP="00F20382">
            <w:pPr>
              <w:cnfStyle w:val="000000000000" w:firstRow="0" w:lastRow="0" w:firstColumn="0" w:lastColumn="0" w:oddVBand="0" w:evenVBand="0" w:oddHBand="0" w:evenHBand="0" w:firstRowFirstColumn="0" w:firstRowLastColumn="0" w:lastRowFirstColumn="0" w:lastRowLastColumn="0"/>
            </w:pPr>
            <w:r>
              <w:t>Medicine’s date of expiry</w:t>
            </w:r>
          </w:p>
        </w:tc>
      </w:tr>
      <w:tr w:rsidR="007A3749" w14:paraId="19460CFE"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4D7EF12E" w14:textId="646B60AF" w:rsidR="007A3749" w:rsidRDefault="007A3749" w:rsidP="00F20382">
            <w:proofErr w:type="spellStart"/>
            <w:r>
              <w:t>MedicinePrice</w:t>
            </w:r>
            <w:proofErr w:type="spellEnd"/>
          </w:p>
        </w:tc>
        <w:tc>
          <w:tcPr>
            <w:tcW w:w="950" w:type="pct"/>
          </w:tcPr>
          <w:p w14:paraId="19F743FC" w14:textId="0261D575" w:rsidR="007A3749" w:rsidRDefault="007A3749" w:rsidP="00F20382">
            <w:pP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761" w:type="pct"/>
          </w:tcPr>
          <w:p w14:paraId="3DF7DEF5"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68" w:type="pct"/>
          </w:tcPr>
          <w:p w14:paraId="6931309F"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1F2338E1"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2549BF8B" w14:textId="32E57738" w:rsidR="007A3749" w:rsidRDefault="007A3749" w:rsidP="00F20382">
            <w:pPr>
              <w:cnfStyle w:val="000000000000" w:firstRow="0" w:lastRow="0" w:firstColumn="0" w:lastColumn="0" w:oddVBand="0" w:evenVBand="0" w:oddHBand="0" w:evenHBand="0" w:firstRowFirstColumn="0" w:firstRowLastColumn="0" w:lastRowFirstColumn="0" w:lastRowLastColumn="0"/>
            </w:pPr>
            <w:r>
              <w:t>Medicine Price</w:t>
            </w:r>
          </w:p>
        </w:tc>
      </w:tr>
      <w:tr w:rsidR="007A3749" w14:paraId="7B7BF5FE" w14:textId="77777777" w:rsidTr="00F20382">
        <w:tc>
          <w:tcPr>
            <w:cnfStyle w:val="001000000000" w:firstRow="0" w:lastRow="0" w:firstColumn="1" w:lastColumn="0" w:oddVBand="0" w:evenVBand="0" w:oddHBand="0" w:evenHBand="0" w:firstRowFirstColumn="0" w:firstRowLastColumn="0" w:lastRowFirstColumn="0" w:lastRowLastColumn="0"/>
            <w:tcW w:w="961" w:type="pct"/>
          </w:tcPr>
          <w:p w14:paraId="2F6D296B" w14:textId="31C7B977" w:rsidR="007A3749" w:rsidRDefault="007A3749" w:rsidP="00F20382">
            <w:proofErr w:type="spellStart"/>
            <w:r>
              <w:t>MedicineUse</w:t>
            </w:r>
            <w:proofErr w:type="spellEnd"/>
          </w:p>
        </w:tc>
        <w:tc>
          <w:tcPr>
            <w:tcW w:w="950" w:type="pct"/>
          </w:tcPr>
          <w:p w14:paraId="09DAA9BE" w14:textId="260374D3" w:rsidR="007A3749" w:rsidRDefault="007A3749" w:rsidP="00F20382">
            <w:pPr>
              <w:cnfStyle w:val="000000000000" w:firstRow="0" w:lastRow="0" w:firstColumn="0" w:lastColumn="0" w:oddVBand="0" w:evenVBand="0" w:oddHBand="0" w:evenHBand="0" w:firstRowFirstColumn="0" w:firstRowLastColumn="0" w:lastRowFirstColumn="0" w:lastRowLastColumn="0"/>
            </w:pPr>
            <w:r>
              <w:t>CharField</w:t>
            </w:r>
          </w:p>
        </w:tc>
        <w:tc>
          <w:tcPr>
            <w:tcW w:w="761" w:type="pct"/>
          </w:tcPr>
          <w:p w14:paraId="24AE9685" w14:textId="6197EB95" w:rsidR="007A3749" w:rsidRDefault="00B45470" w:rsidP="00F20382">
            <w:pPr>
              <w:cnfStyle w:val="000000000000" w:firstRow="0" w:lastRow="0" w:firstColumn="0" w:lastColumn="0" w:oddVBand="0" w:evenVBand="0" w:oddHBand="0" w:evenHBand="0" w:firstRowFirstColumn="0" w:firstRowLastColumn="0" w:lastRowFirstColumn="0" w:lastRowLastColumn="0"/>
            </w:pPr>
            <w:r>
              <w:t>256</w:t>
            </w:r>
          </w:p>
        </w:tc>
        <w:tc>
          <w:tcPr>
            <w:tcW w:w="768" w:type="pct"/>
          </w:tcPr>
          <w:p w14:paraId="58D14481"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w:t>
            </w:r>
          </w:p>
        </w:tc>
        <w:tc>
          <w:tcPr>
            <w:tcW w:w="770" w:type="pct"/>
          </w:tcPr>
          <w:p w14:paraId="6F3E010C" w14:textId="77777777" w:rsidR="007A3749" w:rsidRDefault="007A3749" w:rsidP="00F20382">
            <w:pPr>
              <w:cnfStyle w:val="000000000000" w:firstRow="0" w:lastRow="0" w:firstColumn="0" w:lastColumn="0" w:oddVBand="0" w:evenVBand="0" w:oddHBand="0" w:evenHBand="0" w:firstRowFirstColumn="0" w:firstRowLastColumn="0" w:lastRowFirstColumn="0" w:lastRowLastColumn="0"/>
            </w:pPr>
            <w:r>
              <w:t>Not-null</w:t>
            </w:r>
          </w:p>
        </w:tc>
        <w:tc>
          <w:tcPr>
            <w:tcW w:w="790" w:type="pct"/>
          </w:tcPr>
          <w:p w14:paraId="38BB10B0" w14:textId="2E3C90DE" w:rsidR="007A3749" w:rsidRDefault="007A3749" w:rsidP="00F20382">
            <w:pPr>
              <w:cnfStyle w:val="000000000000" w:firstRow="0" w:lastRow="0" w:firstColumn="0" w:lastColumn="0" w:oddVBand="0" w:evenVBand="0" w:oddHBand="0" w:evenHBand="0" w:firstRowFirstColumn="0" w:firstRowLastColumn="0" w:lastRowFirstColumn="0" w:lastRowLastColumn="0"/>
            </w:pPr>
            <w:r>
              <w:t>Medicine used for</w:t>
            </w:r>
          </w:p>
        </w:tc>
      </w:tr>
    </w:tbl>
    <w:p w14:paraId="3B99D6BA" w14:textId="63A345D9" w:rsidR="007A3749" w:rsidRDefault="007A3749" w:rsidP="00782C5D"/>
    <w:p w14:paraId="09BB7093" w14:textId="76DA699A" w:rsidR="00035280" w:rsidRDefault="00035280" w:rsidP="00782C5D"/>
    <w:p w14:paraId="34122D9C" w14:textId="386C8C78" w:rsidR="00035280" w:rsidRDefault="00035280" w:rsidP="00782C5D"/>
    <w:p w14:paraId="3755A66B" w14:textId="6695E70A" w:rsidR="00035280" w:rsidRDefault="00035280" w:rsidP="00782C5D"/>
    <w:p w14:paraId="1FCD4885" w14:textId="77777777" w:rsidR="005562EA" w:rsidRDefault="005562EA" w:rsidP="00782C5D"/>
    <w:p w14:paraId="0924D561" w14:textId="7DEC2009" w:rsidR="00035280" w:rsidRDefault="005562EA" w:rsidP="00035280">
      <w:pPr>
        <w:pStyle w:val="Heading1"/>
      </w:pPr>
      <w:r>
        <w:lastRenderedPageBreak/>
        <w:t>development</w:t>
      </w:r>
    </w:p>
    <w:p w14:paraId="651A9DB6" w14:textId="5DA7F4B7" w:rsidR="00035280" w:rsidRPr="003929DB" w:rsidRDefault="005562EA" w:rsidP="005562EA">
      <w:pPr>
        <w:pStyle w:val="Heading1"/>
        <w:rPr>
          <w:rStyle w:val="Bold"/>
          <w:b/>
          <w:bCs w:val="0"/>
        </w:rPr>
      </w:pPr>
      <w:r>
        <w:t>4.1 Scree</w:t>
      </w:r>
      <w:r w:rsidR="00035280">
        <w:t>n</w:t>
      </w:r>
      <w:r>
        <w:t>shots</w:t>
      </w:r>
    </w:p>
    <w:p w14:paraId="77DDF639" w14:textId="0FFE60D4" w:rsidR="00035280" w:rsidRDefault="00AD52E8" w:rsidP="00782C5D">
      <w:r>
        <w:t>1)Registration</w:t>
      </w:r>
    </w:p>
    <w:p w14:paraId="2CD5714B" w14:textId="21325736" w:rsidR="00AD52E8" w:rsidRDefault="00AD52E8" w:rsidP="00782C5D">
      <w:r>
        <w:tab/>
        <w:t>A) User</w:t>
      </w:r>
    </w:p>
    <w:p w14:paraId="63326A4C" w14:textId="6A8159E6" w:rsidR="00AD52E8" w:rsidRDefault="00AD52E8" w:rsidP="00782C5D">
      <w:r>
        <w:tab/>
      </w:r>
      <w:r>
        <w:rPr>
          <w:noProof/>
        </w:rPr>
        <w:drawing>
          <wp:inline distT="0" distB="0" distL="0" distR="0" wp14:anchorId="3521A441" wp14:editId="219EF748">
            <wp:extent cx="4137660" cy="2146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5326" cy="2155464"/>
                    </a:xfrm>
                    <a:prstGeom prst="rect">
                      <a:avLst/>
                    </a:prstGeom>
                    <a:noFill/>
                    <a:ln>
                      <a:noFill/>
                    </a:ln>
                  </pic:spPr>
                </pic:pic>
              </a:graphicData>
            </a:graphic>
          </wp:inline>
        </w:drawing>
      </w:r>
    </w:p>
    <w:p w14:paraId="7F62B719" w14:textId="5A86CF87" w:rsidR="00AD52E8" w:rsidRDefault="00AD52E8" w:rsidP="00782C5D">
      <w:r>
        <w:tab/>
        <w:t>B) Doctor</w:t>
      </w:r>
    </w:p>
    <w:p w14:paraId="2ED1723E" w14:textId="620BC895" w:rsidR="00AD52E8" w:rsidRDefault="00AD52E8" w:rsidP="00782C5D">
      <w:r>
        <w:tab/>
      </w:r>
      <w:r>
        <w:rPr>
          <w:noProof/>
        </w:rPr>
        <w:drawing>
          <wp:inline distT="0" distB="0" distL="0" distR="0" wp14:anchorId="133E4ECF" wp14:editId="1B2D5426">
            <wp:extent cx="4215837" cy="3002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8859" cy="3011554"/>
                    </a:xfrm>
                    <a:prstGeom prst="rect">
                      <a:avLst/>
                    </a:prstGeom>
                    <a:noFill/>
                    <a:ln>
                      <a:noFill/>
                    </a:ln>
                  </pic:spPr>
                </pic:pic>
              </a:graphicData>
            </a:graphic>
          </wp:inline>
        </w:drawing>
      </w:r>
    </w:p>
    <w:p w14:paraId="791AEBB2" w14:textId="18D0F744" w:rsidR="00AD52E8" w:rsidRDefault="00AD52E8" w:rsidP="00782C5D"/>
    <w:p w14:paraId="23AA98E3" w14:textId="62B8043F" w:rsidR="00AD52E8" w:rsidRDefault="00AD52E8" w:rsidP="00782C5D"/>
    <w:p w14:paraId="4887BF2D" w14:textId="3DE6DA7C" w:rsidR="00AD52E8" w:rsidRDefault="00AD52E8" w:rsidP="00782C5D">
      <w:r>
        <w:lastRenderedPageBreak/>
        <w:tab/>
        <w:t>C)Pharmacist</w:t>
      </w:r>
    </w:p>
    <w:p w14:paraId="5C589725" w14:textId="3A8A01D6" w:rsidR="00AD52E8" w:rsidRDefault="00AD52E8" w:rsidP="00782C5D">
      <w:r>
        <w:tab/>
      </w:r>
      <w:r w:rsidR="00353E02">
        <w:rPr>
          <w:noProof/>
        </w:rPr>
        <w:drawing>
          <wp:inline distT="0" distB="0" distL="0" distR="0" wp14:anchorId="5E3F7669" wp14:editId="1AC834E2">
            <wp:extent cx="5417820" cy="315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8449" cy="3157688"/>
                    </a:xfrm>
                    <a:prstGeom prst="rect">
                      <a:avLst/>
                    </a:prstGeom>
                    <a:noFill/>
                    <a:ln>
                      <a:noFill/>
                    </a:ln>
                  </pic:spPr>
                </pic:pic>
              </a:graphicData>
            </a:graphic>
          </wp:inline>
        </w:drawing>
      </w:r>
    </w:p>
    <w:p w14:paraId="7E4AD466" w14:textId="096CFACF" w:rsidR="00AD52E8" w:rsidRDefault="00353E02" w:rsidP="00782C5D">
      <w:r>
        <w:tab/>
      </w:r>
    </w:p>
    <w:p w14:paraId="1CC8A8E8" w14:textId="2D8A378E" w:rsidR="00353E02" w:rsidRDefault="00353E02" w:rsidP="00782C5D">
      <w:r>
        <w:t>2)Login</w:t>
      </w:r>
    </w:p>
    <w:p w14:paraId="0EE3386B" w14:textId="7CB15EF0" w:rsidR="00353E02" w:rsidRDefault="00353E02" w:rsidP="00782C5D">
      <w:r>
        <w:tab/>
        <w:t>A) User</w:t>
      </w:r>
    </w:p>
    <w:p w14:paraId="508FC281" w14:textId="67A40DB7" w:rsidR="00353E02" w:rsidRDefault="00353E02" w:rsidP="00782C5D">
      <w:r>
        <w:tab/>
      </w:r>
      <w:r>
        <w:tab/>
      </w:r>
      <w:r>
        <w:rPr>
          <w:noProof/>
        </w:rPr>
        <w:drawing>
          <wp:inline distT="0" distB="0" distL="0" distR="0" wp14:anchorId="5A8F13F4" wp14:editId="77D934A2">
            <wp:extent cx="5425440" cy="304858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951" cy="3051115"/>
                    </a:xfrm>
                    <a:prstGeom prst="rect">
                      <a:avLst/>
                    </a:prstGeom>
                    <a:noFill/>
                    <a:ln>
                      <a:noFill/>
                    </a:ln>
                  </pic:spPr>
                </pic:pic>
              </a:graphicData>
            </a:graphic>
          </wp:inline>
        </w:drawing>
      </w:r>
    </w:p>
    <w:p w14:paraId="1BAF1666" w14:textId="26FB16A1" w:rsidR="00353E02" w:rsidRDefault="00353E02" w:rsidP="00782C5D"/>
    <w:p w14:paraId="099FF496" w14:textId="5876C6A7" w:rsidR="00353E02" w:rsidRDefault="00353E02" w:rsidP="00782C5D"/>
    <w:p w14:paraId="5FAFDC4B" w14:textId="78A30B19" w:rsidR="00353E02" w:rsidRDefault="00353E02" w:rsidP="00782C5D"/>
    <w:p w14:paraId="39F17986" w14:textId="0CB40CEC" w:rsidR="00353E02" w:rsidRDefault="00353E02" w:rsidP="00353E02">
      <w:r>
        <w:t>A) Doctor</w:t>
      </w:r>
    </w:p>
    <w:p w14:paraId="7FCFE098" w14:textId="77777777" w:rsidR="00353E02" w:rsidRPr="00E237E8" w:rsidRDefault="00353E02" w:rsidP="00353E02">
      <w:r>
        <w:tab/>
      </w:r>
      <w:r>
        <w:tab/>
      </w:r>
      <w:r>
        <w:rPr>
          <w:noProof/>
        </w:rPr>
        <w:drawing>
          <wp:inline distT="0" distB="0" distL="0" distR="0" wp14:anchorId="64E81C08" wp14:editId="37883FA4">
            <wp:extent cx="5425440" cy="304858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951" cy="3051115"/>
                    </a:xfrm>
                    <a:prstGeom prst="rect">
                      <a:avLst/>
                    </a:prstGeom>
                    <a:noFill/>
                    <a:ln>
                      <a:noFill/>
                    </a:ln>
                  </pic:spPr>
                </pic:pic>
              </a:graphicData>
            </a:graphic>
          </wp:inline>
        </w:drawing>
      </w:r>
    </w:p>
    <w:p w14:paraId="00FE3D2A" w14:textId="697BC9CC" w:rsidR="00353E02" w:rsidRDefault="00353E02" w:rsidP="00353E02">
      <w:r>
        <w:t>A) Pharmacist</w:t>
      </w:r>
    </w:p>
    <w:p w14:paraId="347D2BC8" w14:textId="77777777" w:rsidR="00353E02" w:rsidRPr="00E237E8" w:rsidRDefault="00353E02" w:rsidP="00353E02">
      <w:r>
        <w:tab/>
      </w:r>
      <w:r>
        <w:tab/>
      </w:r>
      <w:r>
        <w:rPr>
          <w:noProof/>
        </w:rPr>
        <w:drawing>
          <wp:inline distT="0" distB="0" distL="0" distR="0" wp14:anchorId="410561FD" wp14:editId="068CED16">
            <wp:extent cx="5425440" cy="304858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951" cy="3051115"/>
                    </a:xfrm>
                    <a:prstGeom prst="rect">
                      <a:avLst/>
                    </a:prstGeom>
                    <a:noFill/>
                    <a:ln>
                      <a:noFill/>
                    </a:ln>
                  </pic:spPr>
                </pic:pic>
              </a:graphicData>
            </a:graphic>
          </wp:inline>
        </w:drawing>
      </w:r>
    </w:p>
    <w:p w14:paraId="21EDC6D4" w14:textId="4CF97631" w:rsidR="00353E02" w:rsidRDefault="00353E02" w:rsidP="00782C5D"/>
    <w:p w14:paraId="193822E6" w14:textId="199F9704" w:rsidR="00353E02" w:rsidRDefault="00353E02" w:rsidP="00782C5D"/>
    <w:p w14:paraId="03C63C76" w14:textId="77777777" w:rsidR="00711DEB" w:rsidRDefault="00711DEB" w:rsidP="00782C5D"/>
    <w:p w14:paraId="135C456C" w14:textId="6C513E0C" w:rsidR="00353E02" w:rsidRDefault="00353E02" w:rsidP="00782C5D">
      <w:r>
        <w:lastRenderedPageBreak/>
        <w:t xml:space="preserve">3) </w:t>
      </w:r>
      <w:r w:rsidR="00711DEB">
        <w:t>User Side</w:t>
      </w:r>
    </w:p>
    <w:p w14:paraId="7CCCE63C" w14:textId="670A3622" w:rsidR="00711DEB" w:rsidRDefault="00711DEB" w:rsidP="00782C5D">
      <w:r>
        <w:tab/>
        <w:t>A) Home</w:t>
      </w:r>
    </w:p>
    <w:p w14:paraId="798F139D" w14:textId="48B725A0" w:rsidR="00353E02" w:rsidRDefault="00353E02" w:rsidP="00782C5D">
      <w:r>
        <w:tab/>
      </w:r>
      <w:r>
        <w:rPr>
          <w:noProof/>
        </w:rPr>
        <w:drawing>
          <wp:inline distT="0" distB="0" distL="0" distR="0" wp14:anchorId="1D69EA47" wp14:editId="034D54B4">
            <wp:extent cx="5349240" cy="330136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4051" cy="3304334"/>
                    </a:xfrm>
                    <a:prstGeom prst="rect">
                      <a:avLst/>
                    </a:prstGeom>
                    <a:noFill/>
                    <a:ln>
                      <a:noFill/>
                    </a:ln>
                  </pic:spPr>
                </pic:pic>
              </a:graphicData>
            </a:graphic>
          </wp:inline>
        </w:drawing>
      </w:r>
    </w:p>
    <w:p w14:paraId="352B59B9" w14:textId="23A419D2" w:rsidR="00353E02" w:rsidRDefault="00353E02" w:rsidP="00782C5D">
      <w:r>
        <w:tab/>
      </w:r>
    </w:p>
    <w:p w14:paraId="680A821A" w14:textId="3765DD9C" w:rsidR="00353E02" w:rsidRDefault="00711DEB" w:rsidP="00711DEB">
      <w:pPr>
        <w:ind w:firstLine="720"/>
      </w:pPr>
      <w:r>
        <w:t>B</w:t>
      </w:r>
      <w:r w:rsidR="00353E02">
        <w:t xml:space="preserve">) </w:t>
      </w:r>
      <w:r>
        <w:t xml:space="preserve">View </w:t>
      </w:r>
      <w:r w:rsidR="00353E02">
        <w:t>Doctor</w:t>
      </w:r>
    </w:p>
    <w:p w14:paraId="6D1D99C8" w14:textId="762E1DD9" w:rsidR="00353E02" w:rsidRDefault="00353E02" w:rsidP="00782C5D">
      <w:r>
        <w:rPr>
          <w:noProof/>
        </w:rPr>
        <w:drawing>
          <wp:inline distT="0" distB="0" distL="0" distR="0" wp14:anchorId="48AE785B" wp14:editId="277A4A57">
            <wp:extent cx="6400800" cy="3436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623BF814" w14:textId="31A906FC" w:rsidR="00353E02" w:rsidRDefault="00353E02" w:rsidP="00782C5D"/>
    <w:p w14:paraId="3C7DC4B8" w14:textId="40A10AEB" w:rsidR="00353E02" w:rsidRDefault="00711DEB" w:rsidP="00711DEB">
      <w:pPr>
        <w:ind w:firstLine="720"/>
      </w:pPr>
      <w:r>
        <w:t>C</w:t>
      </w:r>
      <w:r w:rsidR="00353E02">
        <w:t xml:space="preserve">) </w:t>
      </w:r>
      <w:r w:rsidR="00B1116A">
        <w:t>Buy Medicine</w:t>
      </w:r>
    </w:p>
    <w:p w14:paraId="357DA31E" w14:textId="5E466907" w:rsidR="00B1116A" w:rsidRDefault="00711DEB" w:rsidP="001B6605">
      <w:pPr>
        <w:ind w:firstLine="720"/>
      </w:pPr>
      <w:r>
        <w:rPr>
          <w:noProof/>
        </w:rPr>
        <w:drawing>
          <wp:inline distT="0" distB="0" distL="0" distR="0" wp14:anchorId="7DC11744" wp14:editId="3224BBBC">
            <wp:extent cx="5859780" cy="314614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3178" cy="3169444"/>
                    </a:xfrm>
                    <a:prstGeom prst="rect">
                      <a:avLst/>
                    </a:prstGeom>
                    <a:noFill/>
                    <a:ln>
                      <a:noFill/>
                    </a:ln>
                  </pic:spPr>
                </pic:pic>
              </a:graphicData>
            </a:graphic>
          </wp:inline>
        </w:drawing>
      </w:r>
    </w:p>
    <w:p w14:paraId="4E3824DB" w14:textId="5AEAD44D" w:rsidR="00711DEB" w:rsidRDefault="00711DEB" w:rsidP="00782C5D"/>
    <w:p w14:paraId="7DDF79A4" w14:textId="0E081459" w:rsidR="00711DEB" w:rsidRDefault="00711DEB" w:rsidP="001B6605">
      <w:pPr>
        <w:ind w:firstLine="720"/>
      </w:pPr>
      <w:r>
        <w:t>D) View News</w:t>
      </w:r>
    </w:p>
    <w:p w14:paraId="3309EDB3" w14:textId="053AA8D2" w:rsidR="00711DEB" w:rsidRDefault="00711DEB" w:rsidP="001B6605">
      <w:pPr>
        <w:ind w:firstLine="720"/>
      </w:pPr>
      <w:r>
        <w:rPr>
          <w:noProof/>
        </w:rPr>
        <w:drawing>
          <wp:inline distT="0" distB="0" distL="0" distR="0" wp14:anchorId="2EAEA467" wp14:editId="14C7D63A">
            <wp:extent cx="5918256" cy="317754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648" cy="3185267"/>
                    </a:xfrm>
                    <a:prstGeom prst="rect">
                      <a:avLst/>
                    </a:prstGeom>
                    <a:noFill/>
                    <a:ln>
                      <a:noFill/>
                    </a:ln>
                  </pic:spPr>
                </pic:pic>
              </a:graphicData>
            </a:graphic>
          </wp:inline>
        </w:drawing>
      </w:r>
    </w:p>
    <w:p w14:paraId="26477CA2" w14:textId="77777777" w:rsidR="001B6605" w:rsidRDefault="001B6605" w:rsidP="00711DEB">
      <w:pPr>
        <w:ind w:firstLine="720"/>
      </w:pPr>
    </w:p>
    <w:p w14:paraId="4E5ECA08" w14:textId="77777777" w:rsidR="001B6605" w:rsidRDefault="001B6605" w:rsidP="00711DEB">
      <w:pPr>
        <w:ind w:firstLine="720"/>
      </w:pPr>
    </w:p>
    <w:p w14:paraId="303A31D7" w14:textId="1F850D5F" w:rsidR="00711DEB" w:rsidRDefault="00711DEB" w:rsidP="00711DEB">
      <w:pPr>
        <w:ind w:firstLine="720"/>
      </w:pPr>
      <w:r>
        <w:lastRenderedPageBreak/>
        <w:t>E) View Blogs</w:t>
      </w:r>
    </w:p>
    <w:p w14:paraId="3432FA8F" w14:textId="36406A22" w:rsidR="00711DEB" w:rsidRDefault="00711DEB" w:rsidP="00782C5D">
      <w:r>
        <w:rPr>
          <w:noProof/>
        </w:rPr>
        <w:drawing>
          <wp:inline distT="0" distB="0" distL="0" distR="0" wp14:anchorId="04E41B13" wp14:editId="3E60F84F">
            <wp:extent cx="6400800" cy="3436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60347131" w14:textId="56E752A5" w:rsidR="00711DEB" w:rsidRDefault="00711DEB" w:rsidP="00782C5D"/>
    <w:p w14:paraId="035A68B9" w14:textId="082835F7" w:rsidR="00711DEB" w:rsidRDefault="00711DEB" w:rsidP="00711DEB">
      <w:pPr>
        <w:ind w:firstLine="720"/>
      </w:pPr>
      <w:r>
        <w:t>F) About Us</w:t>
      </w:r>
    </w:p>
    <w:p w14:paraId="07134EE7" w14:textId="5159BEC4" w:rsidR="00711DEB" w:rsidRDefault="00711DEB" w:rsidP="00782C5D">
      <w:r>
        <w:rPr>
          <w:noProof/>
        </w:rPr>
        <w:drawing>
          <wp:inline distT="0" distB="0" distL="0" distR="0" wp14:anchorId="03BD3241" wp14:editId="2553134B">
            <wp:extent cx="6400800" cy="3436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7AF84230" w14:textId="2110153D" w:rsidR="00711DEB" w:rsidRDefault="00711DEB" w:rsidP="00782C5D"/>
    <w:p w14:paraId="010B8AEC" w14:textId="140BCB6D" w:rsidR="00711DEB" w:rsidRDefault="00521099" w:rsidP="00521099">
      <w:pPr>
        <w:ind w:firstLine="720"/>
      </w:pPr>
      <w:r>
        <w:lastRenderedPageBreak/>
        <w:t>G</w:t>
      </w:r>
      <w:r w:rsidR="00711DEB">
        <w:t>) Profile</w:t>
      </w:r>
    </w:p>
    <w:p w14:paraId="50ACA27B" w14:textId="6D0379FA" w:rsidR="00711DEB" w:rsidRDefault="00711DEB" w:rsidP="00782C5D">
      <w:r>
        <w:tab/>
      </w:r>
      <w:r>
        <w:rPr>
          <w:noProof/>
        </w:rPr>
        <w:drawing>
          <wp:inline distT="0" distB="0" distL="0" distR="0" wp14:anchorId="2F909C73" wp14:editId="6A7163E1">
            <wp:extent cx="5847292" cy="31394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3230" cy="3158735"/>
                    </a:xfrm>
                    <a:prstGeom prst="rect">
                      <a:avLst/>
                    </a:prstGeom>
                    <a:noFill/>
                    <a:ln>
                      <a:noFill/>
                    </a:ln>
                  </pic:spPr>
                </pic:pic>
              </a:graphicData>
            </a:graphic>
          </wp:inline>
        </w:drawing>
      </w:r>
    </w:p>
    <w:p w14:paraId="396B4B34" w14:textId="6430EC92" w:rsidR="00711DEB" w:rsidRDefault="00711DEB" w:rsidP="00782C5D"/>
    <w:p w14:paraId="43F07F58" w14:textId="0BD24DBB" w:rsidR="00711DEB" w:rsidRDefault="00521099" w:rsidP="00521099">
      <w:pPr>
        <w:ind w:firstLine="720"/>
      </w:pPr>
      <w:r>
        <w:t>H</w:t>
      </w:r>
      <w:r w:rsidR="00711DEB">
        <w:t>) Timeline(user)</w:t>
      </w:r>
    </w:p>
    <w:p w14:paraId="09272901" w14:textId="1B11A055" w:rsidR="00711DEB" w:rsidRDefault="00711DEB" w:rsidP="00782C5D">
      <w:r>
        <w:tab/>
      </w:r>
      <w:r>
        <w:rPr>
          <w:noProof/>
        </w:rPr>
        <w:drawing>
          <wp:inline distT="0" distB="0" distL="0" distR="0" wp14:anchorId="7F69C55C" wp14:editId="0E21B0F5">
            <wp:extent cx="5867400" cy="31502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2336" cy="3158255"/>
                    </a:xfrm>
                    <a:prstGeom prst="rect">
                      <a:avLst/>
                    </a:prstGeom>
                    <a:noFill/>
                    <a:ln>
                      <a:noFill/>
                    </a:ln>
                  </pic:spPr>
                </pic:pic>
              </a:graphicData>
            </a:graphic>
          </wp:inline>
        </w:drawing>
      </w:r>
    </w:p>
    <w:p w14:paraId="0E409E72" w14:textId="600B2C6A" w:rsidR="00711DEB" w:rsidRDefault="00711DEB" w:rsidP="00782C5D"/>
    <w:p w14:paraId="5A420A74" w14:textId="77777777" w:rsidR="00521099" w:rsidRDefault="00521099" w:rsidP="00782C5D"/>
    <w:p w14:paraId="5C1CEF5C" w14:textId="03B5386B" w:rsidR="00711DEB" w:rsidRDefault="00521099" w:rsidP="00782C5D">
      <w:r>
        <w:t>4</w:t>
      </w:r>
      <w:r w:rsidR="00711DEB">
        <w:t>) Admin</w:t>
      </w:r>
    </w:p>
    <w:p w14:paraId="6D31F327" w14:textId="22D8851B" w:rsidR="00521099" w:rsidRDefault="00521099" w:rsidP="00782C5D">
      <w:r>
        <w:lastRenderedPageBreak/>
        <w:tab/>
        <w:t>A) View Doctor</w:t>
      </w:r>
    </w:p>
    <w:p w14:paraId="67773334" w14:textId="5A429D2D" w:rsidR="00521099" w:rsidRDefault="00521099" w:rsidP="00782C5D">
      <w:r>
        <w:tab/>
      </w:r>
      <w:r>
        <w:rPr>
          <w:noProof/>
        </w:rPr>
        <w:drawing>
          <wp:inline distT="0" distB="0" distL="0" distR="0" wp14:anchorId="6E31B544" wp14:editId="6A1C49A8">
            <wp:extent cx="5334000" cy="286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4490" cy="2874851"/>
                    </a:xfrm>
                    <a:prstGeom prst="rect">
                      <a:avLst/>
                    </a:prstGeom>
                    <a:noFill/>
                    <a:ln>
                      <a:noFill/>
                    </a:ln>
                  </pic:spPr>
                </pic:pic>
              </a:graphicData>
            </a:graphic>
          </wp:inline>
        </w:drawing>
      </w:r>
    </w:p>
    <w:p w14:paraId="4D698DCB" w14:textId="65718EFE" w:rsidR="00521099" w:rsidRDefault="00521099" w:rsidP="00782C5D"/>
    <w:p w14:paraId="4A32517F" w14:textId="1C89DB60" w:rsidR="00521099" w:rsidRDefault="00521099" w:rsidP="00782C5D">
      <w:r>
        <w:tab/>
        <w:t>B) Add Doctors</w:t>
      </w:r>
    </w:p>
    <w:p w14:paraId="4805882B" w14:textId="62E608AA" w:rsidR="00521099" w:rsidRDefault="00521099" w:rsidP="00782C5D">
      <w:r>
        <w:tab/>
      </w:r>
      <w:r>
        <w:rPr>
          <w:noProof/>
        </w:rPr>
        <w:drawing>
          <wp:inline distT="0" distB="0" distL="0" distR="0" wp14:anchorId="79839D8A" wp14:editId="4EF8B351">
            <wp:extent cx="5326380" cy="285975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42491" cy="2868409"/>
                    </a:xfrm>
                    <a:prstGeom prst="rect">
                      <a:avLst/>
                    </a:prstGeom>
                    <a:noFill/>
                    <a:ln>
                      <a:noFill/>
                    </a:ln>
                  </pic:spPr>
                </pic:pic>
              </a:graphicData>
            </a:graphic>
          </wp:inline>
        </w:drawing>
      </w:r>
    </w:p>
    <w:p w14:paraId="6717C836" w14:textId="3604052A" w:rsidR="00711DEB" w:rsidRDefault="00711DEB" w:rsidP="00782C5D"/>
    <w:p w14:paraId="5346F4D2" w14:textId="642B10F3" w:rsidR="00521099" w:rsidRDefault="00521099" w:rsidP="00782C5D"/>
    <w:p w14:paraId="6336335C" w14:textId="315D3EA5" w:rsidR="00521099" w:rsidRDefault="00521099" w:rsidP="00782C5D"/>
    <w:p w14:paraId="6138FAD5" w14:textId="61FBB4BD" w:rsidR="00521099" w:rsidRDefault="00521099" w:rsidP="00782C5D"/>
    <w:p w14:paraId="10519E10" w14:textId="5B3C0FD1" w:rsidR="00521099" w:rsidRDefault="00521099" w:rsidP="00782C5D">
      <w:r>
        <w:tab/>
        <w:t>C) View Pharmacist</w:t>
      </w:r>
    </w:p>
    <w:p w14:paraId="2A37A8CF" w14:textId="498C24EB" w:rsidR="00521099" w:rsidRDefault="00521099" w:rsidP="00782C5D">
      <w:r>
        <w:lastRenderedPageBreak/>
        <w:tab/>
      </w:r>
      <w:r>
        <w:rPr>
          <w:noProof/>
        </w:rPr>
        <w:drawing>
          <wp:inline distT="0" distB="0" distL="0" distR="0" wp14:anchorId="17BF469A" wp14:editId="04CD0D84">
            <wp:extent cx="5620215"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1212" cy="3023424"/>
                    </a:xfrm>
                    <a:prstGeom prst="rect">
                      <a:avLst/>
                    </a:prstGeom>
                    <a:noFill/>
                    <a:ln>
                      <a:noFill/>
                    </a:ln>
                  </pic:spPr>
                </pic:pic>
              </a:graphicData>
            </a:graphic>
          </wp:inline>
        </w:drawing>
      </w:r>
    </w:p>
    <w:p w14:paraId="20712C68" w14:textId="30C14DE0" w:rsidR="00521099" w:rsidRDefault="00521099" w:rsidP="00782C5D"/>
    <w:p w14:paraId="02D557C8" w14:textId="54C6E5BC" w:rsidR="00521099" w:rsidRDefault="00521099" w:rsidP="00782C5D">
      <w:r>
        <w:tab/>
        <w:t>D) Add Pharmacist</w:t>
      </w:r>
    </w:p>
    <w:p w14:paraId="08DD05A5" w14:textId="6F9900EA" w:rsidR="00521099" w:rsidRDefault="00521099" w:rsidP="00782C5D">
      <w:r>
        <w:tab/>
      </w:r>
      <w:r>
        <w:rPr>
          <w:noProof/>
        </w:rPr>
        <w:drawing>
          <wp:inline distT="0" distB="0" distL="0" distR="0" wp14:anchorId="47674158" wp14:editId="2479FD7D">
            <wp:extent cx="5634408" cy="3025140"/>
            <wp:effectExtent l="0" t="0" r="444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5875" cy="3031297"/>
                    </a:xfrm>
                    <a:prstGeom prst="rect">
                      <a:avLst/>
                    </a:prstGeom>
                    <a:noFill/>
                    <a:ln>
                      <a:noFill/>
                    </a:ln>
                  </pic:spPr>
                </pic:pic>
              </a:graphicData>
            </a:graphic>
          </wp:inline>
        </w:drawing>
      </w:r>
    </w:p>
    <w:p w14:paraId="0CCE561E" w14:textId="76FE6751" w:rsidR="00521099" w:rsidRDefault="00521099" w:rsidP="00782C5D">
      <w:r>
        <w:tab/>
      </w:r>
    </w:p>
    <w:p w14:paraId="18CE9680" w14:textId="48705A95" w:rsidR="00521099" w:rsidRDefault="00521099" w:rsidP="00782C5D"/>
    <w:p w14:paraId="194FD4CE" w14:textId="26A3B209" w:rsidR="00521099" w:rsidRDefault="00521099" w:rsidP="00782C5D"/>
    <w:p w14:paraId="70F1DCE2" w14:textId="09B3AD3C" w:rsidR="00521099" w:rsidRDefault="00521099" w:rsidP="00782C5D"/>
    <w:p w14:paraId="3DF96E4D" w14:textId="77777777" w:rsidR="001B6605" w:rsidRDefault="00521099" w:rsidP="00782C5D">
      <w:r>
        <w:tab/>
      </w:r>
    </w:p>
    <w:p w14:paraId="4D099643" w14:textId="25796A8D" w:rsidR="00521099" w:rsidRDefault="00521099" w:rsidP="001B6605">
      <w:pPr>
        <w:ind w:firstLine="720"/>
      </w:pPr>
      <w:r>
        <w:lastRenderedPageBreak/>
        <w:t xml:space="preserve">E) </w:t>
      </w:r>
      <w:r w:rsidR="00904E90">
        <w:t>View Users</w:t>
      </w:r>
    </w:p>
    <w:p w14:paraId="7EFF1EC7" w14:textId="18650773" w:rsidR="00904E90" w:rsidRDefault="00904E90" w:rsidP="00782C5D">
      <w:r>
        <w:tab/>
      </w:r>
      <w:r>
        <w:rPr>
          <w:noProof/>
        </w:rPr>
        <w:drawing>
          <wp:inline distT="0" distB="0" distL="0" distR="0" wp14:anchorId="496A4E9E" wp14:editId="47761734">
            <wp:extent cx="5719562" cy="3070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399" cy="3073457"/>
                    </a:xfrm>
                    <a:prstGeom prst="rect">
                      <a:avLst/>
                    </a:prstGeom>
                    <a:noFill/>
                    <a:ln>
                      <a:noFill/>
                    </a:ln>
                  </pic:spPr>
                </pic:pic>
              </a:graphicData>
            </a:graphic>
          </wp:inline>
        </w:drawing>
      </w:r>
    </w:p>
    <w:p w14:paraId="76DB8D48" w14:textId="5FC8006F" w:rsidR="00904E90" w:rsidRDefault="00904E90" w:rsidP="00782C5D"/>
    <w:p w14:paraId="16C59724" w14:textId="692DC803" w:rsidR="00904E90" w:rsidRDefault="00904E90" w:rsidP="00782C5D">
      <w:r>
        <w:tab/>
        <w:t>F) Add Users</w:t>
      </w:r>
    </w:p>
    <w:p w14:paraId="1C5EFBFA" w14:textId="417C6C81" w:rsidR="00904E90" w:rsidRDefault="00904E90" w:rsidP="00782C5D">
      <w:r>
        <w:tab/>
      </w:r>
      <w:r>
        <w:rPr>
          <w:noProof/>
        </w:rPr>
        <w:drawing>
          <wp:inline distT="0" distB="0" distL="0" distR="0" wp14:anchorId="5DE686D7" wp14:editId="18EFC59A">
            <wp:extent cx="5745480" cy="3084776"/>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1760" cy="3093517"/>
                    </a:xfrm>
                    <a:prstGeom prst="rect">
                      <a:avLst/>
                    </a:prstGeom>
                    <a:noFill/>
                    <a:ln>
                      <a:noFill/>
                    </a:ln>
                  </pic:spPr>
                </pic:pic>
              </a:graphicData>
            </a:graphic>
          </wp:inline>
        </w:drawing>
      </w:r>
    </w:p>
    <w:p w14:paraId="5D5B563F" w14:textId="1408905F" w:rsidR="00904E90" w:rsidRDefault="00904E90" w:rsidP="00782C5D"/>
    <w:p w14:paraId="27974C0D" w14:textId="724D69C2" w:rsidR="00904E90" w:rsidRDefault="00904E90" w:rsidP="00782C5D"/>
    <w:p w14:paraId="1EDF2BEB" w14:textId="72A49456" w:rsidR="00904E90" w:rsidRDefault="00904E90" w:rsidP="00782C5D"/>
    <w:p w14:paraId="2EDB8966" w14:textId="61ED3725" w:rsidR="00904E90" w:rsidRDefault="00904E90" w:rsidP="00782C5D">
      <w:r>
        <w:lastRenderedPageBreak/>
        <w:tab/>
        <w:t xml:space="preserve">G) </w:t>
      </w:r>
      <w:r w:rsidR="006A6CB0">
        <w:t>View To-do List</w:t>
      </w:r>
    </w:p>
    <w:p w14:paraId="646974F5" w14:textId="73DC4188" w:rsidR="006A6CB0" w:rsidRDefault="006A6CB0" w:rsidP="00782C5D">
      <w:r>
        <w:tab/>
      </w:r>
      <w:r>
        <w:rPr>
          <w:noProof/>
        </w:rPr>
        <w:drawing>
          <wp:inline distT="0" distB="0" distL="0" distR="0" wp14:anchorId="7CCF19D6" wp14:editId="3EC3AD4D">
            <wp:extent cx="5798820" cy="2726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0930" cy="2727818"/>
                    </a:xfrm>
                    <a:prstGeom prst="rect">
                      <a:avLst/>
                    </a:prstGeom>
                    <a:noFill/>
                    <a:ln>
                      <a:noFill/>
                    </a:ln>
                  </pic:spPr>
                </pic:pic>
              </a:graphicData>
            </a:graphic>
          </wp:inline>
        </w:drawing>
      </w:r>
    </w:p>
    <w:p w14:paraId="63CAE116" w14:textId="7929EB5F" w:rsidR="006A6CB0" w:rsidRDefault="006A6CB0" w:rsidP="00782C5D"/>
    <w:p w14:paraId="5837884E" w14:textId="0CC4CD3E" w:rsidR="006A6CB0" w:rsidRDefault="006A6CB0" w:rsidP="00782C5D">
      <w:r>
        <w:tab/>
        <w:t>H) Add To-do list</w:t>
      </w:r>
    </w:p>
    <w:p w14:paraId="75027C2B" w14:textId="17696102" w:rsidR="006A6CB0" w:rsidRDefault="006A6CB0" w:rsidP="00782C5D">
      <w:r>
        <w:tab/>
      </w:r>
      <w:r>
        <w:rPr>
          <w:noProof/>
        </w:rPr>
        <w:drawing>
          <wp:inline distT="0" distB="0" distL="0" distR="0" wp14:anchorId="572AE2A4" wp14:editId="342331FD">
            <wp:extent cx="5875020" cy="277664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9520" cy="2783499"/>
                    </a:xfrm>
                    <a:prstGeom prst="rect">
                      <a:avLst/>
                    </a:prstGeom>
                    <a:noFill/>
                    <a:ln>
                      <a:noFill/>
                    </a:ln>
                  </pic:spPr>
                </pic:pic>
              </a:graphicData>
            </a:graphic>
          </wp:inline>
        </w:drawing>
      </w:r>
    </w:p>
    <w:p w14:paraId="7B44967E" w14:textId="6A6142F9" w:rsidR="006A6CB0" w:rsidRDefault="006A6CB0" w:rsidP="00782C5D"/>
    <w:p w14:paraId="30534484" w14:textId="057851AD" w:rsidR="006A6CB0" w:rsidRDefault="006A6CB0" w:rsidP="00782C5D"/>
    <w:p w14:paraId="73E20587" w14:textId="40FB0846" w:rsidR="006A6CB0" w:rsidRDefault="006A6CB0" w:rsidP="00782C5D"/>
    <w:p w14:paraId="7979458F" w14:textId="3C6E80E0" w:rsidR="006A6CB0" w:rsidRDefault="006A6CB0" w:rsidP="00782C5D"/>
    <w:p w14:paraId="4CA26F0B" w14:textId="77777777" w:rsidR="004F1DEA" w:rsidRDefault="004F1DEA" w:rsidP="004F1DEA"/>
    <w:p w14:paraId="1CD0379A" w14:textId="5584F171" w:rsidR="006A6CB0" w:rsidRDefault="004F1DEA" w:rsidP="004F1DEA">
      <w:pPr>
        <w:ind w:firstLine="720"/>
      </w:pPr>
      <w:r>
        <w:lastRenderedPageBreak/>
        <w:t>I) View Diseases</w:t>
      </w:r>
    </w:p>
    <w:p w14:paraId="213937F5" w14:textId="3FDA9F64" w:rsidR="006A6CB0" w:rsidRDefault="006A6CB0" w:rsidP="006A6CB0">
      <w:pPr>
        <w:ind w:left="720"/>
      </w:pPr>
      <w:r>
        <w:rPr>
          <w:noProof/>
        </w:rPr>
        <w:drawing>
          <wp:inline distT="0" distB="0" distL="0" distR="0" wp14:anchorId="46F56752" wp14:editId="0D1CA877">
            <wp:extent cx="6400800" cy="3436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4121907A" w14:textId="3FB0674C" w:rsidR="004F1DEA" w:rsidRDefault="004F1DEA" w:rsidP="006A6CB0">
      <w:pPr>
        <w:ind w:left="720"/>
      </w:pPr>
    </w:p>
    <w:p w14:paraId="11A855D6" w14:textId="49301603" w:rsidR="004F1DEA" w:rsidRDefault="004F1DEA" w:rsidP="004F1DEA">
      <w:pPr>
        <w:ind w:left="720"/>
      </w:pPr>
      <w:r>
        <w:t>J) Add Diseases</w:t>
      </w:r>
    </w:p>
    <w:p w14:paraId="6D779351" w14:textId="54C95292" w:rsidR="004F1DEA" w:rsidRDefault="004F1DEA" w:rsidP="006A6CB0">
      <w:pPr>
        <w:ind w:left="720"/>
      </w:pPr>
      <w:r>
        <w:rPr>
          <w:noProof/>
        </w:rPr>
        <w:drawing>
          <wp:inline distT="0" distB="0" distL="0" distR="0" wp14:anchorId="36F7FF86" wp14:editId="01C118D9">
            <wp:extent cx="6400800" cy="3436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4A7190F1" w14:textId="01D24898" w:rsidR="004F1DEA" w:rsidRDefault="004F1DEA" w:rsidP="006A6CB0">
      <w:pPr>
        <w:ind w:left="720"/>
      </w:pPr>
    </w:p>
    <w:p w14:paraId="2842A785" w14:textId="3B786FEA" w:rsidR="004F1DEA" w:rsidRDefault="004F1DEA" w:rsidP="006A6CB0">
      <w:pPr>
        <w:ind w:left="720"/>
      </w:pPr>
      <w:r>
        <w:lastRenderedPageBreak/>
        <w:t>K) View Remedies</w:t>
      </w:r>
    </w:p>
    <w:p w14:paraId="166A2C9E" w14:textId="69D89799" w:rsidR="004F1DEA" w:rsidRDefault="004F1DEA" w:rsidP="006A6CB0">
      <w:pPr>
        <w:ind w:left="720"/>
      </w:pPr>
      <w:r>
        <w:rPr>
          <w:noProof/>
        </w:rPr>
        <w:drawing>
          <wp:inline distT="0" distB="0" distL="0" distR="0" wp14:anchorId="3711B3FE" wp14:editId="32CC7CB2">
            <wp:extent cx="5960834" cy="3200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6250" cy="3203308"/>
                    </a:xfrm>
                    <a:prstGeom prst="rect">
                      <a:avLst/>
                    </a:prstGeom>
                    <a:noFill/>
                    <a:ln>
                      <a:noFill/>
                    </a:ln>
                  </pic:spPr>
                </pic:pic>
              </a:graphicData>
            </a:graphic>
          </wp:inline>
        </w:drawing>
      </w:r>
    </w:p>
    <w:p w14:paraId="353CA7BE" w14:textId="72FBF1B9" w:rsidR="004F1DEA" w:rsidRDefault="004F1DEA" w:rsidP="006A6CB0">
      <w:pPr>
        <w:ind w:left="720"/>
      </w:pPr>
    </w:p>
    <w:p w14:paraId="46752DE8" w14:textId="1F0F0BC6" w:rsidR="004F1DEA" w:rsidRDefault="004F1DEA" w:rsidP="006A6CB0">
      <w:pPr>
        <w:ind w:left="720"/>
      </w:pPr>
      <w:r>
        <w:t>L) Add Remedies</w:t>
      </w:r>
    </w:p>
    <w:p w14:paraId="1F4371F7" w14:textId="45F1FE4B" w:rsidR="004F1DEA" w:rsidRDefault="004F1DEA" w:rsidP="006A6CB0">
      <w:pPr>
        <w:ind w:left="720"/>
      </w:pPr>
      <w:r>
        <w:rPr>
          <w:noProof/>
        </w:rPr>
        <w:drawing>
          <wp:inline distT="0" distB="0" distL="0" distR="0" wp14:anchorId="44518CA7" wp14:editId="0DA9CB89">
            <wp:extent cx="6012180" cy="322796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21285" cy="3232856"/>
                    </a:xfrm>
                    <a:prstGeom prst="rect">
                      <a:avLst/>
                    </a:prstGeom>
                    <a:noFill/>
                    <a:ln>
                      <a:noFill/>
                    </a:ln>
                  </pic:spPr>
                </pic:pic>
              </a:graphicData>
            </a:graphic>
          </wp:inline>
        </w:drawing>
      </w:r>
    </w:p>
    <w:p w14:paraId="6FB54D93" w14:textId="196DE170" w:rsidR="004F1DEA" w:rsidRDefault="004F1DEA" w:rsidP="006A6CB0">
      <w:pPr>
        <w:ind w:left="720"/>
      </w:pPr>
    </w:p>
    <w:p w14:paraId="276E41DB" w14:textId="4BE142ED" w:rsidR="004F1DEA" w:rsidRDefault="004F1DEA" w:rsidP="006A6CB0">
      <w:pPr>
        <w:ind w:left="720"/>
      </w:pPr>
    </w:p>
    <w:p w14:paraId="20887634" w14:textId="4F20F9B1" w:rsidR="000F1DF4" w:rsidRDefault="004F1DEA" w:rsidP="006A6CB0">
      <w:pPr>
        <w:ind w:left="720"/>
      </w:pPr>
      <w:r>
        <w:lastRenderedPageBreak/>
        <w:t xml:space="preserve">M) </w:t>
      </w:r>
      <w:r w:rsidR="000F1DF4">
        <w:t>View Medical History</w:t>
      </w:r>
    </w:p>
    <w:p w14:paraId="530FD676" w14:textId="77777777" w:rsidR="000F1DF4" w:rsidRDefault="000F1DF4" w:rsidP="006A6CB0">
      <w:pPr>
        <w:ind w:left="720"/>
      </w:pPr>
    </w:p>
    <w:p w14:paraId="1BD16C2B" w14:textId="3F17DC2F" w:rsidR="004F1DEA" w:rsidRDefault="000F1DF4" w:rsidP="006A6CB0">
      <w:pPr>
        <w:ind w:left="720"/>
      </w:pPr>
      <w:r>
        <w:rPr>
          <w:noProof/>
        </w:rPr>
        <w:drawing>
          <wp:inline distT="0" distB="0" distL="0" distR="0" wp14:anchorId="0F29E321" wp14:editId="3504449D">
            <wp:extent cx="6400800" cy="3436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1166CB99" w14:textId="2F9D5BDD" w:rsidR="000F1DF4" w:rsidRDefault="000F1DF4" w:rsidP="006A6CB0">
      <w:pPr>
        <w:ind w:left="720"/>
      </w:pPr>
    </w:p>
    <w:p w14:paraId="42D9F85D" w14:textId="00C43D8D" w:rsidR="000F1DF4" w:rsidRDefault="000F1DF4" w:rsidP="006A6CB0">
      <w:pPr>
        <w:ind w:left="720"/>
      </w:pPr>
      <w:r>
        <w:t>N) Add Medical History</w:t>
      </w:r>
    </w:p>
    <w:p w14:paraId="0379EC18" w14:textId="77630C17" w:rsidR="000F1DF4" w:rsidRDefault="000F1DF4" w:rsidP="006A6CB0">
      <w:pPr>
        <w:ind w:left="720"/>
      </w:pPr>
    </w:p>
    <w:p w14:paraId="2DD3BC9C" w14:textId="357A054E" w:rsidR="000F1DF4" w:rsidRDefault="000C329F" w:rsidP="006A6CB0">
      <w:pPr>
        <w:ind w:left="720"/>
      </w:pPr>
      <w:r>
        <w:rPr>
          <w:noProof/>
        </w:rPr>
        <w:drawing>
          <wp:inline distT="0" distB="0" distL="0" distR="0" wp14:anchorId="02D08E50" wp14:editId="5AF04D1E">
            <wp:extent cx="5762139"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3898" cy="3100034"/>
                    </a:xfrm>
                    <a:prstGeom prst="rect">
                      <a:avLst/>
                    </a:prstGeom>
                    <a:noFill/>
                    <a:ln>
                      <a:noFill/>
                    </a:ln>
                  </pic:spPr>
                </pic:pic>
              </a:graphicData>
            </a:graphic>
          </wp:inline>
        </w:drawing>
      </w:r>
    </w:p>
    <w:p w14:paraId="123E4A5F" w14:textId="5E469F7A" w:rsidR="000C329F" w:rsidRDefault="000C329F" w:rsidP="000C329F">
      <w:r>
        <w:lastRenderedPageBreak/>
        <w:tab/>
        <w:t>O)  View Prescription</w:t>
      </w:r>
    </w:p>
    <w:p w14:paraId="7B2D4F7D" w14:textId="77777777" w:rsidR="000C329F" w:rsidRDefault="000C329F" w:rsidP="000C329F"/>
    <w:p w14:paraId="41E9842F" w14:textId="3B2722C0" w:rsidR="000C329F" w:rsidRDefault="000C329F" w:rsidP="000C329F">
      <w:r>
        <w:rPr>
          <w:noProof/>
        </w:rPr>
        <w:drawing>
          <wp:inline distT="0" distB="0" distL="0" distR="0" wp14:anchorId="2D5C267C" wp14:editId="15460B2B">
            <wp:extent cx="6134100" cy="329342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64272" cy="3309628"/>
                    </a:xfrm>
                    <a:prstGeom prst="rect">
                      <a:avLst/>
                    </a:prstGeom>
                    <a:noFill/>
                    <a:ln>
                      <a:noFill/>
                    </a:ln>
                  </pic:spPr>
                </pic:pic>
              </a:graphicData>
            </a:graphic>
          </wp:inline>
        </w:drawing>
      </w:r>
    </w:p>
    <w:p w14:paraId="676CE714" w14:textId="57E9E778" w:rsidR="000C329F" w:rsidRDefault="000C329F" w:rsidP="000C329F"/>
    <w:p w14:paraId="3DC4315E" w14:textId="26B312D6" w:rsidR="000C329F" w:rsidRDefault="000C329F" w:rsidP="000C329F">
      <w:r>
        <w:tab/>
        <w:t>P) Add Prescription</w:t>
      </w:r>
    </w:p>
    <w:p w14:paraId="5665AD58" w14:textId="77777777" w:rsidR="000C329F" w:rsidRDefault="000C329F" w:rsidP="000C329F"/>
    <w:p w14:paraId="4361D470" w14:textId="68C11B21" w:rsidR="000C329F" w:rsidRDefault="000C329F" w:rsidP="000C329F">
      <w:r>
        <w:rPr>
          <w:noProof/>
        </w:rPr>
        <w:drawing>
          <wp:inline distT="0" distB="0" distL="0" distR="0" wp14:anchorId="095D1E55" wp14:editId="2A44FCEE">
            <wp:extent cx="6187440" cy="303149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95221" cy="3035302"/>
                    </a:xfrm>
                    <a:prstGeom prst="rect">
                      <a:avLst/>
                    </a:prstGeom>
                    <a:noFill/>
                    <a:ln>
                      <a:noFill/>
                    </a:ln>
                  </pic:spPr>
                </pic:pic>
              </a:graphicData>
            </a:graphic>
          </wp:inline>
        </w:drawing>
      </w:r>
    </w:p>
    <w:p w14:paraId="533AB846" w14:textId="0EBC35DE" w:rsidR="00A74E27" w:rsidRDefault="00A74E27" w:rsidP="000C329F"/>
    <w:p w14:paraId="2C071CA6" w14:textId="32FB7B27" w:rsidR="00A74E27" w:rsidRDefault="00A74E27" w:rsidP="000C329F">
      <w:r>
        <w:lastRenderedPageBreak/>
        <w:tab/>
        <w:t>Q) View Feedback</w:t>
      </w:r>
    </w:p>
    <w:p w14:paraId="45B275FA" w14:textId="77777777" w:rsidR="00A74E27" w:rsidRDefault="00A74E27" w:rsidP="000C329F"/>
    <w:p w14:paraId="656B305B" w14:textId="3671A69D" w:rsidR="00A74E27" w:rsidRDefault="00A74E27" w:rsidP="000C329F">
      <w:r>
        <w:rPr>
          <w:noProof/>
        </w:rPr>
        <w:drawing>
          <wp:inline distT="0" distB="0" distL="0" distR="0" wp14:anchorId="4EF88292" wp14:editId="2EA1A1B3">
            <wp:extent cx="6400800" cy="3436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p>
    <w:p w14:paraId="4111934D" w14:textId="5A4CC8A3" w:rsidR="004F2D0B" w:rsidRDefault="004F2D0B" w:rsidP="000C329F"/>
    <w:p w14:paraId="4EBA02FC" w14:textId="546C9D4B" w:rsidR="004F2D0B" w:rsidRDefault="004F2D0B" w:rsidP="000C329F">
      <w:r>
        <w:tab/>
        <w:t>R) Add Feedback</w:t>
      </w:r>
    </w:p>
    <w:p w14:paraId="65DB2421" w14:textId="4891D3BB" w:rsidR="004F2D0B" w:rsidRDefault="004F2D0B" w:rsidP="000C329F">
      <w:r>
        <w:tab/>
      </w:r>
      <w:r w:rsidR="00EE280D">
        <w:rPr>
          <w:noProof/>
        </w:rPr>
        <w:drawing>
          <wp:inline distT="0" distB="0" distL="0" distR="0" wp14:anchorId="70CBE472" wp14:editId="2CA171A7">
            <wp:extent cx="6339451" cy="31623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44955" cy="3165046"/>
                    </a:xfrm>
                    <a:prstGeom prst="rect">
                      <a:avLst/>
                    </a:prstGeom>
                    <a:noFill/>
                    <a:ln>
                      <a:noFill/>
                    </a:ln>
                  </pic:spPr>
                </pic:pic>
              </a:graphicData>
            </a:graphic>
          </wp:inline>
        </w:drawing>
      </w:r>
    </w:p>
    <w:p w14:paraId="2E2EA964" w14:textId="3CAB3C50" w:rsidR="00EE280D" w:rsidRDefault="00EE280D" w:rsidP="000C329F">
      <w:r>
        <w:lastRenderedPageBreak/>
        <w:tab/>
        <w:t>S) View Contact</w:t>
      </w:r>
    </w:p>
    <w:p w14:paraId="1035A860" w14:textId="5ED4CCF5" w:rsidR="00EE280D" w:rsidRDefault="00EE280D" w:rsidP="000C329F">
      <w:r>
        <w:tab/>
      </w:r>
      <w:r>
        <w:rPr>
          <w:noProof/>
        </w:rPr>
        <w:drawing>
          <wp:inline distT="0" distB="0" distL="0" distR="0" wp14:anchorId="245D50D0" wp14:editId="164E8F1B">
            <wp:extent cx="5875020" cy="315432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0108" cy="3162427"/>
                    </a:xfrm>
                    <a:prstGeom prst="rect">
                      <a:avLst/>
                    </a:prstGeom>
                    <a:noFill/>
                    <a:ln>
                      <a:noFill/>
                    </a:ln>
                  </pic:spPr>
                </pic:pic>
              </a:graphicData>
            </a:graphic>
          </wp:inline>
        </w:drawing>
      </w:r>
    </w:p>
    <w:p w14:paraId="24C7BE27" w14:textId="1DD6AE45" w:rsidR="00EE280D" w:rsidRDefault="00EE280D" w:rsidP="000C329F"/>
    <w:p w14:paraId="4FE84736" w14:textId="2FE7D6BA" w:rsidR="00EE280D" w:rsidRDefault="00EE280D" w:rsidP="000C329F">
      <w:r>
        <w:tab/>
        <w:t>T) Add Contact</w:t>
      </w:r>
    </w:p>
    <w:p w14:paraId="6C256D24" w14:textId="569CC320" w:rsidR="00EE280D" w:rsidRDefault="00EE280D" w:rsidP="000C329F">
      <w:r>
        <w:tab/>
      </w:r>
      <w:r>
        <w:rPr>
          <w:noProof/>
        </w:rPr>
        <w:drawing>
          <wp:inline distT="0" distB="0" distL="0" distR="0" wp14:anchorId="04F38920" wp14:editId="5782F924">
            <wp:extent cx="5943600" cy="3191147"/>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5234" cy="3197394"/>
                    </a:xfrm>
                    <a:prstGeom prst="rect">
                      <a:avLst/>
                    </a:prstGeom>
                    <a:noFill/>
                    <a:ln>
                      <a:noFill/>
                    </a:ln>
                  </pic:spPr>
                </pic:pic>
              </a:graphicData>
            </a:graphic>
          </wp:inline>
        </w:drawing>
      </w:r>
    </w:p>
    <w:p w14:paraId="56F695CA" w14:textId="4CDD4731" w:rsidR="00EE280D" w:rsidRDefault="00EE280D" w:rsidP="000C329F"/>
    <w:p w14:paraId="6000F05A" w14:textId="1F118676" w:rsidR="00EE280D" w:rsidRDefault="00EE280D" w:rsidP="000C329F"/>
    <w:p w14:paraId="7E602791" w14:textId="2C582F29" w:rsidR="00EE280D" w:rsidRDefault="00EE280D" w:rsidP="000C329F">
      <w:r>
        <w:lastRenderedPageBreak/>
        <w:tab/>
        <w:t xml:space="preserve">U) </w:t>
      </w:r>
      <w:r w:rsidR="00BF70D2">
        <w:t>View Hospital</w:t>
      </w:r>
    </w:p>
    <w:p w14:paraId="4E161421" w14:textId="52C533CD" w:rsidR="00BF70D2" w:rsidRDefault="00BF70D2" w:rsidP="000C329F">
      <w:r>
        <w:tab/>
      </w:r>
      <w:r>
        <w:rPr>
          <w:noProof/>
        </w:rPr>
        <w:drawing>
          <wp:inline distT="0" distB="0" distL="0" distR="0" wp14:anchorId="3360CD22" wp14:editId="508D2B5B">
            <wp:extent cx="5905500" cy="3170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4616" cy="3175585"/>
                    </a:xfrm>
                    <a:prstGeom prst="rect">
                      <a:avLst/>
                    </a:prstGeom>
                    <a:noFill/>
                    <a:ln>
                      <a:noFill/>
                    </a:ln>
                  </pic:spPr>
                </pic:pic>
              </a:graphicData>
            </a:graphic>
          </wp:inline>
        </w:drawing>
      </w:r>
    </w:p>
    <w:p w14:paraId="72610EF8" w14:textId="547C67C6" w:rsidR="00BF70D2" w:rsidRDefault="00BF70D2" w:rsidP="000C329F">
      <w:r>
        <w:tab/>
      </w:r>
    </w:p>
    <w:p w14:paraId="43A5FE2E" w14:textId="1351FE27" w:rsidR="00BF70D2" w:rsidRDefault="00BF70D2" w:rsidP="000C329F">
      <w:r>
        <w:tab/>
        <w:t>V) Add Hospital</w:t>
      </w:r>
    </w:p>
    <w:p w14:paraId="4B8FE5F4" w14:textId="504F309D" w:rsidR="00BF70D2" w:rsidRDefault="00BF70D2" w:rsidP="000C329F">
      <w:r>
        <w:tab/>
      </w:r>
      <w:r w:rsidR="00010C7F">
        <w:rPr>
          <w:noProof/>
        </w:rPr>
        <w:drawing>
          <wp:inline distT="0" distB="0" distL="0" distR="0" wp14:anchorId="0DAB1033" wp14:editId="0AA75406">
            <wp:extent cx="5932449" cy="3185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4041" cy="3191384"/>
                    </a:xfrm>
                    <a:prstGeom prst="rect">
                      <a:avLst/>
                    </a:prstGeom>
                    <a:noFill/>
                    <a:ln>
                      <a:noFill/>
                    </a:ln>
                  </pic:spPr>
                </pic:pic>
              </a:graphicData>
            </a:graphic>
          </wp:inline>
        </w:drawing>
      </w:r>
    </w:p>
    <w:p w14:paraId="0908C6FD" w14:textId="30C6841E" w:rsidR="00010C7F" w:rsidRDefault="00010C7F" w:rsidP="000C329F"/>
    <w:p w14:paraId="4AC7532E" w14:textId="5BCEF535" w:rsidR="00010C7F" w:rsidRDefault="00010C7F" w:rsidP="000C329F"/>
    <w:p w14:paraId="2DA1E8DE" w14:textId="4CD06613" w:rsidR="00010C7F" w:rsidRDefault="00010C7F" w:rsidP="000C329F">
      <w:r>
        <w:lastRenderedPageBreak/>
        <w:tab/>
        <w:t>W) View News</w:t>
      </w:r>
    </w:p>
    <w:p w14:paraId="71E8D173" w14:textId="3349DCFD" w:rsidR="00010C7F" w:rsidRDefault="00010C7F" w:rsidP="000C329F">
      <w:r>
        <w:tab/>
      </w:r>
      <w:r>
        <w:rPr>
          <w:noProof/>
        </w:rPr>
        <w:drawing>
          <wp:inline distT="0" distB="0" distL="0" distR="0" wp14:anchorId="12E6853F" wp14:editId="59DAA089">
            <wp:extent cx="5836920" cy="31338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9964" cy="3140873"/>
                    </a:xfrm>
                    <a:prstGeom prst="rect">
                      <a:avLst/>
                    </a:prstGeom>
                    <a:noFill/>
                    <a:ln>
                      <a:noFill/>
                    </a:ln>
                  </pic:spPr>
                </pic:pic>
              </a:graphicData>
            </a:graphic>
          </wp:inline>
        </w:drawing>
      </w:r>
    </w:p>
    <w:p w14:paraId="232CE9D3" w14:textId="334D905F" w:rsidR="00010C7F" w:rsidRDefault="00010C7F" w:rsidP="000C329F">
      <w:r>
        <w:tab/>
        <w:t>X) Add News</w:t>
      </w:r>
    </w:p>
    <w:p w14:paraId="41A855DE" w14:textId="2F230478" w:rsidR="00010C7F" w:rsidRDefault="00010C7F" w:rsidP="000C329F">
      <w:r>
        <w:tab/>
      </w:r>
      <w:r>
        <w:rPr>
          <w:noProof/>
        </w:rPr>
        <w:drawing>
          <wp:inline distT="0" distB="0" distL="0" distR="0" wp14:anchorId="72FDB8CC" wp14:editId="124D6386">
            <wp:extent cx="5928360" cy="31829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2373" cy="3190489"/>
                    </a:xfrm>
                    <a:prstGeom prst="rect">
                      <a:avLst/>
                    </a:prstGeom>
                    <a:noFill/>
                    <a:ln>
                      <a:noFill/>
                    </a:ln>
                  </pic:spPr>
                </pic:pic>
              </a:graphicData>
            </a:graphic>
          </wp:inline>
        </w:drawing>
      </w:r>
    </w:p>
    <w:p w14:paraId="30FE1948" w14:textId="77777777" w:rsidR="00010C7F" w:rsidRDefault="00010C7F" w:rsidP="000C329F">
      <w:r>
        <w:tab/>
      </w:r>
    </w:p>
    <w:p w14:paraId="2C287DDA" w14:textId="77777777" w:rsidR="00010C7F" w:rsidRDefault="00010C7F" w:rsidP="000C329F"/>
    <w:p w14:paraId="0F1B0470" w14:textId="77777777" w:rsidR="00010C7F" w:rsidRDefault="00010C7F" w:rsidP="000C329F"/>
    <w:p w14:paraId="1EB7744E" w14:textId="77777777" w:rsidR="00010C7F" w:rsidRDefault="00010C7F" w:rsidP="000C329F"/>
    <w:p w14:paraId="0A300A5F" w14:textId="7EF58C14" w:rsidR="00010C7F" w:rsidRDefault="00010C7F" w:rsidP="00010C7F">
      <w:pPr>
        <w:ind w:firstLine="720"/>
      </w:pPr>
      <w:r>
        <w:lastRenderedPageBreak/>
        <w:t>Y) View Blog</w:t>
      </w:r>
    </w:p>
    <w:p w14:paraId="2D0BE0DD" w14:textId="3380168F" w:rsidR="00010C7F" w:rsidRDefault="00010C7F" w:rsidP="00010C7F">
      <w:pPr>
        <w:ind w:firstLine="720"/>
      </w:pPr>
      <w:r>
        <w:tab/>
      </w:r>
      <w:r>
        <w:rPr>
          <w:noProof/>
        </w:rPr>
        <w:drawing>
          <wp:inline distT="0" distB="0" distL="0" distR="0" wp14:anchorId="4D75EBBB" wp14:editId="58296CEA">
            <wp:extent cx="5463540" cy="2933401"/>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8935" cy="2947036"/>
                    </a:xfrm>
                    <a:prstGeom prst="rect">
                      <a:avLst/>
                    </a:prstGeom>
                    <a:noFill/>
                    <a:ln>
                      <a:noFill/>
                    </a:ln>
                  </pic:spPr>
                </pic:pic>
              </a:graphicData>
            </a:graphic>
          </wp:inline>
        </w:drawing>
      </w:r>
    </w:p>
    <w:p w14:paraId="72FBB5F6" w14:textId="77777777" w:rsidR="00010C7F" w:rsidRDefault="00010C7F" w:rsidP="000C329F">
      <w:r>
        <w:tab/>
      </w:r>
    </w:p>
    <w:p w14:paraId="2B7D863B" w14:textId="4844323C" w:rsidR="00010C7F" w:rsidRDefault="00010C7F" w:rsidP="00010C7F">
      <w:pPr>
        <w:ind w:firstLine="720"/>
      </w:pPr>
      <w:r>
        <w:t>Z) Add Blog</w:t>
      </w:r>
    </w:p>
    <w:p w14:paraId="7B4810D8" w14:textId="20473617" w:rsidR="00010C7F" w:rsidRDefault="00010C7F" w:rsidP="00010C7F">
      <w:pPr>
        <w:ind w:firstLine="720"/>
      </w:pPr>
      <w:r>
        <w:tab/>
      </w:r>
      <w:r>
        <w:rPr>
          <w:noProof/>
        </w:rPr>
        <w:drawing>
          <wp:inline distT="0" distB="0" distL="0" distR="0" wp14:anchorId="4C668B1E" wp14:editId="69A2A956">
            <wp:extent cx="5478290" cy="29413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02502" cy="2954319"/>
                    </a:xfrm>
                    <a:prstGeom prst="rect">
                      <a:avLst/>
                    </a:prstGeom>
                    <a:noFill/>
                    <a:ln>
                      <a:noFill/>
                    </a:ln>
                  </pic:spPr>
                </pic:pic>
              </a:graphicData>
            </a:graphic>
          </wp:inline>
        </w:drawing>
      </w:r>
    </w:p>
    <w:p w14:paraId="66F2CEC5" w14:textId="0BF3412C" w:rsidR="00010C7F" w:rsidRDefault="00010C7F" w:rsidP="00010C7F">
      <w:pPr>
        <w:ind w:firstLine="720"/>
      </w:pPr>
    </w:p>
    <w:p w14:paraId="21DDFCEB" w14:textId="72C2BDAC" w:rsidR="00010C7F" w:rsidRDefault="00010C7F" w:rsidP="00010C7F">
      <w:pPr>
        <w:ind w:firstLine="720"/>
      </w:pPr>
    </w:p>
    <w:p w14:paraId="33F3626D" w14:textId="1B13BBA7" w:rsidR="00A66475" w:rsidRDefault="00A66475" w:rsidP="00010C7F">
      <w:pPr>
        <w:ind w:firstLine="720"/>
      </w:pPr>
    </w:p>
    <w:p w14:paraId="5F12B727" w14:textId="6C0949ED" w:rsidR="00A66475" w:rsidRDefault="00A66475" w:rsidP="00010C7F">
      <w:pPr>
        <w:ind w:firstLine="720"/>
      </w:pPr>
    </w:p>
    <w:p w14:paraId="3B66057B" w14:textId="77777777" w:rsidR="00A66475" w:rsidRDefault="00A66475" w:rsidP="00010C7F">
      <w:pPr>
        <w:ind w:firstLine="720"/>
      </w:pPr>
    </w:p>
    <w:p w14:paraId="167A3693" w14:textId="77777777" w:rsidR="00010C7F" w:rsidRDefault="00010C7F" w:rsidP="00010C7F">
      <w:pPr>
        <w:ind w:firstLine="720"/>
      </w:pPr>
    </w:p>
    <w:p w14:paraId="54B297C3" w14:textId="4EB03E1F" w:rsidR="00A66475" w:rsidRDefault="00A66475" w:rsidP="00A66475">
      <w:pPr>
        <w:pStyle w:val="Heading1"/>
      </w:pPr>
      <w:r>
        <w:t>Agile documentations</w:t>
      </w:r>
    </w:p>
    <w:p w14:paraId="02B72966" w14:textId="25F2C748" w:rsidR="00010C7F" w:rsidRDefault="00A66475" w:rsidP="00E01EA3">
      <w:pPr>
        <w:pStyle w:val="Heading1"/>
        <w:numPr>
          <w:ilvl w:val="1"/>
          <w:numId w:val="28"/>
        </w:numPr>
      </w:pPr>
      <w:r>
        <w:t>Agile project charter</w:t>
      </w:r>
    </w:p>
    <w:tbl>
      <w:tblPr>
        <w:tblStyle w:val="TableGrid"/>
        <w:tblW w:w="0" w:type="auto"/>
        <w:tblLook w:val="04A0" w:firstRow="1" w:lastRow="0" w:firstColumn="1" w:lastColumn="0" w:noHBand="0" w:noVBand="1"/>
      </w:tblPr>
      <w:tblGrid>
        <w:gridCol w:w="5035"/>
        <w:gridCol w:w="5035"/>
      </w:tblGrid>
      <w:tr w:rsidR="003940E1" w14:paraId="25350DFE" w14:textId="77777777" w:rsidTr="003940E1">
        <w:tc>
          <w:tcPr>
            <w:tcW w:w="5035" w:type="dxa"/>
          </w:tcPr>
          <w:p w14:paraId="7240DCCB" w14:textId="45A567E1" w:rsidR="003940E1" w:rsidRPr="003940E1" w:rsidRDefault="003940E1" w:rsidP="003940E1">
            <w:pPr>
              <w:rPr>
                <w:b/>
                <w:bCs/>
              </w:rPr>
            </w:pPr>
            <w:r>
              <w:rPr>
                <w:b/>
                <w:bCs/>
              </w:rPr>
              <w:t>MISSION</w:t>
            </w:r>
          </w:p>
        </w:tc>
        <w:tc>
          <w:tcPr>
            <w:tcW w:w="5035" w:type="dxa"/>
          </w:tcPr>
          <w:p w14:paraId="3D634AB0" w14:textId="055A1C0E" w:rsidR="003940E1" w:rsidRDefault="003940E1" w:rsidP="003940E1">
            <w:r>
              <w:t>To provide one step solution to user’s, doctor’s and pharmacists day to day problems, and help them find optimal, budget friendly and reliable solution</w:t>
            </w:r>
          </w:p>
        </w:tc>
      </w:tr>
      <w:tr w:rsidR="003940E1" w14:paraId="68159940" w14:textId="77777777" w:rsidTr="003940E1">
        <w:tc>
          <w:tcPr>
            <w:tcW w:w="5035" w:type="dxa"/>
          </w:tcPr>
          <w:p w14:paraId="7F668AC2" w14:textId="01005E71" w:rsidR="003940E1" w:rsidRPr="003940E1" w:rsidRDefault="003940E1" w:rsidP="003940E1">
            <w:pPr>
              <w:rPr>
                <w:b/>
                <w:bCs/>
              </w:rPr>
            </w:pPr>
            <w:r>
              <w:rPr>
                <w:b/>
                <w:bCs/>
              </w:rPr>
              <w:t>VISION</w:t>
            </w:r>
          </w:p>
        </w:tc>
        <w:tc>
          <w:tcPr>
            <w:tcW w:w="5035" w:type="dxa"/>
          </w:tcPr>
          <w:p w14:paraId="1BE62B3E" w14:textId="15483C90" w:rsidR="003940E1" w:rsidRDefault="000C360E" w:rsidP="003940E1">
            <w:r>
              <w:t>To get in touch with hospitals, pharmacists and doctors all over the nation and encourage users to use the website with utmost trust.</w:t>
            </w:r>
          </w:p>
        </w:tc>
      </w:tr>
      <w:tr w:rsidR="003940E1" w14:paraId="0359A277" w14:textId="77777777" w:rsidTr="003940E1">
        <w:tc>
          <w:tcPr>
            <w:tcW w:w="5035" w:type="dxa"/>
          </w:tcPr>
          <w:p w14:paraId="1FA52124" w14:textId="0A0CB036" w:rsidR="003940E1" w:rsidRPr="003940E1" w:rsidRDefault="003940E1" w:rsidP="003940E1">
            <w:pPr>
              <w:rPr>
                <w:b/>
                <w:bCs/>
              </w:rPr>
            </w:pPr>
            <w:r>
              <w:rPr>
                <w:b/>
                <w:bCs/>
              </w:rPr>
              <w:t>SCOPE</w:t>
            </w:r>
          </w:p>
        </w:tc>
        <w:tc>
          <w:tcPr>
            <w:tcW w:w="5035" w:type="dxa"/>
          </w:tcPr>
          <w:p w14:paraId="7A2CF37F" w14:textId="77777777" w:rsidR="003940E1" w:rsidRDefault="000C360E" w:rsidP="003940E1">
            <w:r>
              <w:t>The scope of the project includes the entire health industry (starting with patients to drug stores and doctors-either from hospitals or their own clinics) at national as well as international levels.</w:t>
            </w:r>
          </w:p>
          <w:p w14:paraId="1CF52358" w14:textId="0E029266" w:rsidR="000C360E" w:rsidRDefault="000C360E" w:rsidP="003940E1">
            <w:r>
              <w:t>It is expandable to drug manufacturing and more.</w:t>
            </w:r>
          </w:p>
        </w:tc>
      </w:tr>
    </w:tbl>
    <w:p w14:paraId="5C491620" w14:textId="3021E129" w:rsidR="003940E1" w:rsidRDefault="003940E1" w:rsidP="003940E1"/>
    <w:p w14:paraId="1EC7BBBC" w14:textId="6F79ECF7" w:rsidR="000C360E" w:rsidRDefault="000C360E" w:rsidP="003940E1"/>
    <w:p w14:paraId="3384BF7C" w14:textId="06B2C65A" w:rsidR="000C360E" w:rsidRDefault="000C360E" w:rsidP="003940E1"/>
    <w:p w14:paraId="1370170E" w14:textId="4E313BF1" w:rsidR="000C360E" w:rsidRDefault="000C360E" w:rsidP="003940E1"/>
    <w:p w14:paraId="51D56DCF" w14:textId="77777777" w:rsidR="000C360E" w:rsidRPr="003940E1" w:rsidRDefault="000C360E" w:rsidP="003940E1"/>
    <w:p w14:paraId="4DA69E0F" w14:textId="40B0519F" w:rsidR="00A66475" w:rsidRDefault="00A66475" w:rsidP="00A66475">
      <w:pPr>
        <w:pStyle w:val="Heading1"/>
        <w:numPr>
          <w:ilvl w:val="1"/>
          <w:numId w:val="28"/>
        </w:numPr>
      </w:pPr>
      <w:r>
        <w:lastRenderedPageBreak/>
        <w:t>Agile project plan</w:t>
      </w:r>
    </w:p>
    <w:tbl>
      <w:tblPr>
        <w:tblStyle w:val="TableGrid"/>
        <w:tblW w:w="0" w:type="auto"/>
        <w:tblLook w:val="04A0" w:firstRow="1" w:lastRow="0" w:firstColumn="1" w:lastColumn="0" w:noHBand="0" w:noVBand="1"/>
      </w:tblPr>
      <w:tblGrid>
        <w:gridCol w:w="2014"/>
        <w:gridCol w:w="2014"/>
        <w:gridCol w:w="2346"/>
        <w:gridCol w:w="1682"/>
        <w:gridCol w:w="2014"/>
      </w:tblGrid>
      <w:tr w:rsidR="003940E1" w14:paraId="01D6D705" w14:textId="77777777" w:rsidTr="004A1DAA">
        <w:tc>
          <w:tcPr>
            <w:tcW w:w="2014" w:type="dxa"/>
          </w:tcPr>
          <w:p w14:paraId="601E79D1" w14:textId="77777777" w:rsidR="003940E1" w:rsidRDefault="003940E1" w:rsidP="009E4A9B">
            <w:r>
              <w:t>SR.NO.</w:t>
            </w:r>
          </w:p>
        </w:tc>
        <w:tc>
          <w:tcPr>
            <w:tcW w:w="2014" w:type="dxa"/>
          </w:tcPr>
          <w:p w14:paraId="0C342C9B" w14:textId="77777777" w:rsidR="003940E1" w:rsidRDefault="003940E1" w:rsidP="009E4A9B">
            <w:r>
              <w:t>DATE</w:t>
            </w:r>
          </w:p>
        </w:tc>
        <w:tc>
          <w:tcPr>
            <w:tcW w:w="2346" w:type="dxa"/>
          </w:tcPr>
          <w:p w14:paraId="489FFC71" w14:textId="77777777" w:rsidR="003940E1" w:rsidRDefault="003940E1" w:rsidP="009E4A9B">
            <w:r>
              <w:t>MODULE</w:t>
            </w:r>
          </w:p>
        </w:tc>
        <w:tc>
          <w:tcPr>
            <w:tcW w:w="1682" w:type="dxa"/>
          </w:tcPr>
          <w:p w14:paraId="3CA4557D" w14:textId="77777777" w:rsidR="003940E1" w:rsidRDefault="003940E1" w:rsidP="009E4A9B">
            <w:r>
              <w:t>AUTHOR</w:t>
            </w:r>
          </w:p>
        </w:tc>
        <w:tc>
          <w:tcPr>
            <w:tcW w:w="2014" w:type="dxa"/>
          </w:tcPr>
          <w:p w14:paraId="07707F78" w14:textId="77777777" w:rsidR="003940E1" w:rsidRDefault="003940E1" w:rsidP="009E4A9B">
            <w:r>
              <w:t>STATUS</w:t>
            </w:r>
          </w:p>
        </w:tc>
      </w:tr>
      <w:tr w:rsidR="003940E1" w14:paraId="0FB3E473" w14:textId="77777777" w:rsidTr="004A1DAA">
        <w:tc>
          <w:tcPr>
            <w:tcW w:w="2014" w:type="dxa"/>
          </w:tcPr>
          <w:p w14:paraId="2A0385AD" w14:textId="77777777" w:rsidR="003940E1" w:rsidRDefault="003940E1" w:rsidP="009E4A9B">
            <w:r>
              <w:t>1</w:t>
            </w:r>
          </w:p>
        </w:tc>
        <w:tc>
          <w:tcPr>
            <w:tcW w:w="2014" w:type="dxa"/>
          </w:tcPr>
          <w:p w14:paraId="642C13CA" w14:textId="77777777" w:rsidR="003940E1" w:rsidRDefault="003940E1" w:rsidP="009E4A9B">
            <w:r>
              <w:t>30-08-2022</w:t>
            </w:r>
          </w:p>
        </w:tc>
        <w:tc>
          <w:tcPr>
            <w:tcW w:w="2346" w:type="dxa"/>
          </w:tcPr>
          <w:p w14:paraId="0A002A57" w14:textId="77777777" w:rsidR="003940E1" w:rsidRDefault="003940E1" w:rsidP="009E4A9B">
            <w:r>
              <w:t>Basic project</w:t>
            </w:r>
          </w:p>
        </w:tc>
        <w:tc>
          <w:tcPr>
            <w:tcW w:w="1682" w:type="dxa"/>
          </w:tcPr>
          <w:p w14:paraId="43650C0B" w14:textId="77777777" w:rsidR="003940E1" w:rsidRDefault="003940E1" w:rsidP="009E4A9B">
            <w:r>
              <w:t>Janhvi</w:t>
            </w:r>
          </w:p>
        </w:tc>
        <w:tc>
          <w:tcPr>
            <w:tcW w:w="2014" w:type="dxa"/>
          </w:tcPr>
          <w:p w14:paraId="168BE3EE" w14:textId="77777777" w:rsidR="003940E1" w:rsidRDefault="003940E1" w:rsidP="009E4A9B">
            <w:r>
              <w:t>Done</w:t>
            </w:r>
          </w:p>
        </w:tc>
      </w:tr>
      <w:tr w:rsidR="003940E1" w14:paraId="764E3016" w14:textId="77777777" w:rsidTr="004A1DAA">
        <w:tc>
          <w:tcPr>
            <w:tcW w:w="2014" w:type="dxa"/>
          </w:tcPr>
          <w:p w14:paraId="034FD218" w14:textId="77777777" w:rsidR="003940E1" w:rsidRDefault="003940E1" w:rsidP="009E4A9B">
            <w:r>
              <w:t>2</w:t>
            </w:r>
          </w:p>
        </w:tc>
        <w:tc>
          <w:tcPr>
            <w:tcW w:w="2014" w:type="dxa"/>
          </w:tcPr>
          <w:p w14:paraId="283B8CAE" w14:textId="77777777" w:rsidR="003940E1" w:rsidRDefault="003940E1" w:rsidP="009E4A9B">
            <w:r>
              <w:t>31-08-2022</w:t>
            </w:r>
          </w:p>
        </w:tc>
        <w:tc>
          <w:tcPr>
            <w:tcW w:w="2346" w:type="dxa"/>
          </w:tcPr>
          <w:p w14:paraId="0F90BE44" w14:textId="77777777" w:rsidR="003940E1" w:rsidRDefault="003940E1" w:rsidP="009E4A9B">
            <w:r>
              <w:t>Demo project (As done in class), To-do basics</w:t>
            </w:r>
          </w:p>
        </w:tc>
        <w:tc>
          <w:tcPr>
            <w:tcW w:w="1682" w:type="dxa"/>
          </w:tcPr>
          <w:p w14:paraId="3EDFF305" w14:textId="77777777" w:rsidR="003940E1" w:rsidRDefault="003940E1" w:rsidP="009E4A9B">
            <w:r>
              <w:t>Janhvi</w:t>
            </w:r>
          </w:p>
        </w:tc>
        <w:tc>
          <w:tcPr>
            <w:tcW w:w="2014" w:type="dxa"/>
          </w:tcPr>
          <w:p w14:paraId="307AE920" w14:textId="77777777" w:rsidR="003940E1" w:rsidRDefault="003940E1" w:rsidP="009E4A9B">
            <w:r>
              <w:t>Done</w:t>
            </w:r>
          </w:p>
        </w:tc>
      </w:tr>
      <w:tr w:rsidR="003940E1" w14:paraId="2A85763D" w14:textId="77777777" w:rsidTr="004A1DAA">
        <w:tc>
          <w:tcPr>
            <w:tcW w:w="2014" w:type="dxa"/>
          </w:tcPr>
          <w:p w14:paraId="3097B66D" w14:textId="77777777" w:rsidR="003940E1" w:rsidRDefault="003940E1" w:rsidP="009E4A9B">
            <w:r>
              <w:t>4</w:t>
            </w:r>
          </w:p>
        </w:tc>
        <w:tc>
          <w:tcPr>
            <w:tcW w:w="2014" w:type="dxa"/>
          </w:tcPr>
          <w:p w14:paraId="473E45F2" w14:textId="77777777" w:rsidR="003940E1" w:rsidRDefault="003940E1" w:rsidP="009E4A9B">
            <w:r>
              <w:t>31-08-2022</w:t>
            </w:r>
          </w:p>
        </w:tc>
        <w:tc>
          <w:tcPr>
            <w:tcW w:w="2346" w:type="dxa"/>
          </w:tcPr>
          <w:p w14:paraId="3B0E204B" w14:textId="77777777" w:rsidR="003940E1" w:rsidRDefault="003940E1" w:rsidP="009E4A9B">
            <w:r>
              <w:t>Login; Login updated</w:t>
            </w:r>
          </w:p>
        </w:tc>
        <w:tc>
          <w:tcPr>
            <w:tcW w:w="1682" w:type="dxa"/>
          </w:tcPr>
          <w:p w14:paraId="27F9ACBF" w14:textId="77777777" w:rsidR="003940E1" w:rsidRDefault="003940E1" w:rsidP="009E4A9B">
            <w:r>
              <w:t>Kenil</w:t>
            </w:r>
          </w:p>
        </w:tc>
        <w:tc>
          <w:tcPr>
            <w:tcW w:w="2014" w:type="dxa"/>
          </w:tcPr>
          <w:p w14:paraId="3064EA83" w14:textId="77777777" w:rsidR="003940E1" w:rsidRDefault="003940E1" w:rsidP="009E4A9B">
            <w:r>
              <w:t>Done</w:t>
            </w:r>
          </w:p>
        </w:tc>
      </w:tr>
      <w:tr w:rsidR="003940E1" w14:paraId="73239928" w14:textId="77777777" w:rsidTr="004A1DAA">
        <w:tc>
          <w:tcPr>
            <w:tcW w:w="2014" w:type="dxa"/>
          </w:tcPr>
          <w:p w14:paraId="5D15C30C" w14:textId="77777777" w:rsidR="003940E1" w:rsidRDefault="003940E1" w:rsidP="009E4A9B">
            <w:r>
              <w:t>5</w:t>
            </w:r>
          </w:p>
        </w:tc>
        <w:tc>
          <w:tcPr>
            <w:tcW w:w="2014" w:type="dxa"/>
          </w:tcPr>
          <w:p w14:paraId="26E888BD" w14:textId="77777777" w:rsidR="003940E1" w:rsidRDefault="003940E1" w:rsidP="009E4A9B">
            <w:r>
              <w:t>01-09-2022</w:t>
            </w:r>
          </w:p>
        </w:tc>
        <w:tc>
          <w:tcPr>
            <w:tcW w:w="2346" w:type="dxa"/>
          </w:tcPr>
          <w:p w14:paraId="41D28B49" w14:textId="77777777" w:rsidR="003940E1" w:rsidRDefault="003940E1" w:rsidP="009E4A9B">
            <w:r>
              <w:t>Login done, User registration</w:t>
            </w:r>
          </w:p>
        </w:tc>
        <w:tc>
          <w:tcPr>
            <w:tcW w:w="1682" w:type="dxa"/>
          </w:tcPr>
          <w:p w14:paraId="45363414" w14:textId="77777777" w:rsidR="003940E1" w:rsidRDefault="003940E1" w:rsidP="009E4A9B">
            <w:r>
              <w:t>Janhvi</w:t>
            </w:r>
          </w:p>
        </w:tc>
        <w:tc>
          <w:tcPr>
            <w:tcW w:w="2014" w:type="dxa"/>
          </w:tcPr>
          <w:p w14:paraId="4B78C4D2" w14:textId="77777777" w:rsidR="003940E1" w:rsidRDefault="003940E1" w:rsidP="009E4A9B">
            <w:r>
              <w:t>Done</w:t>
            </w:r>
          </w:p>
        </w:tc>
      </w:tr>
      <w:tr w:rsidR="003940E1" w14:paraId="610198B3" w14:textId="77777777" w:rsidTr="004A1DAA">
        <w:tc>
          <w:tcPr>
            <w:tcW w:w="2014" w:type="dxa"/>
          </w:tcPr>
          <w:p w14:paraId="37B790D0" w14:textId="77777777" w:rsidR="003940E1" w:rsidRDefault="003940E1" w:rsidP="009E4A9B">
            <w:r>
              <w:t>7</w:t>
            </w:r>
          </w:p>
        </w:tc>
        <w:tc>
          <w:tcPr>
            <w:tcW w:w="2014" w:type="dxa"/>
          </w:tcPr>
          <w:p w14:paraId="183B4A04" w14:textId="77777777" w:rsidR="003940E1" w:rsidRDefault="003940E1" w:rsidP="009E4A9B">
            <w:r>
              <w:t>02-09-2022</w:t>
            </w:r>
          </w:p>
        </w:tc>
        <w:tc>
          <w:tcPr>
            <w:tcW w:w="2346" w:type="dxa"/>
          </w:tcPr>
          <w:p w14:paraId="359335C0" w14:textId="77777777" w:rsidR="003940E1" w:rsidRDefault="003940E1" w:rsidP="009E4A9B">
            <w:r>
              <w:t>Admin side</w:t>
            </w:r>
          </w:p>
        </w:tc>
        <w:tc>
          <w:tcPr>
            <w:tcW w:w="1682" w:type="dxa"/>
          </w:tcPr>
          <w:p w14:paraId="6B81C65D" w14:textId="77777777" w:rsidR="003940E1" w:rsidRDefault="003940E1" w:rsidP="009E4A9B">
            <w:r>
              <w:t>Janhvi</w:t>
            </w:r>
          </w:p>
        </w:tc>
        <w:tc>
          <w:tcPr>
            <w:tcW w:w="2014" w:type="dxa"/>
          </w:tcPr>
          <w:p w14:paraId="6CA3BFCA" w14:textId="77777777" w:rsidR="003940E1" w:rsidRDefault="003940E1" w:rsidP="009E4A9B">
            <w:r>
              <w:t>Done</w:t>
            </w:r>
          </w:p>
        </w:tc>
      </w:tr>
      <w:tr w:rsidR="003940E1" w14:paraId="771B8121" w14:textId="77777777" w:rsidTr="004A1DAA">
        <w:tc>
          <w:tcPr>
            <w:tcW w:w="2014" w:type="dxa"/>
          </w:tcPr>
          <w:p w14:paraId="154BEFA9" w14:textId="77777777" w:rsidR="003940E1" w:rsidRDefault="003940E1" w:rsidP="009E4A9B">
            <w:r>
              <w:t>8</w:t>
            </w:r>
          </w:p>
        </w:tc>
        <w:tc>
          <w:tcPr>
            <w:tcW w:w="2014" w:type="dxa"/>
          </w:tcPr>
          <w:p w14:paraId="1D35D7B3" w14:textId="77777777" w:rsidR="003940E1" w:rsidRDefault="003940E1" w:rsidP="009E4A9B">
            <w:r>
              <w:t>02-09-2022</w:t>
            </w:r>
          </w:p>
        </w:tc>
        <w:tc>
          <w:tcPr>
            <w:tcW w:w="2346" w:type="dxa"/>
          </w:tcPr>
          <w:p w14:paraId="35A0B56F" w14:textId="77777777" w:rsidR="003940E1" w:rsidRDefault="003940E1" w:rsidP="009E4A9B">
            <w:r>
              <w:t>Admin side: doctor crud done</w:t>
            </w:r>
          </w:p>
        </w:tc>
        <w:tc>
          <w:tcPr>
            <w:tcW w:w="1682" w:type="dxa"/>
          </w:tcPr>
          <w:p w14:paraId="715D4122" w14:textId="77777777" w:rsidR="003940E1" w:rsidRDefault="003940E1" w:rsidP="009E4A9B">
            <w:r>
              <w:t>Janhvi</w:t>
            </w:r>
          </w:p>
        </w:tc>
        <w:tc>
          <w:tcPr>
            <w:tcW w:w="2014" w:type="dxa"/>
          </w:tcPr>
          <w:p w14:paraId="21989F14" w14:textId="77777777" w:rsidR="003940E1" w:rsidRDefault="003940E1" w:rsidP="009E4A9B">
            <w:r>
              <w:t>Done</w:t>
            </w:r>
          </w:p>
        </w:tc>
      </w:tr>
      <w:tr w:rsidR="003940E1" w14:paraId="55C1FE38" w14:textId="77777777" w:rsidTr="004A1DAA">
        <w:tc>
          <w:tcPr>
            <w:tcW w:w="2014" w:type="dxa"/>
          </w:tcPr>
          <w:p w14:paraId="7535B809" w14:textId="77777777" w:rsidR="003940E1" w:rsidRDefault="003940E1" w:rsidP="009E4A9B">
            <w:r>
              <w:t>9</w:t>
            </w:r>
          </w:p>
        </w:tc>
        <w:tc>
          <w:tcPr>
            <w:tcW w:w="2014" w:type="dxa"/>
          </w:tcPr>
          <w:p w14:paraId="28E22496" w14:textId="77777777" w:rsidR="003940E1" w:rsidRDefault="003940E1" w:rsidP="009E4A9B">
            <w:r>
              <w:t>02-09-2022</w:t>
            </w:r>
          </w:p>
        </w:tc>
        <w:tc>
          <w:tcPr>
            <w:tcW w:w="2346" w:type="dxa"/>
          </w:tcPr>
          <w:p w14:paraId="06A256F4" w14:textId="77777777" w:rsidR="003940E1" w:rsidRDefault="003940E1" w:rsidP="009E4A9B">
            <w:r>
              <w:t>Admin side: Pharma</w:t>
            </w:r>
          </w:p>
        </w:tc>
        <w:tc>
          <w:tcPr>
            <w:tcW w:w="1682" w:type="dxa"/>
          </w:tcPr>
          <w:p w14:paraId="1CEE748F" w14:textId="77777777" w:rsidR="003940E1" w:rsidRDefault="003940E1" w:rsidP="009E4A9B">
            <w:r>
              <w:t>Kenil</w:t>
            </w:r>
          </w:p>
        </w:tc>
        <w:tc>
          <w:tcPr>
            <w:tcW w:w="2014" w:type="dxa"/>
          </w:tcPr>
          <w:p w14:paraId="02FA41FB" w14:textId="77777777" w:rsidR="003940E1" w:rsidRDefault="003940E1" w:rsidP="009E4A9B">
            <w:r>
              <w:t>Done</w:t>
            </w:r>
          </w:p>
        </w:tc>
      </w:tr>
      <w:tr w:rsidR="003940E1" w14:paraId="7575B62A" w14:textId="77777777" w:rsidTr="004A1DAA">
        <w:tc>
          <w:tcPr>
            <w:tcW w:w="2014" w:type="dxa"/>
          </w:tcPr>
          <w:p w14:paraId="0E42817E" w14:textId="77777777" w:rsidR="003940E1" w:rsidRDefault="003940E1" w:rsidP="009E4A9B">
            <w:r>
              <w:t>10</w:t>
            </w:r>
          </w:p>
        </w:tc>
        <w:tc>
          <w:tcPr>
            <w:tcW w:w="2014" w:type="dxa"/>
          </w:tcPr>
          <w:p w14:paraId="286E6C68" w14:textId="77777777" w:rsidR="003940E1" w:rsidRDefault="003940E1" w:rsidP="009E4A9B">
            <w:r>
              <w:t>03-09-2022</w:t>
            </w:r>
          </w:p>
        </w:tc>
        <w:tc>
          <w:tcPr>
            <w:tcW w:w="2346" w:type="dxa"/>
          </w:tcPr>
          <w:p w14:paraId="2F419D03" w14:textId="77777777" w:rsidR="003940E1" w:rsidRDefault="003940E1" w:rsidP="009E4A9B">
            <w:r>
              <w:t>To-do list main</w:t>
            </w:r>
          </w:p>
        </w:tc>
        <w:tc>
          <w:tcPr>
            <w:tcW w:w="1682" w:type="dxa"/>
          </w:tcPr>
          <w:p w14:paraId="03313DA8" w14:textId="77777777" w:rsidR="003940E1" w:rsidRDefault="003940E1" w:rsidP="009E4A9B">
            <w:r>
              <w:t>Janhvi</w:t>
            </w:r>
          </w:p>
        </w:tc>
        <w:tc>
          <w:tcPr>
            <w:tcW w:w="2014" w:type="dxa"/>
          </w:tcPr>
          <w:p w14:paraId="1317070A" w14:textId="77777777" w:rsidR="003940E1" w:rsidRDefault="003940E1" w:rsidP="009E4A9B">
            <w:r>
              <w:t>Done</w:t>
            </w:r>
          </w:p>
        </w:tc>
      </w:tr>
      <w:tr w:rsidR="003940E1" w14:paraId="4603BC33" w14:textId="77777777" w:rsidTr="004A1DAA">
        <w:tc>
          <w:tcPr>
            <w:tcW w:w="2014" w:type="dxa"/>
          </w:tcPr>
          <w:p w14:paraId="3FDA6E8E" w14:textId="77777777" w:rsidR="003940E1" w:rsidRDefault="003940E1" w:rsidP="009E4A9B">
            <w:r>
              <w:t>11</w:t>
            </w:r>
          </w:p>
        </w:tc>
        <w:tc>
          <w:tcPr>
            <w:tcW w:w="2014" w:type="dxa"/>
          </w:tcPr>
          <w:p w14:paraId="39D01CD2" w14:textId="77777777" w:rsidR="003940E1" w:rsidRDefault="003940E1" w:rsidP="009E4A9B">
            <w:r>
              <w:t>03-09-2022</w:t>
            </w:r>
          </w:p>
        </w:tc>
        <w:tc>
          <w:tcPr>
            <w:tcW w:w="2346" w:type="dxa"/>
          </w:tcPr>
          <w:p w14:paraId="7FEE78F4" w14:textId="77777777" w:rsidR="003940E1" w:rsidRDefault="003940E1" w:rsidP="009E4A9B">
            <w:r>
              <w:t>Template setup</w:t>
            </w:r>
          </w:p>
        </w:tc>
        <w:tc>
          <w:tcPr>
            <w:tcW w:w="1682" w:type="dxa"/>
          </w:tcPr>
          <w:p w14:paraId="7AA33295" w14:textId="77777777" w:rsidR="003940E1" w:rsidRDefault="003940E1" w:rsidP="009E4A9B">
            <w:r>
              <w:t>Varad</w:t>
            </w:r>
          </w:p>
        </w:tc>
        <w:tc>
          <w:tcPr>
            <w:tcW w:w="2014" w:type="dxa"/>
          </w:tcPr>
          <w:p w14:paraId="61D86767" w14:textId="77777777" w:rsidR="003940E1" w:rsidRDefault="003940E1" w:rsidP="009E4A9B">
            <w:r>
              <w:t>Done</w:t>
            </w:r>
          </w:p>
        </w:tc>
      </w:tr>
      <w:tr w:rsidR="003940E1" w14:paraId="1613A6D9" w14:textId="77777777" w:rsidTr="004A1DAA">
        <w:tc>
          <w:tcPr>
            <w:tcW w:w="2014" w:type="dxa"/>
          </w:tcPr>
          <w:p w14:paraId="1857CBF1" w14:textId="77777777" w:rsidR="003940E1" w:rsidRDefault="003940E1" w:rsidP="009E4A9B">
            <w:r>
              <w:t>12</w:t>
            </w:r>
          </w:p>
        </w:tc>
        <w:tc>
          <w:tcPr>
            <w:tcW w:w="2014" w:type="dxa"/>
          </w:tcPr>
          <w:p w14:paraId="7B37A71A" w14:textId="77777777" w:rsidR="003940E1" w:rsidRDefault="003940E1" w:rsidP="009E4A9B">
            <w:r>
              <w:t>03-09-2022</w:t>
            </w:r>
          </w:p>
        </w:tc>
        <w:tc>
          <w:tcPr>
            <w:tcW w:w="2346" w:type="dxa"/>
          </w:tcPr>
          <w:p w14:paraId="21128662" w14:textId="77777777" w:rsidR="003940E1" w:rsidRDefault="003940E1" w:rsidP="009E4A9B">
            <w:r>
              <w:t>Disease Module</w:t>
            </w:r>
          </w:p>
        </w:tc>
        <w:tc>
          <w:tcPr>
            <w:tcW w:w="1682" w:type="dxa"/>
          </w:tcPr>
          <w:p w14:paraId="5EBA33D8" w14:textId="77777777" w:rsidR="003940E1" w:rsidRDefault="003940E1" w:rsidP="009E4A9B">
            <w:r>
              <w:t>Varad</w:t>
            </w:r>
          </w:p>
        </w:tc>
        <w:tc>
          <w:tcPr>
            <w:tcW w:w="2014" w:type="dxa"/>
          </w:tcPr>
          <w:p w14:paraId="2863C1EF" w14:textId="77777777" w:rsidR="003940E1" w:rsidRDefault="003940E1" w:rsidP="009E4A9B">
            <w:r>
              <w:t>Done</w:t>
            </w:r>
          </w:p>
        </w:tc>
      </w:tr>
      <w:tr w:rsidR="003940E1" w14:paraId="03CCE433" w14:textId="77777777" w:rsidTr="004A1DAA">
        <w:tc>
          <w:tcPr>
            <w:tcW w:w="2014" w:type="dxa"/>
          </w:tcPr>
          <w:p w14:paraId="0AF48F14" w14:textId="77777777" w:rsidR="003940E1" w:rsidRDefault="003940E1" w:rsidP="009E4A9B">
            <w:r>
              <w:t>13</w:t>
            </w:r>
          </w:p>
        </w:tc>
        <w:tc>
          <w:tcPr>
            <w:tcW w:w="2014" w:type="dxa"/>
          </w:tcPr>
          <w:p w14:paraId="6321A73D" w14:textId="77777777" w:rsidR="003940E1" w:rsidRDefault="003940E1" w:rsidP="009E4A9B">
            <w:r>
              <w:t>04-09-2022</w:t>
            </w:r>
          </w:p>
        </w:tc>
        <w:tc>
          <w:tcPr>
            <w:tcW w:w="2346" w:type="dxa"/>
          </w:tcPr>
          <w:p w14:paraId="1D19B91C" w14:textId="77777777" w:rsidR="003940E1" w:rsidRDefault="003940E1" w:rsidP="009E4A9B">
            <w:r>
              <w:t xml:space="preserve">Contact us and feedback </w:t>
            </w:r>
          </w:p>
        </w:tc>
        <w:tc>
          <w:tcPr>
            <w:tcW w:w="1682" w:type="dxa"/>
          </w:tcPr>
          <w:p w14:paraId="7EDF3ADD" w14:textId="77777777" w:rsidR="003940E1" w:rsidRDefault="003940E1" w:rsidP="009E4A9B">
            <w:r>
              <w:t>Janhvi</w:t>
            </w:r>
          </w:p>
        </w:tc>
        <w:tc>
          <w:tcPr>
            <w:tcW w:w="2014" w:type="dxa"/>
          </w:tcPr>
          <w:p w14:paraId="54E22C5E" w14:textId="77777777" w:rsidR="003940E1" w:rsidRDefault="003940E1" w:rsidP="009E4A9B">
            <w:r>
              <w:t>Done</w:t>
            </w:r>
          </w:p>
        </w:tc>
      </w:tr>
      <w:tr w:rsidR="003940E1" w14:paraId="409693E4" w14:textId="77777777" w:rsidTr="004A1DAA">
        <w:tc>
          <w:tcPr>
            <w:tcW w:w="2014" w:type="dxa"/>
          </w:tcPr>
          <w:p w14:paraId="665B2808" w14:textId="77777777" w:rsidR="003940E1" w:rsidRDefault="003940E1" w:rsidP="009E4A9B">
            <w:r>
              <w:t>14</w:t>
            </w:r>
          </w:p>
        </w:tc>
        <w:tc>
          <w:tcPr>
            <w:tcW w:w="2014" w:type="dxa"/>
          </w:tcPr>
          <w:p w14:paraId="521B9AE3" w14:textId="77777777" w:rsidR="003940E1" w:rsidRDefault="003940E1" w:rsidP="009E4A9B">
            <w:r>
              <w:t>04-09-2022</w:t>
            </w:r>
          </w:p>
        </w:tc>
        <w:tc>
          <w:tcPr>
            <w:tcW w:w="2346" w:type="dxa"/>
          </w:tcPr>
          <w:p w14:paraId="0811EA75" w14:textId="77777777" w:rsidR="003940E1" w:rsidRDefault="003940E1" w:rsidP="009E4A9B">
            <w:r>
              <w:t>Disease and Medical History</w:t>
            </w:r>
          </w:p>
        </w:tc>
        <w:tc>
          <w:tcPr>
            <w:tcW w:w="1682" w:type="dxa"/>
          </w:tcPr>
          <w:p w14:paraId="325C44E0" w14:textId="77777777" w:rsidR="003940E1" w:rsidRDefault="003940E1" w:rsidP="009E4A9B">
            <w:r>
              <w:t>Kenil</w:t>
            </w:r>
          </w:p>
        </w:tc>
        <w:tc>
          <w:tcPr>
            <w:tcW w:w="2014" w:type="dxa"/>
          </w:tcPr>
          <w:p w14:paraId="18CB0BF6" w14:textId="77777777" w:rsidR="003940E1" w:rsidRDefault="003940E1" w:rsidP="009E4A9B">
            <w:r>
              <w:t>Done</w:t>
            </w:r>
          </w:p>
        </w:tc>
      </w:tr>
      <w:tr w:rsidR="003940E1" w14:paraId="2604A925" w14:textId="77777777" w:rsidTr="004A1DAA">
        <w:tc>
          <w:tcPr>
            <w:tcW w:w="2014" w:type="dxa"/>
          </w:tcPr>
          <w:p w14:paraId="6BB45C28" w14:textId="77777777" w:rsidR="003940E1" w:rsidRDefault="003940E1" w:rsidP="009E4A9B">
            <w:r>
              <w:t>15</w:t>
            </w:r>
          </w:p>
        </w:tc>
        <w:tc>
          <w:tcPr>
            <w:tcW w:w="2014" w:type="dxa"/>
          </w:tcPr>
          <w:p w14:paraId="01404B91" w14:textId="77777777" w:rsidR="003940E1" w:rsidRDefault="003940E1" w:rsidP="009E4A9B">
            <w:r>
              <w:t>04-09-2022</w:t>
            </w:r>
          </w:p>
        </w:tc>
        <w:tc>
          <w:tcPr>
            <w:tcW w:w="2346" w:type="dxa"/>
          </w:tcPr>
          <w:p w14:paraId="1A9FB5D9" w14:textId="77777777" w:rsidR="003940E1" w:rsidRDefault="003940E1" w:rsidP="009E4A9B">
            <w:r>
              <w:t>Image Upload</w:t>
            </w:r>
          </w:p>
        </w:tc>
        <w:tc>
          <w:tcPr>
            <w:tcW w:w="1682" w:type="dxa"/>
          </w:tcPr>
          <w:p w14:paraId="7C0FF3D6" w14:textId="77777777" w:rsidR="003940E1" w:rsidRDefault="003940E1" w:rsidP="009E4A9B">
            <w:r>
              <w:t>Varad</w:t>
            </w:r>
          </w:p>
        </w:tc>
        <w:tc>
          <w:tcPr>
            <w:tcW w:w="2014" w:type="dxa"/>
          </w:tcPr>
          <w:p w14:paraId="0B0A5251" w14:textId="77777777" w:rsidR="003940E1" w:rsidRDefault="003940E1" w:rsidP="009E4A9B">
            <w:r>
              <w:t>Done</w:t>
            </w:r>
          </w:p>
        </w:tc>
      </w:tr>
      <w:tr w:rsidR="003940E1" w14:paraId="33EFFFCC" w14:textId="77777777" w:rsidTr="004A1DAA">
        <w:tc>
          <w:tcPr>
            <w:tcW w:w="2014" w:type="dxa"/>
          </w:tcPr>
          <w:p w14:paraId="1BD9C15E" w14:textId="77777777" w:rsidR="003940E1" w:rsidRDefault="003940E1" w:rsidP="009E4A9B">
            <w:r>
              <w:t>16</w:t>
            </w:r>
          </w:p>
        </w:tc>
        <w:tc>
          <w:tcPr>
            <w:tcW w:w="2014" w:type="dxa"/>
          </w:tcPr>
          <w:p w14:paraId="0BDBED39" w14:textId="77777777" w:rsidR="003940E1" w:rsidRDefault="003940E1" w:rsidP="009E4A9B">
            <w:r>
              <w:t>04-09-2022</w:t>
            </w:r>
          </w:p>
        </w:tc>
        <w:tc>
          <w:tcPr>
            <w:tcW w:w="2346" w:type="dxa"/>
          </w:tcPr>
          <w:p w14:paraId="0F284E6B" w14:textId="77777777" w:rsidR="003940E1" w:rsidRDefault="003940E1" w:rsidP="009E4A9B">
            <w:r>
              <w:t>News; Blogs</w:t>
            </w:r>
          </w:p>
        </w:tc>
        <w:tc>
          <w:tcPr>
            <w:tcW w:w="1682" w:type="dxa"/>
          </w:tcPr>
          <w:p w14:paraId="185526E1" w14:textId="77777777" w:rsidR="003940E1" w:rsidRDefault="003940E1" w:rsidP="009E4A9B">
            <w:r>
              <w:t>Varad</w:t>
            </w:r>
          </w:p>
        </w:tc>
        <w:tc>
          <w:tcPr>
            <w:tcW w:w="2014" w:type="dxa"/>
          </w:tcPr>
          <w:p w14:paraId="15C14E92" w14:textId="77777777" w:rsidR="003940E1" w:rsidRDefault="003940E1" w:rsidP="009E4A9B">
            <w:r>
              <w:t>Done</w:t>
            </w:r>
          </w:p>
        </w:tc>
      </w:tr>
      <w:tr w:rsidR="003940E1" w14:paraId="3E683AE0" w14:textId="77777777" w:rsidTr="004A1DAA">
        <w:tc>
          <w:tcPr>
            <w:tcW w:w="2014" w:type="dxa"/>
          </w:tcPr>
          <w:p w14:paraId="1934F6E6" w14:textId="77777777" w:rsidR="003940E1" w:rsidRDefault="003940E1" w:rsidP="009E4A9B">
            <w:r>
              <w:lastRenderedPageBreak/>
              <w:t>17</w:t>
            </w:r>
          </w:p>
        </w:tc>
        <w:tc>
          <w:tcPr>
            <w:tcW w:w="2014" w:type="dxa"/>
          </w:tcPr>
          <w:p w14:paraId="1FF09B77" w14:textId="77777777" w:rsidR="003940E1" w:rsidRDefault="003940E1" w:rsidP="009E4A9B">
            <w:r>
              <w:t>04-09-2022</w:t>
            </w:r>
          </w:p>
        </w:tc>
        <w:tc>
          <w:tcPr>
            <w:tcW w:w="2346" w:type="dxa"/>
          </w:tcPr>
          <w:p w14:paraId="6C88E9C3" w14:textId="77777777" w:rsidR="003940E1" w:rsidRDefault="003940E1" w:rsidP="009E4A9B">
            <w:r>
              <w:t xml:space="preserve">Hospital Crud </w:t>
            </w:r>
          </w:p>
        </w:tc>
        <w:tc>
          <w:tcPr>
            <w:tcW w:w="1682" w:type="dxa"/>
          </w:tcPr>
          <w:p w14:paraId="5B7CCD42" w14:textId="77777777" w:rsidR="003940E1" w:rsidRDefault="003940E1" w:rsidP="009E4A9B">
            <w:r>
              <w:t>Janhvi</w:t>
            </w:r>
          </w:p>
        </w:tc>
        <w:tc>
          <w:tcPr>
            <w:tcW w:w="2014" w:type="dxa"/>
          </w:tcPr>
          <w:p w14:paraId="5DDB3AB6" w14:textId="77777777" w:rsidR="003940E1" w:rsidRDefault="003940E1" w:rsidP="009E4A9B">
            <w:r>
              <w:t>Done</w:t>
            </w:r>
          </w:p>
        </w:tc>
      </w:tr>
      <w:tr w:rsidR="003940E1" w14:paraId="53854B8D" w14:textId="77777777" w:rsidTr="004A1DAA">
        <w:tc>
          <w:tcPr>
            <w:tcW w:w="2014" w:type="dxa"/>
          </w:tcPr>
          <w:p w14:paraId="3FA76649" w14:textId="77777777" w:rsidR="003940E1" w:rsidRDefault="003940E1" w:rsidP="009E4A9B">
            <w:r>
              <w:t>18</w:t>
            </w:r>
          </w:p>
        </w:tc>
        <w:tc>
          <w:tcPr>
            <w:tcW w:w="2014" w:type="dxa"/>
          </w:tcPr>
          <w:p w14:paraId="140BE03B" w14:textId="77777777" w:rsidR="003940E1" w:rsidRDefault="003940E1" w:rsidP="009E4A9B">
            <w:r>
              <w:t>05-09-2022</w:t>
            </w:r>
          </w:p>
        </w:tc>
        <w:tc>
          <w:tcPr>
            <w:tcW w:w="2346" w:type="dxa"/>
          </w:tcPr>
          <w:p w14:paraId="26A5E584" w14:textId="77777777" w:rsidR="003940E1" w:rsidRDefault="003940E1" w:rsidP="009E4A9B">
            <w:r>
              <w:t>Timeline</w:t>
            </w:r>
          </w:p>
        </w:tc>
        <w:tc>
          <w:tcPr>
            <w:tcW w:w="1682" w:type="dxa"/>
          </w:tcPr>
          <w:p w14:paraId="4562C7A1" w14:textId="77777777" w:rsidR="003940E1" w:rsidRDefault="003940E1" w:rsidP="009E4A9B">
            <w:r>
              <w:t>Janhvi</w:t>
            </w:r>
          </w:p>
        </w:tc>
        <w:tc>
          <w:tcPr>
            <w:tcW w:w="2014" w:type="dxa"/>
          </w:tcPr>
          <w:p w14:paraId="79913AAF" w14:textId="77777777" w:rsidR="003940E1" w:rsidRDefault="003940E1" w:rsidP="009E4A9B">
            <w:r>
              <w:t>Done</w:t>
            </w:r>
          </w:p>
        </w:tc>
      </w:tr>
      <w:tr w:rsidR="003940E1" w14:paraId="10D4481C" w14:textId="77777777" w:rsidTr="004A1DAA">
        <w:tc>
          <w:tcPr>
            <w:tcW w:w="2014" w:type="dxa"/>
          </w:tcPr>
          <w:p w14:paraId="3BB0435A" w14:textId="77777777" w:rsidR="003940E1" w:rsidRDefault="003940E1" w:rsidP="009E4A9B">
            <w:r>
              <w:t>19</w:t>
            </w:r>
          </w:p>
        </w:tc>
        <w:tc>
          <w:tcPr>
            <w:tcW w:w="2014" w:type="dxa"/>
          </w:tcPr>
          <w:p w14:paraId="7414B972" w14:textId="77777777" w:rsidR="003940E1" w:rsidRDefault="003940E1" w:rsidP="009E4A9B">
            <w:r>
              <w:t>06-09-2022</w:t>
            </w:r>
          </w:p>
        </w:tc>
        <w:tc>
          <w:tcPr>
            <w:tcW w:w="2346" w:type="dxa"/>
          </w:tcPr>
          <w:p w14:paraId="5A1B3DE1" w14:textId="77777777" w:rsidR="003940E1" w:rsidRDefault="003940E1" w:rsidP="009E4A9B">
            <w:r>
              <w:t>Final Template Integration</w:t>
            </w:r>
          </w:p>
        </w:tc>
        <w:tc>
          <w:tcPr>
            <w:tcW w:w="1682" w:type="dxa"/>
          </w:tcPr>
          <w:p w14:paraId="6221B721" w14:textId="77777777" w:rsidR="003940E1" w:rsidRDefault="003940E1" w:rsidP="009E4A9B">
            <w:r>
              <w:t>Varad</w:t>
            </w:r>
          </w:p>
        </w:tc>
        <w:tc>
          <w:tcPr>
            <w:tcW w:w="2014" w:type="dxa"/>
          </w:tcPr>
          <w:p w14:paraId="427B5763" w14:textId="77777777" w:rsidR="003940E1" w:rsidRDefault="003940E1" w:rsidP="009E4A9B">
            <w:r>
              <w:t>Done</w:t>
            </w:r>
          </w:p>
        </w:tc>
      </w:tr>
      <w:tr w:rsidR="003940E1" w14:paraId="0370B0CE" w14:textId="77777777" w:rsidTr="004A1DAA">
        <w:tc>
          <w:tcPr>
            <w:tcW w:w="2014" w:type="dxa"/>
          </w:tcPr>
          <w:p w14:paraId="3ADF172A" w14:textId="77777777" w:rsidR="003940E1" w:rsidRDefault="003940E1" w:rsidP="009E4A9B">
            <w:r>
              <w:t>20</w:t>
            </w:r>
          </w:p>
        </w:tc>
        <w:tc>
          <w:tcPr>
            <w:tcW w:w="2014" w:type="dxa"/>
          </w:tcPr>
          <w:p w14:paraId="1B887A8E" w14:textId="77777777" w:rsidR="003940E1" w:rsidRDefault="003940E1" w:rsidP="009E4A9B">
            <w:r>
              <w:t>07-09-2022</w:t>
            </w:r>
          </w:p>
        </w:tc>
        <w:tc>
          <w:tcPr>
            <w:tcW w:w="2346" w:type="dxa"/>
          </w:tcPr>
          <w:p w14:paraId="5DD25A53" w14:textId="77777777" w:rsidR="003940E1" w:rsidRDefault="003940E1" w:rsidP="009E4A9B">
            <w:r>
              <w:t>Treatment crud</w:t>
            </w:r>
          </w:p>
        </w:tc>
        <w:tc>
          <w:tcPr>
            <w:tcW w:w="1682" w:type="dxa"/>
          </w:tcPr>
          <w:p w14:paraId="69DFF997" w14:textId="77777777" w:rsidR="003940E1" w:rsidRDefault="003940E1" w:rsidP="009E4A9B">
            <w:r>
              <w:t>Kenil</w:t>
            </w:r>
          </w:p>
        </w:tc>
        <w:tc>
          <w:tcPr>
            <w:tcW w:w="2014" w:type="dxa"/>
          </w:tcPr>
          <w:p w14:paraId="50771515" w14:textId="77777777" w:rsidR="003940E1" w:rsidRDefault="003940E1" w:rsidP="009E4A9B">
            <w:r>
              <w:t>Done</w:t>
            </w:r>
          </w:p>
        </w:tc>
      </w:tr>
      <w:tr w:rsidR="003940E1" w14:paraId="5237D5A3" w14:textId="77777777" w:rsidTr="004A1DAA">
        <w:tc>
          <w:tcPr>
            <w:tcW w:w="2014" w:type="dxa"/>
          </w:tcPr>
          <w:p w14:paraId="153B9113" w14:textId="77777777" w:rsidR="003940E1" w:rsidRDefault="003940E1" w:rsidP="009E4A9B">
            <w:r>
              <w:t>21</w:t>
            </w:r>
          </w:p>
        </w:tc>
        <w:tc>
          <w:tcPr>
            <w:tcW w:w="2014" w:type="dxa"/>
          </w:tcPr>
          <w:p w14:paraId="29394F42" w14:textId="77777777" w:rsidR="003940E1" w:rsidRDefault="003940E1" w:rsidP="009E4A9B">
            <w:r>
              <w:t>08-09-2022</w:t>
            </w:r>
          </w:p>
        </w:tc>
        <w:tc>
          <w:tcPr>
            <w:tcW w:w="2346" w:type="dxa"/>
          </w:tcPr>
          <w:p w14:paraId="16A26A26" w14:textId="77777777" w:rsidR="003940E1" w:rsidRDefault="003940E1" w:rsidP="009E4A9B">
            <w:r>
              <w:t>Login; Logout</w:t>
            </w:r>
          </w:p>
        </w:tc>
        <w:tc>
          <w:tcPr>
            <w:tcW w:w="1682" w:type="dxa"/>
          </w:tcPr>
          <w:p w14:paraId="6FCEFF1B" w14:textId="77777777" w:rsidR="003940E1" w:rsidRDefault="003940E1" w:rsidP="009E4A9B">
            <w:r>
              <w:t xml:space="preserve">Janhvi </w:t>
            </w:r>
          </w:p>
        </w:tc>
        <w:tc>
          <w:tcPr>
            <w:tcW w:w="2014" w:type="dxa"/>
          </w:tcPr>
          <w:p w14:paraId="731D9DB3" w14:textId="77777777" w:rsidR="003940E1" w:rsidRDefault="003940E1" w:rsidP="009E4A9B">
            <w:r>
              <w:t>Done</w:t>
            </w:r>
          </w:p>
        </w:tc>
      </w:tr>
      <w:tr w:rsidR="003940E1" w14:paraId="7E22AF51" w14:textId="77777777" w:rsidTr="004A1DAA">
        <w:tc>
          <w:tcPr>
            <w:tcW w:w="2014" w:type="dxa"/>
          </w:tcPr>
          <w:p w14:paraId="430BA090" w14:textId="77777777" w:rsidR="003940E1" w:rsidRDefault="003940E1" w:rsidP="009E4A9B">
            <w:r>
              <w:t>22</w:t>
            </w:r>
          </w:p>
        </w:tc>
        <w:tc>
          <w:tcPr>
            <w:tcW w:w="2014" w:type="dxa"/>
          </w:tcPr>
          <w:p w14:paraId="301B7FB1" w14:textId="77777777" w:rsidR="003940E1" w:rsidRDefault="003940E1" w:rsidP="009E4A9B">
            <w:r>
              <w:t>09-09-2022</w:t>
            </w:r>
          </w:p>
        </w:tc>
        <w:tc>
          <w:tcPr>
            <w:tcW w:w="2346" w:type="dxa"/>
          </w:tcPr>
          <w:p w14:paraId="29FE78CD" w14:textId="77777777" w:rsidR="003940E1" w:rsidRDefault="003940E1" w:rsidP="009E4A9B">
            <w:r>
              <w:t>Appointment (Half)</w:t>
            </w:r>
          </w:p>
        </w:tc>
        <w:tc>
          <w:tcPr>
            <w:tcW w:w="1682" w:type="dxa"/>
          </w:tcPr>
          <w:p w14:paraId="226D1F99" w14:textId="77777777" w:rsidR="003940E1" w:rsidRDefault="003940E1" w:rsidP="009E4A9B">
            <w:r>
              <w:t>Varad</w:t>
            </w:r>
          </w:p>
        </w:tc>
        <w:tc>
          <w:tcPr>
            <w:tcW w:w="2014" w:type="dxa"/>
          </w:tcPr>
          <w:p w14:paraId="4F62033A" w14:textId="77777777" w:rsidR="003940E1" w:rsidRDefault="003940E1" w:rsidP="009E4A9B">
            <w:r>
              <w:t>Done</w:t>
            </w:r>
          </w:p>
        </w:tc>
      </w:tr>
      <w:tr w:rsidR="003940E1" w14:paraId="00F25B05" w14:textId="77777777" w:rsidTr="004A1DAA">
        <w:tc>
          <w:tcPr>
            <w:tcW w:w="2014" w:type="dxa"/>
          </w:tcPr>
          <w:p w14:paraId="13ACC22C" w14:textId="77777777" w:rsidR="003940E1" w:rsidRDefault="003940E1" w:rsidP="009E4A9B">
            <w:r>
              <w:t>23</w:t>
            </w:r>
          </w:p>
        </w:tc>
        <w:tc>
          <w:tcPr>
            <w:tcW w:w="2014" w:type="dxa"/>
          </w:tcPr>
          <w:p w14:paraId="65A1BC51" w14:textId="77777777" w:rsidR="003940E1" w:rsidRDefault="003940E1" w:rsidP="009E4A9B">
            <w:r>
              <w:t>10-09-2022</w:t>
            </w:r>
          </w:p>
        </w:tc>
        <w:tc>
          <w:tcPr>
            <w:tcW w:w="2346" w:type="dxa"/>
          </w:tcPr>
          <w:p w14:paraId="08C26152" w14:textId="77777777" w:rsidR="003940E1" w:rsidRDefault="003940E1" w:rsidP="009E4A9B">
            <w:r>
              <w:t>Appointment full</w:t>
            </w:r>
          </w:p>
        </w:tc>
        <w:tc>
          <w:tcPr>
            <w:tcW w:w="1682" w:type="dxa"/>
          </w:tcPr>
          <w:p w14:paraId="241C3DDD" w14:textId="77777777" w:rsidR="003940E1" w:rsidRDefault="003940E1" w:rsidP="009E4A9B">
            <w:r>
              <w:t>Varad</w:t>
            </w:r>
          </w:p>
        </w:tc>
        <w:tc>
          <w:tcPr>
            <w:tcW w:w="2014" w:type="dxa"/>
          </w:tcPr>
          <w:p w14:paraId="6A7E0E2A" w14:textId="77777777" w:rsidR="003940E1" w:rsidRDefault="003940E1" w:rsidP="009E4A9B">
            <w:r>
              <w:t>Done</w:t>
            </w:r>
          </w:p>
        </w:tc>
      </w:tr>
      <w:tr w:rsidR="003940E1" w14:paraId="7181B8AC" w14:textId="77777777" w:rsidTr="004A1DAA">
        <w:tc>
          <w:tcPr>
            <w:tcW w:w="2014" w:type="dxa"/>
          </w:tcPr>
          <w:p w14:paraId="6C9A88A9" w14:textId="77777777" w:rsidR="003940E1" w:rsidRDefault="003940E1" w:rsidP="009E4A9B">
            <w:r>
              <w:t>24</w:t>
            </w:r>
          </w:p>
        </w:tc>
        <w:tc>
          <w:tcPr>
            <w:tcW w:w="2014" w:type="dxa"/>
          </w:tcPr>
          <w:p w14:paraId="7F799DEC" w14:textId="77777777" w:rsidR="003940E1" w:rsidRDefault="003940E1" w:rsidP="009E4A9B">
            <w:r>
              <w:t>12-09-2022</w:t>
            </w:r>
          </w:p>
        </w:tc>
        <w:tc>
          <w:tcPr>
            <w:tcW w:w="2346" w:type="dxa"/>
          </w:tcPr>
          <w:p w14:paraId="77AC6D14" w14:textId="77777777" w:rsidR="003940E1" w:rsidRDefault="003940E1" w:rsidP="009E4A9B">
            <w:r>
              <w:t>BMI</w:t>
            </w:r>
          </w:p>
        </w:tc>
        <w:tc>
          <w:tcPr>
            <w:tcW w:w="1682" w:type="dxa"/>
          </w:tcPr>
          <w:p w14:paraId="2CE18C55" w14:textId="77777777" w:rsidR="003940E1" w:rsidRDefault="003940E1" w:rsidP="009E4A9B">
            <w:r>
              <w:t>Janhvi</w:t>
            </w:r>
          </w:p>
        </w:tc>
        <w:tc>
          <w:tcPr>
            <w:tcW w:w="2014" w:type="dxa"/>
          </w:tcPr>
          <w:p w14:paraId="63D15A4A" w14:textId="77777777" w:rsidR="003940E1" w:rsidRDefault="003940E1" w:rsidP="009E4A9B">
            <w:r>
              <w:t>Done</w:t>
            </w:r>
          </w:p>
        </w:tc>
      </w:tr>
      <w:tr w:rsidR="003940E1" w14:paraId="713000EF" w14:textId="77777777" w:rsidTr="004A1DAA">
        <w:tc>
          <w:tcPr>
            <w:tcW w:w="2014" w:type="dxa"/>
          </w:tcPr>
          <w:p w14:paraId="18969EFD" w14:textId="77777777" w:rsidR="003940E1" w:rsidRDefault="003940E1" w:rsidP="009E4A9B">
            <w:r>
              <w:t>25</w:t>
            </w:r>
          </w:p>
        </w:tc>
        <w:tc>
          <w:tcPr>
            <w:tcW w:w="2014" w:type="dxa"/>
          </w:tcPr>
          <w:p w14:paraId="655E172A" w14:textId="77777777" w:rsidR="003940E1" w:rsidRDefault="003940E1" w:rsidP="009E4A9B">
            <w:r>
              <w:t>13-09-2022</w:t>
            </w:r>
          </w:p>
        </w:tc>
        <w:tc>
          <w:tcPr>
            <w:tcW w:w="2346" w:type="dxa"/>
          </w:tcPr>
          <w:p w14:paraId="65AB9C7E" w14:textId="77777777" w:rsidR="003940E1" w:rsidRDefault="003940E1" w:rsidP="009E4A9B">
            <w:r>
              <w:t>User side start</w:t>
            </w:r>
          </w:p>
        </w:tc>
        <w:tc>
          <w:tcPr>
            <w:tcW w:w="1682" w:type="dxa"/>
          </w:tcPr>
          <w:p w14:paraId="039F7FBE" w14:textId="77777777" w:rsidR="003940E1" w:rsidRDefault="003940E1" w:rsidP="009E4A9B">
            <w:r>
              <w:t>Janhvi</w:t>
            </w:r>
          </w:p>
        </w:tc>
        <w:tc>
          <w:tcPr>
            <w:tcW w:w="2014" w:type="dxa"/>
          </w:tcPr>
          <w:p w14:paraId="18F45A11" w14:textId="77777777" w:rsidR="003940E1" w:rsidRDefault="003940E1" w:rsidP="009E4A9B">
            <w:r>
              <w:t>Done</w:t>
            </w:r>
          </w:p>
        </w:tc>
      </w:tr>
      <w:tr w:rsidR="003940E1" w14:paraId="6F671FCC" w14:textId="77777777" w:rsidTr="004A1DAA">
        <w:tc>
          <w:tcPr>
            <w:tcW w:w="2014" w:type="dxa"/>
          </w:tcPr>
          <w:p w14:paraId="59A0CAF5" w14:textId="77777777" w:rsidR="003940E1" w:rsidRDefault="003940E1" w:rsidP="009E4A9B">
            <w:r>
              <w:t>26</w:t>
            </w:r>
          </w:p>
        </w:tc>
        <w:tc>
          <w:tcPr>
            <w:tcW w:w="2014" w:type="dxa"/>
          </w:tcPr>
          <w:p w14:paraId="0896F5D8" w14:textId="77777777" w:rsidR="003940E1" w:rsidRDefault="003940E1" w:rsidP="009E4A9B">
            <w:r>
              <w:t>13-09-2022</w:t>
            </w:r>
          </w:p>
        </w:tc>
        <w:tc>
          <w:tcPr>
            <w:tcW w:w="2346" w:type="dxa"/>
          </w:tcPr>
          <w:p w14:paraId="226214F8" w14:textId="77777777" w:rsidR="003940E1" w:rsidRDefault="003940E1" w:rsidP="009E4A9B">
            <w:r>
              <w:t xml:space="preserve">Prescription </w:t>
            </w:r>
          </w:p>
        </w:tc>
        <w:tc>
          <w:tcPr>
            <w:tcW w:w="1682" w:type="dxa"/>
          </w:tcPr>
          <w:p w14:paraId="27CB3C19" w14:textId="77777777" w:rsidR="003940E1" w:rsidRDefault="003940E1" w:rsidP="009E4A9B">
            <w:r>
              <w:t>Kenil</w:t>
            </w:r>
          </w:p>
        </w:tc>
        <w:tc>
          <w:tcPr>
            <w:tcW w:w="2014" w:type="dxa"/>
          </w:tcPr>
          <w:p w14:paraId="3ACD41EE" w14:textId="77777777" w:rsidR="003940E1" w:rsidRDefault="003940E1" w:rsidP="009E4A9B">
            <w:r>
              <w:t>Done</w:t>
            </w:r>
          </w:p>
        </w:tc>
      </w:tr>
      <w:tr w:rsidR="003940E1" w14:paraId="70978469" w14:textId="77777777" w:rsidTr="004A1DAA">
        <w:tc>
          <w:tcPr>
            <w:tcW w:w="2014" w:type="dxa"/>
          </w:tcPr>
          <w:p w14:paraId="623BDB3B" w14:textId="77777777" w:rsidR="003940E1" w:rsidRDefault="003940E1" w:rsidP="009E4A9B">
            <w:r>
              <w:t>27</w:t>
            </w:r>
          </w:p>
        </w:tc>
        <w:tc>
          <w:tcPr>
            <w:tcW w:w="2014" w:type="dxa"/>
          </w:tcPr>
          <w:p w14:paraId="2D5645AB" w14:textId="77777777" w:rsidR="003940E1" w:rsidRDefault="003940E1" w:rsidP="009E4A9B">
            <w:r>
              <w:t>14-09-2022</w:t>
            </w:r>
          </w:p>
        </w:tc>
        <w:tc>
          <w:tcPr>
            <w:tcW w:w="2346" w:type="dxa"/>
          </w:tcPr>
          <w:p w14:paraId="61BB85CA" w14:textId="77777777" w:rsidR="003940E1" w:rsidRDefault="003940E1" w:rsidP="009E4A9B">
            <w:r>
              <w:t>Appointment (User side)</w:t>
            </w:r>
          </w:p>
        </w:tc>
        <w:tc>
          <w:tcPr>
            <w:tcW w:w="1682" w:type="dxa"/>
          </w:tcPr>
          <w:p w14:paraId="720879F6" w14:textId="77777777" w:rsidR="003940E1" w:rsidRDefault="003940E1" w:rsidP="009E4A9B">
            <w:r>
              <w:t>Varad</w:t>
            </w:r>
          </w:p>
        </w:tc>
        <w:tc>
          <w:tcPr>
            <w:tcW w:w="2014" w:type="dxa"/>
          </w:tcPr>
          <w:p w14:paraId="4A3BBB91" w14:textId="77777777" w:rsidR="003940E1" w:rsidRDefault="003940E1" w:rsidP="009E4A9B">
            <w:r>
              <w:t>Done</w:t>
            </w:r>
          </w:p>
        </w:tc>
      </w:tr>
      <w:tr w:rsidR="003940E1" w14:paraId="0CDB8AD3" w14:textId="77777777" w:rsidTr="004A1DAA">
        <w:tc>
          <w:tcPr>
            <w:tcW w:w="2014" w:type="dxa"/>
          </w:tcPr>
          <w:p w14:paraId="7FBFAF12" w14:textId="77777777" w:rsidR="003940E1" w:rsidRDefault="003940E1" w:rsidP="009E4A9B">
            <w:r>
              <w:t>28</w:t>
            </w:r>
          </w:p>
        </w:tc>
        <w:tc>
          <w:tcPr>
            <w:tcW w:w="2014" w:type="dxa"/>
          </w:tcPr>
          <w:p w14:paraId="77AC3A59" w14:textId="77777777" w:rsidR="003940E1" w:rsidRDefault="003940E1" w:rsidP="009E4A9B">
            <w:r>
              <w:t>15-09-2022</w:t>
            </w:r>
          </w:p>
        </w:tc>
        <w:tc>
          <w:tcPr>
            <w:tcW w:w="2346" w:type="dxa"/>
          </w:tcPr>
          <w:p w14:paraId="25476F6E" w14:textId="77777777" w:rsidR="003940E1" w:rsidRDefault="003940E1" w:rsidP="009E4A9B">
            <w:r>
              <w:t>To-do User side integration</w:t>
            </w:r>
          </w:p>
        </w:tc>
        <w:tc>
          <w:tcPr>
            <w:tcW w:w="1682" w:type="dxa"/>
          </w:tcPr>
          <w:p w14:paraId="408A959E" w14:textId="77777777" w:rsidR="003940E1" w:rsidRDefault="003940E1" w:rsidP="009E4A9B">
            <w:r>
              <w:t>Janhvi</w:t>
            </w:r>
          </w:p>
        </w:tc>
        <w:tc>
          <w:tcPr>
            <w:tcW w:w="2014" w:type="dxa"/>
          </w:tcPr>
          <w:p w14:paraId="1F9AB341" w14:textId="77777777" w:rsidR="003940E1" w:rsidRDefault="003940E1" w:rsidP="009E4A9B">
            <w:r>
              <w:t>Done</w:t>
            </w:r>
          </w:p>
        </w:tc>
      </w:tr>
      <w:tr w:rsidR="003940E1" w14:paraId="290B191C" w14:textId="77777777" w:rsidTr="004A1DAA">
        <w:tc>
          <w:tcPr>
            <w:tcW w:w="2014" w:type="dxa"/>
          </w:tcPr>
          <w:p w14:paraId="5D697BB2" w14:textId="77777777" w:rsidR="003940E1" w:rsidRDefault="003940E1" w:rsidP="009E4A9B">
            <w:r>
              <w:t>29</w:t>
            </w:r>
          </w:p>
        </w:tc>
        <w:tc>
          <w:tcPr>
            <w:tcW w:w="2014" w:type="dxa"/>
          </w:tcPr>
          <w:p w14:paraId="32BB3A99" w14:textId="77777777" w:rsidR="003940E1" w:rsidRDefault="003940E1" w:rsidP="009E4A9B">
            <w:r>
              <w:t>15-09-2022</w:t>
            </w:r>
          </w:p>
        </w:tc>
        <w:tc>
          <w:tcPr>
            <w:tcW w:w="2346" w:type="dxa"/>
          </w:tcPr>
          <w:p w14:paraId="53C3DEBD" w14:textId="77777777" w:rsidR="003940E1" w:rsidRDefault="003940E1" w:rsidP="009E4A9B">
            <w:r>
              <w:t>Logger</w:t>
            </w:r>
          </w:p>
        </w:tc>
        <w:tc>
          <w:tcPr>
            <w:tcW w:w="1682" w:type="dxa"/>
          </w:tcPr>
          <w:p w14:paraId="1C44ECBA" w14:textId="77777777" w:rsidR="003940E1" w:rsidRDefault="003940E1" w:rsidP="009E4A9B">
            <w:r>
              <w:t>Varad</w:t>
            </w:r>
          </w:p>
        </w:tc>
        <w:tc>
          <w:tcPr>
            <w:tcW w:w="2014" w:type="dxa"/>
          </w:tcPr>
          <w:p w14:paraId="1B3A5CE9" w14:textId="77777777" w:rsidR="003940E1" w:rsidRDefault="003940E1" w:rsidP="009E4A9B">
            <w:r>
              <w:t>Done</w:t>
            </w:r>
          </w:p>
        </w:tc>
      </w:tr>
      <w:tr w:rsidR="003940E1" w14:paraId="44715450" w14:textId="77777777" w:rsidTr="004A1DAA">
        <w:tc>
          <w:tcPr>
            <w:tcW w:w="2014" w:type="dxa"/>
          </w:tcPr>
          <w:p w14:paraId="29CEFF12" w14:textId="77777777" w:rsidR="003940E1" w:rsidRDefault="003940E1" w:rsidP="009E4A9B">
            <w:r>
              <w:t>30</w:t>
            </w:r>
          </w:p>
        </w:tc>
        <w:tc>
          <w:tcPr>
            <w:tcW w:w="2014" w:type="dxa"/>
          </w:tcPr>
          <w:p w14:paraId="051C1C5A" w14:textId="77777777" w:rsidR="003940E1" w:rsidRDefault="003940E1" w:rsidP="009E4A9B">
            <w:r>
              <w:t>15-09-2022</w:t>
            </w:r>
          </w:p>
        </w:tc>
        <w:tc>
          <w:tcPr>
            <w:tcW w:w="2346" w:type="dxa"/>
          </w:tcPr>
          <w:p w14:paraId="22784EC3" w14:textId="77777777" w:rsidR="003940E1" w:rsidRDefault="003940E1" w:rsidP="009E4A9B">
            <w:r>
              <w:t>Middleware</w:t>
            </w:r>
          </w:p>
        </w:tc>
        <w:tc>
          <w:tcPr>
            <w:tcW w:w="1682" w:type="dxa"/>
          </w:tcPr>
          <w:p w14:paraId="7C724CCD" w14:textId="77777777" w:rsidR="003940E1" w:rsidRDefault="003940E1" w:rsidP="009E4A9B">
            <w:r>
              <w:t>Varad</w:t>
            </w:r>
          </w:p>
        </w:tc>
        <w:tc>
          <w:tcPr>
            <w:tcW w:w="2014" w:type="dxa"/>
          </w:tcPr>
          <w:p w14:paraId="47F95CFE" w14:textId="77777777" w:rsidR="003940E1" w:rsidRDefault="003940E1" w:rsidP="009E4A9B">
            <w:r>
              <w:t>Done</w:t>
            </w:r>
          </w:p>
        </w:tc>
      </w:tr>
      <w:tr w:rsidR="003940E1" w14:paraId="3FFAFD5F" w14:textId="77777777" w:rsidTr="004A1DAA">
        <w:tc>
          <w:tcPr>
            <w:tcW w:w="2014" w:type="dxa"/>
          </w:tcPr>
          <w:p w14:paraId="4ABC6B4F" w14:textId="77777777" w:rsidR="003940E1" w:rsidRDefault="003940E1" w:rsidP="009E4A9B">
            <w:r>
              <w:t>31</w:t>
            </w:r>
          </w:p>
        </w:tc>
        <w:tc>
          <w:tcPr>
            <w:tcW w:w="2014" w:type="dxa"/>
          </w:tcPr>
          <w:p w14:paraId="396DA545" w14:textId="77777777" w:rsidR="003940E1" w:rsidRDefault="003940E1" w:rsidP="009E4A9B">
            <w:r>
              <w:t>16-09-2022</w:t>
            </w:r>
          </w:p>
        </w:tc>
        <w:tc>
          <w:tcPr>
            <w:tcW w:w="2346" w:type="dxa"/>
          </w:tcPr>
          <w:p w14:paraId="3E6A0D4D" w14:textId="77777777" w:rsidR="003940E1" w:rsidRDefault="003940E1" w:rsidP="009E4A9B">
            <w:r>
              <w:t>Logger</w:t>
            </w:r>
          </w:p>
        </w:tc>
        <w:tc>
          <w:tcPr>
            <w:tcW w:w="1682" w:type="dxa"/>
          </w:tcPr>
          <w:p w14:paraId="058D1686" w14:textId="77777777" w:rsidR="003940E1" w:rsidRDefault="003940E1" w:rsidP="009E4A9B">
            <w:r>
              <w:t>Kenil</w:t>
            </w:r>
          </w:p>
        </w:tc>
        <w:tc>
          <w:tcPr>
            <w:tcW w:w="2014" w:type="dxa"/>
          </w:tcPr>
          <w:p w14:paraId="10A5B41A" w14:textId="77777777" w:rsidR="003940E1" w:rsidRDefault="003940E1" w:rsidP="009E4A9B">
            <w:r>
              <w:t>Done</w:t>
            </w:r>
          </w:p>
        </w:tc>
      </w:tr>
      <w:tr w:rsidR="003940E1" w14:paraId="31EDFC38" w14:textId="77777777" w:rsidTr="004A1DAA">
        <w:tc>
          <w:tcPr>
            <w:tcW w:w="2014" w:type="dxa"/>
          </w:tcPr>
          <w:p w14:paraId="1AD6FAA2" w14:textId="77777777" w:rsidR="003940E1" w:rsidRDefault="003940E1" w:rsidP="009E4A9B">
            <w:r>
              <w:t>32</w:t>
            </w:r>
          </w:p>
        </w:tc>
        <w:tc>
          <w:tcPr>
            <w:tcW w:w="2014" w:type="dxa"/>
          </w:tcPr>
          <w:p w14:paraId="4459D984" w14:textId="77777777" w:rsidR="003940E1" w:rsidRDefault="003940E1" w:rsidP="009E4A9B">
            <w:r>
              <w:t>25-09-2022</w:t>
            </w:r>
          </w:p>
        </w:tc>
        <w:tc>
          <w:tcPr>
            <w:tcW w:w="2346" w:type="dxa"/>
          </w:tcPr>
          <w:p w14:paraId="45FA6D6D" w14:textId="77777777" w:rsidR="003940E1" w:rsidRDefault="003940E1" w:rsidP="009E4A9B">
            <w:r>
              <w:t>Excel upload download</w:t>
            </w:r>
          </w:p>
        </w:tc>
        <w:tc>
          <w:tcPr>
            <w:tcW w:w="1682" w:type="dxa"/>
          </w:tcPr>
          <w:p w14:paraId="3344CB96" w14:textId="77777777" w:rsidR="003940E1" w:rsidRDefault="003940E1" w:rsidP="009E4A9B">
            <w:r>
              <w:t>Kenil</w:t>
            </w:r>
          </w:p>
        </w:tc>
        <w:tc>
          <w:tcPr>
            <w:tcW w:w="2014" w:type="dxa"/>
          </w:tcPr>
          <w:p w14:paraId="7142FCED" w14:textId="77777777" w:rsidR="003940E1" w:rsidRDefault="003940E1" w:rsidP="009E4A9B">
            <w:r>
              <w:t>Done</w:t>
            </w:r>
          </w:p>
        </w:tc>
      </w:tr>
      <w:tr w:rsidR="003940E1" w14:paraId="3BFF4947" w14:textId="77777777" w:rsidTr="004A1DAA">
        <w:tc>
          <w:tcPr>
            <w:tcW w:w="2014" w:type="dxa"/>
          </w:tcPr>
          <w:p w14:paraId="11F1CE62" w14:textId="77777777" w:rsidR="003940E1" w:rsidRDefault="003940E1" w:rsidP="009E4A9B">
            <w:r>
              <w:t>33</w:t>
            </w:r>
          </w:p>
        </w:tc>
        <w:tc>
          <w:tcPr>
            <w:tcW w:w="2014" w:type="dxa"/>
          </w:tcPr>
          <w:p w14:paraId="04873782" w14:textId="77777777" w:rsidR="003940E1" w:rsidRDefault="003940E1" w:rsidP="009E4A9B">
            <w:r>
              <w:t>25-09-2022</w:t>
            </w:r>
          </w:p>
        </w:tc>
        <w:tc>
          <w:tcPr>
            <w:tcW w:w="2346" w:type="dxa"/>
          </w:tcPr>
          <w:p w14:paraId="526928A7" w14:textId="77777777" w:rsidR="003940E1" w:rsidRDefault="003940E1" w:rsidP="009E4A9B">
            <w:r>
              <w:t>Admin side changes</w:t>
            </w:r>
          </w:p>
        </w:tc>
        <w:tc>
          <w:tcPr>
            <w:tcW w:w="1682" w:type="dxa"/>
          </w:tcPr>
          <w:p w14:paraId="274971E0" w14:textId="77777777" w:rsidR="003940E1" w:rsidRDefault="003940E1" w:rsidP="009E4A9B">
            <w:r>
              <w:t>Janhvi</w:t>
            </w:r>
          </w:p>
        </w:tc>
        <w:tc>
          <w:tcPr>
            <w:tcW w:w="2014" w:type="dxa"/>
          </w:tcPr>
          <w:p w14:paraId="47A264BC" w14:textId="77777777" w:rsidR="003940E1" w:rsidRDefault="003940E1" w:rsidP="009E4A9B">
            <w:r>
              <w:t>Done</w:t>
            </w:r>
          </w:p>
        </w:tc>
      </w:tr>
      <w:tr w:rsidR="003940E1" w14:paraId="7A37CCCC" w14:textId="77777777" w:rsidTr="004A1DAA">
        <w:tc>
          <w:tcPr>
            <w:tcW w:w="2014" w:type="dxa"/>
          </w:tcPr>
          <w:p w14:paraId="4BAAFF7C" w14:textId="77777777" w:rsidR="003940E1" w:rsidRDefault="003940E1" w:rsidP="009E4A9B">
            <w:r>
              <w:t>34</w:t>
            </w:r>
          </w:p>
        </w:tc>
        <w:tc>
          <w:tcPr>
            <w:tcW w:w="2014" w:type="dxa"/>
          </w:tcPr>
          <w:p w14:paraId="7A1817F4" w14:textId="77777777" w:rsidR="003940E1" w:rsidRDefault="003940E1" w:rsidP="009E4A9B">
            <w:r>
              <w:t>26-09-2022</w:t>
            </w:r>
          </w:p>
        </w:tc>
        <w:tc>
          <w:tcPr>
            <w:tcW w:w="2346" w:type="dxa"/>
          </w:tcPr>
          <w:p w14:paraId="095BD8AA" w14:textId="77777777" w:rsidR="003940E1" w:rsidRDefault="003940E1" w:rsidP="009E4A9B">
            <w:r>
              <w:t>User side changes</w:t>
            </w:r>
          </w:p>
        </w:tc>
        <w:tc>
          <w:tcPr>
            <w:tcW w:w="1682" w:type="dxa"/>
          </w:tcPr>
          <w:p w14:paraId="2393B053" w14:textId="77777777" w:rsidR="003940E1" w:rsidRDefault="003940E1" w:rsidP="009E4A9B">
            <w:r>
              <w:t>Janhvi</w:t>
            </w:r>
          </w:p>
        </w:tc>
        <w:tc>
          <w:tcPr>
            <w:tcW w:w="2014" w:type="dxa"/>
          </w:tcPr>
          <w:p w14:paraId="73E02D53" w14:textId="77777777" w:rsidR="003940E1" w:rsidRDefault="003940E1" w:rsidP="009E4A9B">
            <w:r>
              <w:t>Done</w:t>
            </w:r>
          </w:p>
        </w:tc>
      </w:tr>
      <w:tr w:rsidR="003940E1" w14:paraId="7BE84382" w14:textId="77777777" w:rsidTr="004A1DAA">
        <w:tc>
          <w:tcPr>
            <w:tcW w:w="2014" w:type="dxa"/>
          </w:tcPr>
          <w:p w14:paraId="49B8B3DB" w14:textId="77777777" w:rsidR="003940E1" w:rsidRDefault="003940E1" w:rsidP="009E4A9B">
            <w:r>
              <w:lastRenderedPageBreak/>
              <w:t>35</w:t>
            </w:r>
          </w:p>
        </w:tc>
        <w:tc>
          <w:tcPr>
            <w:tcW w:w="2014" w:type="dxa"/>
          </w:tcPr>
          <w:p w14:paraId="4DD8BB3D" w14:textId="77777777" w:rsidR="003940E1" w:rsidRDefault="003940E1" w:rsidP="009E4A9B">
            <w:r>
              <w:t>26-09-2022</w:t>
            </w:r>
          </w:p>
        </w:tc>
        <w:tc>
          <w:tcPr>
            <w:tcW w:w="2346" w:type="dxa"/>
          </w:tcPr>
          <w:p w14:paraId="0E93F578" w14:textId="77777777" w:rsidR="003940E1" w:rsidRDefault="003940E1" w:rsidP="009E4A9B">
            <w:r>
              <w:t>Template changes (code)</w:t>
            </w:r>
          </w:p>
        </w:tc>
        <w:tc>
          <w:tcPr>
            <w:tcW w:w="1682" w:type="dxa"/>
          </w:tcPr>
          <w:p w14:paraId="5D3CBC0E" w14:textId="77777777" w:rsidR="003940E1" w:rsidRDefault="003940E1" w:rsidP="009E4A9B">
            <w:r>
              <w:t>Varad</w:t>
            </w:r>
          </w:p>
        </w:tc>
        <w:tc>
          <w:tcPr>
            <w:tcW w:w="2014" w:type="dxa"/>
          </w:tcPr>
          <w:p w14:paraId="7E075F84" w14:textId="77777777" w:rsidR="003940E1" w:rsidRDefault="003940E1" w:rsidP="009E4A9B">
            <w:r>
              <w:t>Done</w:t>
            </w:r>
          </w:p>
        </w:tc>
      </w:tr>
      <w:tr w:rsidR="003940E1" w14:paraId="331D69AC" w14:textId="77777777" w:rsidTr="004A1DAA">
        <w:tc>
          <w:tcPr>
            <w:tcW w:w="2014" w:type="dxa"/>
          </w:tcPr>
          <w:p w14:paraId="1872DC79" w14:textId="77777777" w:rsidR="003940E1" w:rsidRDefault="003940E1" w:rsidP="009E4A9B">
            <w:r>
              <w:t>36</w:t>
            </w:r>
          </w:p>
        </w:tc>
        <w:tc>
          <w:tcPr>
            <w:tcW w:w="2014" w:type="dxa"/>
          </w:tcPr>
          <w:p w14:paraId="0980C662" w14:textId="77777777" w:rsidR="003940E1" w:rsidRDefault="003940E1" w:rsidP="009E4A9B">
            <w:r>
              <w:t>26-09-2022</w:t>
            </w:r>
          </w:p>
        </w:tc>
        <w:tc>
          <w:tcPr>
            <w:tcW w:w="2346" w:type="dxa"/>
          </w:tcPr>
          <w:p w14:paraId="2C474876" w14:textId="77777777" w:rsidR="003940E1" w:rsidRDefault="003940E1" w:rsidP="009E4A9B">
            <w:r>
              <w:t xml:space="preserve">Email </w:t>
            </w:r>
          </w:p>
        </w:tc>
        <w:tc>
          <w:tcPr>
            <w:tcW w:w="1682" w:type="dxa"/>
          </w:tcPr>
          <w:p w14:paraId="45B3ACCF" w14:textId="77777777" w:rsidR="003940E1" w:rsidRDefault="003940E1" w:rsidP="009E4A9B">
            <w:r>
              <w:t>Varad</w:t>
            </w:r>
          </w:p>
        </w:tc>
        <w:tc>
          <w:tcPr>
            <w:tcW w:w="2014" w:type="dxa"/>
          </w:tcPr>
          <w:p w14:paraId="18F96827" w14:textId="77777777" w:rsidR="003940E1" w:rsidRDefault="003940E1" w:rsidP="009E4A9B">
            <w:r>
              <w:t>Done</w:t>
            </w:r>
          </w:p>
        </w:tc>
      </w:tr>
      <w:tr w:rsidR="003940E1" w14:paraId="4833F0C5" w14:textId="77777777" w:rsidTr="004A1DAA">
        <w:tc>
          <w:tcPr>
            <w:tcW w:w="2014" w:type="dxa"/>
          </w:tcPr>
          <w:p w14:paraId="0A6BCC98" w14:textId="77777777" w:rsidR="003940E1" w:rsidRDefault="003940E1" w:rsidP="009E4A9B">
            <w:r>
              <w:t>37</w:t>
            </w:r>
          </w:p>
        </w:tc>
        <w:tc>
          <w:tcPr>
            <w:tcW w:w="2014" w:type="dxa"/>
          </w:tcPr>
          <w:p w14:paraId="6494A647" w14:textId="77777777" w:rsidR="003940E1" w:rsidRDefault="003940E1" w:rsidP="009E4A9B">
            <w:r>
              <w:t>30-09-2022</w:t>
            </w:r>
          </w:p>
        </w:tc>
        <w:tc>
          <w:tcPr>
            <w:tcW w:w="2346" w:type="dxa"/>
          </w:tcPr>
          <w:p w14:paraId="35BBE170" w14:textId="77777777" w:rsidR="003940E1" w:rsidRDefault="003940E1" w:rsidP="009E4A9B">
            <w:r>
              <w:t>Admin side</w:t>
            </w:r>
          </w:p>
        </w:tc>
        <w:tc>
          <w:tcPr>
            <w:tcW w:w="1682" w:type="dxa"/>
          </w:tcPr>
          <w:p w14:paraId="03C451E5" w14:textId="77777777" w:rsidR="003940E1" w:rsidRDefault="003940E1" w:rsidP="009E4A9B">
            <w:r>
              <w:t>Janhvi</w:t>
            </w:r>
          </w:p>
        </w:tc>
        <w:tc>
          <w:tcPr>
            <w:tcW w:w="2014" w:type="dxa"/>
          </w:tcPr>
          <w:p w14:paraId="1D866741" w14:textId="77777777" w:rsidR="003940E1" w:rsidRDefault="003940E1" w:rsidP="009E4A9B">
            <w:r>
              <w:t>Done</w:t>
            </w:r>
          </w:p>
        </w:tc>
      </w:tr>
      <w:tr w:rsidR="003940E1" w14:paraId="3A08611F" w14:textId="77777777" w:rsidTr="004A1DAA">
        <w:tc>
          <w:tcPr>
            <w:tcW w:w="2014" w:type="dxa"/>
          </w:tcPr>
          <w:p w14:paraId="0BA88C56" w14:textId="77777777" w:rsidR="003940E1" w:rsidRDefault="003940E1" w:rsidP="009E4A9B">
            <w:r>
              <w:t>38</w:t>
            </w:r>
          </w:p>
        </w:tc>
        <w:tc>
          <w:tcPr>
            <w:tcW w:w="2014" w:type="dxa"/>
          </w:tcPr>
          <w:p w14:paraId="5C1C7FC1" w14:textId="77777777" w:rsidR="003940E1" w:rsidRDefault="003940E1" w:rsidP="009E4A9B">
            <w:r>
              <w:t>30-09-2022</w:t>
            </w:r>
          </w:p>
        </w:tc>
        <w:tc>
          <w:tcPr>
            <w:tcW w:w="2346" w:type="dxa"/>
          </w:tcPr>
          <w:p w14:paraId="4C5DF803" w14:textId="77777777" w:rsidR="003940E1" w:rsidRDefault="003940E1" w:rsidP="009E4A9B">
            <w:r>
              <w:t>User model image add</w:t>
            </w:r>
          </w:p>
        </w:tc>
        <w:tc>
          <w:tcPr>
            <w:tcW w:w="1682" w:type="dxa"/>
          </w:tcPr>
          <w:p w14:paraId="4C007051" w14:textId="77777777" w:rsidR="003940E1" w:rsidRDefault="003940E1" w:rsidP="009E4A9B">
            <w:r>
              <w:t>Kenil</w:t>
            </w:r>
          </w:p>
        </w:tc>
        <w:tc>
          <w:tcPr>
            <w:tcW w:w="2014" w:type="dxa"/>
          </w:tcPr>
          <w:p w14:paraId="47E1BC7A" w14:textId="77777777" w:rsidR="003940E1" w:rsidRDefault="003940E1" w:rsidP="009E4A9B">
            <w:r>
              <w:t>Done</w:t>
            </w:r>
          </w:p>
        </w:tc>
      </w:tr>
      <w:tr w:rsidR="003940E1" w14:paraId="72A5CF93" w14:textId="77777777" w:rsidTr="004A1DAA">
        <w:tc>
          <w:tcPr>
            <w:tcW w:w="2014" w:type="dxa"/>
          </w:tcPr>
          <w:p w14:paraId="6E82C311" w14:textId="77777777" w:rsidR="003940E1" w:rsidRDefault="003940E1" w:rsidP="009E4A9B">
            <w:r>
              <w:t>39</w:t>
            </w:r>
          </w:p>
        </w:tc>
        <w:tc>
          <w:tcPr>
            <w:tcW w:w="2014" w:type="dxa"/>
          </w:tcPr>
          <w:p w14:paraId="29825717" w14:textId="77777777" w:rsidR="003940E1" w:rsidRDefault="003940E1" w:rsidP="009E4A9B">
            <w:r>
              <w:t>01-10-2022</w:t>
            </w:r>
          </w:p>
        </w:tc>
        <w:tc>
          <w:tcPr>
            <w:tcW w:w="2346" w:type="dxa"/>
          </w:tcPr>
          <w:p w14:paraId="0853E733" w14:textId="77777777" w:rsidR="003940E1" w:rsidRDefault="003940E1" w:rsidP="009E4A9B">
            <w:r>
              <w:t>Face login</w:t>
            </w:r>
          </w:p>
        </w:tc>
        <w:tc>
          <w:tcPr>
            <w:tcW w:w="1682" w:type="dxa"/>
          </w:tcPr>
          <w:p w14:paraId="15D93AD7" w14:textId="77777777" w:rsidR="003940E1" w:rsidRDefault="003940E1" w:rsidP="009E4A9B">
            <w:r>
              <w:t>Varad</w:t>
            </w:r>
          </w:p>
        </w:tc>
        <w:tc>
          <w:tcPr>
            <w:tcW w:w="2014" w:type="dxa"/>
          </w:tcPr>
          <w:p w14:paraId="49B2FD22" w14:textId="77777777" w:rsidR="003940E1" w:rsidRDefault="003940E1" w:rsidP="009E4A9B">
            <w:r>
              <w:t>Start</w:t>
            </w:r>
          </w:p>
        </w:tc>
      </w:tr>
      <w:tr w:rsidR="003940E1" w14:paraId="0DA2BF76" w14:textId="77777777" w:rsidTr="004A1DAA">
        <w:tc>
          <w:tcPr>
            <w:tcW w:w="2014" w:type="dxa"/>
          </w:tcPr>
          <w:p w14:paraId="5E192C84" w14:textId="77777777" w:rsidR="003940E1" w:rsidRDefault="003940E1" w:rsidP="009E4A9B">
            <w:r>
              <w:t>40</w:t>
            </w:r>
          </w:p>
        </w:tc>
        <w:tc>
          <w:tcPr>
            <w:tcW w:w="2014" w:type="dxa"/>
          </w:tcPr>
          <w:p w14:paraId="06CDB65F" w14:textId="77777777" w:rsidR="003940E1" w:rsidRDefault="003940E1" w:rsidP="009E4A9B">
            <w:r>
              <w:t>02-10-2022</w:t>
            </w:r>
          </w:p>
        </w:tc>
        <w:tc>
          <w:tcPr>
            <w:tcW w:w="2346" w:type="dxa"/>
          </w:tcPr>
          <w:p w14:paraId="1CDA1C00" w14:textId="77777777" w:rsidR="003940E1" w:rsidRDefault="003940E1" w:rsidP="009E4A9B">
            <w:r>
              <w:t>Face login</w:t>
            </w:r>
          </w:p>
        </w:tc>
        <w:tc>
          <w:tcPr>
            <w:tcW w:w="1682" w:type="dxa"/>
          </w:tcPr>
          <w:p w14:paraId="7670FC65" w14:textId="77777777" w:rsidR="003940E1" w:rsidRDefault="003940E1" w:rsidP="009E4A9B">
            <w:r>
              <w:t>Varad</w:t>
            </w:r>
          </w:p>
        </w:tc>
        <w:tc>
          <w:tcPr>
            <w:tcW w:w="2014" w:type="dxa"/>
          </w:tcPr>
          <w:p w14:paraId="678FAB12" w14:textId="77777777" w:rsidR="003940E1" w:rsidRDefault="003940E1" w:rsidP="009E4A9B">
            <w:r>
              <w:t>50% done</w:t>
            </w:r>
          </w:p>
        </w:tc>
      </w:tr>
      <w:tr w:rsidR="003940E1" w14:paraId="5B159DFB" w14:textId="77777777" w:rsidTr="004A1DAA">
        <w:tc>
          <w:tcPr>
            <w:tcW w:w="2014" w:type="dxa"/>
          </w:tcPr>
          <w:p w14:paraId="3797D740" w14:textId="77777777" w:rsidR="003940E1" w:rsidRDefault="003940E1" w:rsidP="009E4A9B">
            <w:r>
              <w:t>41</w:t>
            </w:r>
          </w:p>
        </w:tc>
        <w:tc>
          <w:tcPr>
            <w:tcW w:w="2014" w:type="dxa"/>
          </w:tcPr>
          <w:p w14:paraId="572993BB" w14:textId="77777777" w:rsidR="003940E1" w:rsidRDefault="003940E1" w:rsidP="009E4A9B">
            <w:r>
              <w:t>06-10-2022</w:t>
            </w:r>
          </w:p>
        </w:tc>
        <w:tc>
          <w:tcPr>
            <w:tcW w:w="2346" w:type="dxa"/>
          </w:tcPr>
          <w:p w14:paraId="711552D5" w14:textId="77777777" w:rsidR="003940E1" w:rsidRDefault="003940E1" w:rsidP="009E4A9B">
            <w:r>
              <w:t>Face login</w:t>
            </w:r>
          </w:p>
        </w:tc>
        <w:tc>
          <w:tcPr>
            <w:tcW w:w="1682" w:type="dxa"/>
          </w:tcPr>
          <w:p w14:paraId="5A17B6C7" w14:textId="77777777" w:rsidR="003940E1" w:rsidRDefault="003940E1" w:rsidP="009E4A9B">
            <w:r>
              <w:t>Varad</w:t>
            </w:r>
          </w:p>
        </w:tc>
        <w:tc>
          <w:tcPr>
            <w:tcW w:w="2014" w:type="dxa"/>
          </w:tcPr>
          <w:p w14:paraId="5ACBE4CE" w14:textId="77777777" w:rsidR="003940E1" w:rsidRDefault="003940E1" w:rsidP="009E4A9B">
            <w:r>
              <w:t>Done</w:t>
            </w:r>
          </w:p>
        </w:tc>
      </w:tr>
      <w:tr w:rsidR="003940E1" w14:paraId="14DA7890" w14:textId="77777777" w:rsidTr="004A1DAA">
        <w:tc>
          <w:tcPr>
            <w:tcW w:w="2014" w:type="dxa"/>
          </w:tcPr>
          <w:p w14:paraId="675A9CA5" w14:textId="77777777" w:rsidR="003940E1" w:rsidRDefault="003940E1" w:rsidP="009E4A9B">
            <w:r>
              <w:t>42</w:t>
            </w:r>
          </w:p>
        </w:tc>
        <w:tc>
          <w:tcPr>
            <w:tcW w:w="2014" w:type="dxa"/>
          </w:tcPr>
          <w:p w14:paraId="1A384674" w14:textId="77777777" w:rsidR="003940E1" w:rsidRDefault="003940E1" w:rsidP="009E4A9B">
            <w:r>
              <w:t>06-10-2022</w:t>
            </w:r>
          </w:p>
        </w:tc>
        <w:tc>
          <w:tcPr>
            <w:tcW w:w="2346" w:type="dxa"/>
          </w:tcPr>
          <w:p w14:paraId="7BF381D1" w14:textId="77777777" w:rsidR="003940E1" w:rsidRDefault="003940E1" w:rsidP="009E4A9B">
            <w:r>
              <w:t>User side integration</w:t>
            </w:r>
          </w:p>
        </w:tc>
        <w:tc>
          <w:tcPr>
            <w:tcW w:w="1682" w:type="dxa"/>
          </w:tcPr>
          <w:p w14:paraId="47C8192D" w14:textId="77777777" w:rsidR="003940E1" w:rsidRDefault="003940E1" w:rsidP="009E4A9B">
            <w:r>
              <w:t>Janhvi</w:t>
            </w:r>
          </w:p>
        </w:tc>
        <w:tc>
          <w:tcPr>
            <w:tcW w:w="2014" w:type="dxa"/>
          </w:tcPr>
          <w:p w14:paraId="627A9CB3" w14:textId="77777777" w:rsidR="003940E1" w:rsidRDefault="003940E1" w:rsidP="009E4A9B">
            <w:r>
              <w:t>Done</w:t>
            </w:r>
          </w:p>
        </w:tc>
      </w:tr>
      <w:tr w:rsidR="003940E1" w14:paraId="0FFF5701" w14:textId="77777777" w:rsidTr="004A1DAA">
        <w:tc>
          <w:tcPr>
            <w:tcW w:w="2014" w:type="dxa"/>
          </w:tcPr>
          <w:p w14:paraId="1C4FF79E" w14:textId="77777777" w:rsidR="003940E1" w:rsidRDefault="003940E1" w:rsidP="009E4A9B">
            <w:r>
              <w:t>43</w:t>
            </w:r>
          </w:p>
        </w:tc>
        <w:tc>
          <w:tcPr>
            <w:tcW w:w="2014" w:type="dxa"/>
          </w:tcPr>
          <w:p w14:paraId="42DB30EE" w14:textId="77777777" w:rsidR="003940E1" w:rsidRDefault="003940E1" w:rsidP="009E4A9B">
            <w:r>
              <w:t>06-10-2022</w:t>
            </w:r>
          </w:p>
        </w:tc>
        <w:tc>
          <w:tcPr>
            <w:tcW w:w="2346" w:type="dxa"/>
          </w:tcPr>
          <w:p w14:paraId="6DF0EDB4" w14:textId="77777777" w:rsidR="003940E1" w:rsidRDefault="003940E1" w:rsidP="009E4A9B">
            <w:r>
              <w:t>Doctor side integration</w:t>
            </w:r>
          </w:p>
        </w:tc>
        <w:tc>
          <w:tcPr>
            <w:tcW w:w="1682" w:type="dxa"/>
          </w:tcPr>
          <w:p w14:paraId="4EDC0B06" w14:textId="77777777" w:rsidR="003940E1" w:rsidRDefault="003940E1" w:rsidP="009E4A9B">
            <w:r>
              <w:t>Janhvi</w:t>
            </w:r>
          </w:p>
        </w:tc>
        <w:tc>
          <w:tcPr>
            <w:tcW w:w="2014" w:type="dxa"/>
          </w:tcPr>
          <w:p w14:paraId="6A9FD01A" w14:textId="77777777" w:rsidR="003940E1" w:rsidRDefault="003940E1" w:rsidP="009E4A9B">
            <w:r>
              <w:t>50% Done</w:t>
            </w:r>
          </w:p>
        </w:tc>
      </w:tr>
      <w:tr w:rsidR="003940E1" w14:paraId="0E73665D" w14:textId="77777777" w:rsidTr="004A1DAA">
        <w:tc>
          <w:tcPr>
            <w:tcW w:w="2014" w:type="dxa"/>
          </w:tcPr>
          <w:p w14:paraId="51B987DF" w14:textId="77777777" w:rsidR="003940E1" w:rsidRDefault="003940E1" w:rsidP="009E4A9B">
            <w:r>
              <w:t>44</w:t>
            </w:r>
          </w:p>
        </w:tc>
        <w:tc>
          <w:tcPr>
            <w:tcW w:w="2014" w:type="dxa"/>
          </w:tcPr>
          <w:p w14:paraId="559E4CED" w14:textId="77777777" w:rsidR="003940E1" w:rsidRDefault="003940E1" w:rsidP="009E4A9B">
            <w:r>
              <w:t>08-10-2022</w:t>
            </w:r>
          </w:p>
        </w:tc>
        <w:tc>
          <w:tcPr>
            <w:tcW w:w="2346" w:type="dxa"/>
          </w:tcPr>
          <w:p w14:paraId="34FA14E9" w14:textId="77777777" w:rsidR="003940E1" w:rsidRDefault="003940E1" w:rsidP="009E4A9B">
            <w:r>
              <w:t>Doctor side completed</w:t>
            </w:r>
          </w:p>
        </w:tc>
        <w:tc>
          <w:tcPr>
            <w:tcW w:w="1682" w:type="dxa"/>
          </w:tcPr>
          <w:p w14:paraId="79010F4D" w14:textId="77777777" w:rsidR="003940E1" w:rsidRDefault="003940E1" w:rsidP="009E4A9B">
            <w:r>
              <w:t>Janhvi</w:t>
            </w:r>
          </w:p>
        </w:tc>
        <w:tc>
          <w:tcPr>
            <w:tcW w:w="2014" w:type="dxa"/>
          </w:tcPr>
          <w:p w14:paraId="38B4E2F3" w14:textId="77777777" w:rsidR="003940E1" w:rsidRDefault="003940E1" w:rsidP="009E4A9B">
            <w:r>
              <w:t>Done</w:t>
            </w:r>
          </w:p>
        </w:tc>
      </w:tr>
      <w:tr w:rsidR="003940E1" w14:paraId="055C7A5F" w14:textId="77777777" w:rsidTr="004A1DAA">
        <w:tc>
          <w:tcPr>
            <w:tcW w:w="2014" w:type="dxa"/>
          </w:tcPr>
          <w:p w14:paraId="7C2AA857" w14:textId="77777777" w:rsidR="003940E1" w:rsidRDefault="003940E1" w:rsidP="009E4A9B">
            <w:r>
              <w:t>45</w:t>
            </w:r>
          </w:p>
        </w:tc>
        <w:tc>
          <w:tcPr>
            <w:tcW w:w="2014" w:type="dxa"/>
          </w:tcPr>
          <w:p w14:paraId="0B891868" w14:textId="77777777" w:rsidR="003940E1" w:rsidRDefault="003940E1" w:rsidP="009E4A9B">
            <w:r>
              <w:t>09-10-2022</w:t>
            </w:r>
          </w:p>
        </w:tc>
        <w:tc>
          <w:tcPr>
            <w:tcW w:w="2346" w:type="dxa"/>
          </w:tcPr>
          <w:p w14:paraId="2579F891" w14:textId="77777777" w:rsidR="003940E1" w:rsidRDefault="003940E1" w:rsidP="009E4A9B">
            <w:r>
              <w:t>Admin side final</w:t>
            </w:r>
          </w:p>
        </w:tc>
        <w:tc>
          <w:tcPr>
            <w:tcW w:w="1682" w:type="dxa"/>
          </w:tcPr>
          <w:p w14:paraId="5341A1A6" w14:textId="77777777" w:rsidR="003940E1" w:rsidRDefault="003940E1" w:rsidP="009E4A9B">
            <w:r>
              <w:t>Janhvi</w:t>
            </w:r>
          </w:p>
        </w:tc>
        <w:tc>
          <w:tcPr>
            <w:tcW w:w="2014" w:type="dxa"/>
          </w:tcPr>
          <w:p w14:paraId="17E34861" w14:textId="77777777" w:rsidR="003940E1" w:rsidRDefault="003940E1" w:rsidP="009E4A9B">
            <w:r>
              <w:t>Done</w:t>
            </w:r>
          </w:p>
        </w:tc>
      </w:tr>
      <w:tr w:rsidR="003940E1" w14:paraId="4B76C484" w14:textId="77777777" w:rsidTr="004A1DAA">
        <w:tc>
          <w:tcPr>
            <w:tcW w:w="2014" w:type="dxa"/>
          </w:tcPr>
          <w:p w14:paraId="47CF4CC7" w14:textId="77777777" w:rsidR="003940E1" w:rsidRDefault="003940E1" w:rsidP="009E4A9B">
            <w:r>
              <w:t>46</w:t>
            </w:r>
          </w:p>
        </w:tc>
        <w:tc>
          <w:tcPr>
            <w:tcW w:w="2014" w:type="dxa"/>
          </w:tcPr>
          <w:p w14:paraId="76C145F5" w14:textId="77777777" w:rsidR="003940E1" w:rsidRDefault="003940E1" w:rsidP="009E4A9B">
            <w:r>
              <w:t>09-10-2022</w:t>
            </w:r>
          </w:p>
        </w:tc>
        <w:tc>
          <w:tcPr>
            <w:tcW w:w="2346" w:type="dxa"/>
          </w:tcPr>
          <w:p w14:paraId="6FA5B5C5" w14:textId="77777777" w:rsidR="003940E1" w:rsidRDefault="003940E1" w:rsidP="009E4A9B">
            <w:r>
              <w:t xml:space="preserve">Blogs </w:t>
            </w:r>
          </w:p>
        </w:tc>
        <w:tc>
          <w:tcPr>
            <w:tcW w:w="1682" w:type="dxa"/>
          </w:tcPr>
          <w:p w14:paraId="433B4AD1" w14:textId="77777777" w:rsidR="003940E1" w:rsidRDefault="003940E1" w:rsidP="009E4A9B">
            <w:r>
              <w:t>Varad</w:t>
            </w:r>
          </w:p>
        </w:tc>
        <w:tc>
          <w:tcPr>
            <w:tcW w:w="2014" w:type="dxa"/>
          </w:tcPr>
          <w:p w14:paraId="54B1FE54" w14:textId="77777777" w:rsidR="003940E1" w:rsidRDefault="003940E1" w:rsidP="009E4A9B">
            <w:r>
              <w:t>Done</w:t>
            </w:r>
          </w:p>
        </w:tc>
      </w:tr>
      <w:tr w:rsidR="003940E1" w14:paraId="0C740E38" w14:textId="77777777" w:rsidTr="004A1DAA">
        <w:tc>
          <w:tcPr>
            <w:tcW w:w="2014" w:type="dxa"/>
          </w:tcPr>
          <w:p w14:paraId="265DDA4A" w14:textId="77777777" w:rsidR="003940E1" w:rsidRDefault="003940E1" w:rsidP="009E4A9B">
            <w:r>
              <w:t>47</w:t>
            </w:r>
          </w:p>
        </w:tc>
        <w:tc>
          <w:tcPr>
            <w:tcW w:w="2014" w:type="dxa"/>
          </w:tcPr>
          <w:p w14:paraId="798C16A8" w14:textId="77777777" w:rsidR="003940E1" w:rsidRDefault="003940E1" w:rsidP="009E4A9B">
            <w:r>
              <w:t>10-10-2022</w:t>
            </w:r>
          </w:p>
        </w:tc>
        <w:tc>
          <w:tcPr>
            <w:tcW w:w="2346" w:type="dxa"/>
          </w:tcPr>
          <w:p w14:paraId="0E4E19B4" w14:textId="77777777" w:rsidR="003940E1" w:rsidRDefault="003940E1" w:rsidP="009E4A9B">
            <w:r>
              <w:t>Download changes</w:t>
            </w:r>
          </w:p>
        </w:tc>
        <w:tc>
          <w:tcPr>
            <w:tcW w:w="1682" w:type="dxa"/>
          </w:tcPr>
          <w:p w14:paraId="653CCCCE" w14:textId="0B57A69E" w:rsidR="003940E1" w:rsidRDefault="0065092A" w:rsidP="009E4A9B">
            <w:r>
              <w:t>Varad</w:t>
            </w:r>
          </w:p>
        </w:tc>
        <w:tc>
          <w:tcPr>
            <w:tcW w:w="2014" w:type="dxa"/>
          </w:tcPr>
          <w:p w14:paraId="6889E070" w14:textId="77777777" w:rsidR="003940E1" w:rsidRDefault="003940E1" w:rsidP="009E4A9B">
            <w:r>
              <w:t>Done</w:t>
            </w:r>
          </w:p>
        </w:tc>
      </w:tr>
      <w:tr w:rsidR="004A1DAA" w14:paraId="31F756B2" w14:textId="77777777" w:rsidTr="004A1DAA">
        <w:tc>
          <w:tcPr>
            <w:tcW w:w="2014" w:type="dxa"/>
          </w:tcPr>
          <w:p w14:paraId="15E10939" w14:textId="52B4ECB4" w:rsidR="004A1DAA" w:rsidRDefault="004A1DAA" w:rsidP="009E4A9B">
            <w:r>
              <w:t>48</w:t>
            </w:r>
          </w:p>
        </w:tc>
        <w:tc>
          <w:tcPr>
            <w:tcW w:w="2014" w:type="dxa"/>
          </w:tcPr>
          <w:p w14:paraId="752B97DC" w14:textId="44E33C3D" w:rsidR="004A1DAA" w:rsidRDefault="004A1DAA" w:rsidP="009E4A9B">
            <w:r>
              <w:t>13-10-2022</w:t>
            </w:r>
          </w:p>
        </w:tc>
        <w:tc>
          <w:tcPr>
            <w:tcW w:w="2346" w:type="dxa"/>
          </w:tcPr>
          <w:p w14:paraId="246DD00E" w14:textId="3DAD8C6D" w:rsidR="004A1DAA" w:rsidRDefault="004A1DAA" w:rsidP="009E4A9B">
            <w:r>
              <w:t>Upload download changes</w:t>
            </w:r>
          </w:p>
        </w:tc>
        <w:tc>
          <w:tcPr>
            <w:tcW w:w="1682" w:type="dxa"/>
          </w:tcPr>
          <w:p w14:paraId="23D369C0" w14:textId="43923208" w:rsidR="004A1DAA" w:rsidRDefault="004A1DAA" w:rsidP="009E4A9B">
            <w:r>
              <w:t>Kenil</w:t>
            </w:r>
          </w:p>
        </w:tc>
        <w:tc>
          <w:tcPr>
            <w:tcW w:w="2014" w:type="dxa"/>
          </w:tcPr>
          <w:p w14:paraId="008CBB3A" w14:textId="42CB8142" w:rsidR="004A1DAA" w:rsidRDefault="004A1DAA" w:rsidP="009E4A9B">
            <w:r>
              <w:t>Done</w:t>
            </w:r>
          </w:p>
        </w:tc>
      </w:tr>
      <w:tr w:rsidR="00357D82" w14:paraId="7DA5EC21" w14:textId="77777777" w:rsidTr="004A1DAA">
        <w:tc>
          <w:tcPr>
            <w:tcW w:w="2014" w:type="dxa"/>
          </w:tcPr>
          <w:p w14:paraId="166E187C" w14:textId="7AFCFB83" w:rsidR="00357D82" w:rsidRDefault="00357D82" w:rsidP="009E4A9B">
            <w:r>
              <w:t>4</w:t>
            </w:r>
            <w:r w:rsidR="004A1DAA">
              <w:t>9</w:t>
            </w:r>
          </w:p>
        </w:tc>
        <w:tc>
          <w:tcPr>
            <w:tcW w:w="2014" w:type="dxa"/>
          </w:tcPr>
          <w:p w14:paraId="18AE12CF" w14:textId="79574422" w:rsidR="00357D82" w:rsidRDefault="004A1DAA" w:rsidP="009E4A9B">
            <w:r>
              <w:t>14-10-2022</w:t>
            </w:r>
          </w:p>
        </w:tc>
        <w:tc>
          <w:tcPr>
            <w:tcW w:w="2346" w:type="dxa"/>
          </w:tcPr>
          <w:p w14:paraId="691446CB" w14:textId="4CFEA258" w:rsidR="00357D82" w:rsidRDefault="004A1DAA" w:rsidP="009E4A9B">
            <w:r>
              <w:t>Half final Changes</w:t>
            </w:r>
          </w:p>
        </w:tc>
        <w:tc>
          <w:tcPr>
            <w:tcW w:w="1682" w:type="dxa"/>
          </w:tcPr>
          <w:p w14:paraId="49ECD168" w14:textId="1C0E79EF" w:rsidR="00357D82" w:rsidRDefault="004A1DAA" w:rsidP="009E4A9B">
            <w:r>
              <w:t>Janhvi</w:t>
            </w:r>
          </w:p>
        </w:tc>
        <w:tc>
          <w:tcPr>
            <w:tcW w:w="2014" w:type="dxa"/>
          </w:tcPr>
          <w:p w14:paraId="1D2A5FB2" w14:textId="4FA5498A" w:rsidR="00357D82" w:rsidRDefault="004A1DAA" w:rsidP="009E4A9B">
            <w:r>
              <w:t>Done</w:t>
            </w:r>
          </w:p>
        </w:tc>
      </w:tr>
      <w:tr w:rsidR="004A1DAA" w14:paraId="2B52FB5B" w14:textId="77777777" w:rsidTr="004A1DAA">
        <w:tc>
          <w:tcPr>
            <w:tcW w:w="2014" w:type="dxa"/>
          </w:tcPr>
          <w:p w14:paraId="75AC1F70" w14:textId="7C1CA125" w:rsidR="004A1DAA" w:rsidRDefault="004A1DAA" w:rsidP="009E4A9B">
            <w:r>
              <w:t>50</w:t>
            </w:r>
          </w:p>
        </w:tc>
        <w:tc>
          <w:tcPr>
            <w:tcW w:w="2014" w:type="dxa"/>
          </w:tcPr>
          <w:p w14:paraId="673F04D8" w14:textId="4E197B1A" w:rsidR="004A1DAA" w:rsidRDefault="004A1DAA" w:rsidP="009E4A9B">
            <w:r>
              <w:t>17-10-2022</w:t>
            </w:r>
          </w:p>
        </w:tc>
        <w:tc>
          <w:tcPr>
            <w:tcW w:w="2346" w:type="dxa"/>
          </w:tcPr>
          <w:p w14:paraId="77A9C7BA" w14:textId="75E99584" w:rsidR="004A1DAA" w:rsidRDefault="004A1DAA" w:rsidP="009E4A9B">
            <w:r>
              <w:t>Final Changes</w:t>
            </w:r>
          </w:p>
        </w:tc>
        <w:tc>
          <w:tcPr>
            <w:tcW w:w="1682" w:type="dxa"/>
          </w:tcPr>
          <w:p w14:paraId="4760350A" w14:textId="3370A472" w:rsidR="004A1DAA" w:rsidRDefault="004A1DAA" w:rsidP="009E4A9B">
            <w:r>
              <w:t>Varad</w:t>
            </w:r>
          </w:p>
        </w:tc>
        <w:tc>
          <w:tcPr>
            <w:tcW w:w="2014" w:type="dxa"/>
          </w:tcPr>
          <w:p w14:paraId="50DF8DE2" w14:textId="19119453" w:rsidR="004A1DAA" w:rsidRDefault="004A1DAA" w:rsidP="009E4A9B">
            <w:r>
              <w:t>Done</w:t>
            </w:r>
          </w:p>
        </w:tc>
      </w:tr>
    </w:tbl>
    <w:p w14:paraId="784ED050" w14:textId="77777777" w:rsidR="00D13219" w:rsidRDefault="00D13219" w:rsidP="00D13219"/>
    <w:p w14:paraId="2044B59C" w14:textId="77777777" w:rsidR="00D13219" w:rsidRDefault="00D13219" w:rsidP="00D13219"/>
    <w:p w14:paraId="6E7F100A" w14:textId="77777777" w:rsidR="00D13219" w:rsidRDefault="00D13219" w:rsidP="00D13219"/>
    <w:p w14:paraId="1B975070" w14:textId="77777777" w:rsidR="00D13219" w:rsidRDefault="00D13219" w:rsidP="00D13219"/>
    <w:p w14:paraId="667368E4" w14:textId="6A58F4BD" w:rsidR="00D13219" w:rsidRDefault="00D13219" w:rsidP="00D13219">
      <w:pPr>
        <w:pStyle w:val="Heading1"/>
      </w:pPr>
      <w:r>
        <w:t>Conclusion</w:t>
      </w:r>
    </w:p>
    <w:p w14:paraId="360EA190" w14:textId="20D2C60C" w:rsidR="00D13219" w:rsidRPr="00D13219" w:rsidRDefault="00D13219" w:rsidP="00D13219">
      <w:r>
        <w:rPr>
          <w:rFonts w:ascii="Helvetica" w:hAnsi="Helvetica" w:cs="Helvetica"/>
          <w:color w:val="000000"/>
          <w:sz w:val="27"/>
          <w:szCs w:val="27"/>
          <w:shd w:val="clear" w:color="auto" w:fill="FFFFFF"/>
        </w:rPr>
        <w:t xml:space="preserve">Medic-Kit is all about the modernizing a hospital through use of technology. Computers helps in it and take over the manual system for quick and easy functioning. This </w:t>
      </w:r>
      <w:r w:rsidR="00DB2AB4">
        <w:rPr>
          <w:rFonts w:ascii="Helvetica" w:hAnsi="Helvetica" w:cs="Helvetica"/>
          <w:color w:val="000000"/>
          <w:sz w:val="27"/>
          <w:szCs w:val="27"/>
          <w:shd w:val="clear" w:color="auto" w:fill="FFFFFF"/>
        </w:rPr>
        <w:t xml:space="preserve">System </w:t>
      </w:r>
      <w:r>
        <w:rPr>
          <w:rFonts w:ascii="Helvetica" w:hAnsi="Helvetica" w:cs="Helvetica"/>
          <w:color w:val="000000"/>
          <w:sz w:val="27"/>
          <w:szCs w:val="27"/>
          <w:shd w:val="clear" w:color="auto" w:fill="FFFFFF"/>
        </w:rPr>
        <w:t xml:space="preserve">is a quite the reliable and is proven on many stages. All the basic requirements of the hospital are provided in the hospital in order to manage it perfectly and large amount of data can also be </w:t>
      </w:r>
      <w:r w:rsidR="00DB2AB4">
        <w:rPr>
          <w:rFonts w:ascii="Helvetica" w:hAnsi="Helvetica" w:cs="Helvetica"/>
          <w:color w:val="000000"/>
          <w:sz w:val="27"/>
          <w:szCs w:val="27"/>
          <w:shd w:val="clear" w:color="auto" w:fill="FFFFFF"/>
        </w:rPr>
        <w:t xml:space="preserve">stored. </w:t>
      </w:r>
      <w:r>
        <w:rPr>
          <w:rFonts w:ascii="Helvetica" w:hAnsi="Helvetica" w:cs="Helvetica"/>
          <w:color w:val="000000"/>
          <w:sz w:val="27"/>
          <w:szCs w:val="27"/>
          <w:shd w:val="clear" w:color="auto" w:fill="FFFFFF"/>
        </w:rPr>
        <w:t xml:space="preserve">It gives many facilities like searching for </w:t>
      </w:r>
      <w:r w:rsidR="00DB2AB4">
        <w:rPr>
          <w:rFonts w:ascii="Helvetica" w:hAnsi="Helvetica" w:cs="Helvetica"/>
          <w:color w:val="000000"/>
          <w:sz w:val="27"/>
          <w:szCs w:val="27"/>
          <w:shd w:val="clear" w:color="auto" w:fill="FFFFFF"/>
        </w:rPr>
        <w:t>a particular disease, Finding out treatment for a Disease,</w:t>
      </w:r>
      <w:r>
        <w:rPr>
          <w:rFonts w:ascii="Helvetica" w:hAnsi="Helvetica" w:cs="Helvetica"/>
          <w:color w:val="000000"/>
          <w:sz w:val="27"/>
          <w:szCs w:val="27"/>
          <w:shd w:val="clear" w:color="auto" w:fill="FFFFFF"/>
        </w:rPr>
        <w:t xml:space="preserve"> </w:t>
      </w:r>
      <w:r w:rsidR="00DB2AB4">
        <w:rPr>
          <w:rFonts w:ascii="Helvetica" w:hAnsi="Helvetica" w:cs="Helvetica"/>
          <w:color w:val="000000"/>
          <w:sz w:val="27"/>
          <w:szCs w:val="27"/>
          <w:shd w:val="clear" w:color="auto" w:fill="FFFFFF"/>
        </w:rPr>
        <w:t>Managing Medicines, Managing Medical History and many more. So it is an important</w:t>
      </w:r>
      <w:r>
        <w:rPr>
          <w:rFonts w:ascii="Helvetica" w:hAnsi="Helvetica" w:cs="Helvetica"/>
          <w:color w:val="000000"/>
          <w:sz w:val="27"/>
          <w:szCs w:val="27"/>
          <w:shd w:val="clear" w:color="auto" w:fill="FFFFFF"/>
        </w:rPr>
        <w:t xml:space="preserve"> system for modern days</w:t>
      </w:r>
      <w:r w:rsidR="00DB2AB4">
        <w:rPr>
          <w:rFonts w:ascii="Helvetica" w:hAnsi="Helvetica" w:cs="Helvetica"/>
          <w:color w:val="000000"/>
          <w:sz w:val="27"/>
          <w:szCs w:val="27"/>
          <w:shd w:val="clear" w:color="auto" w:fill="FFFFFF"/>
        </w:rPr>
        <w:t>.</w:t>
      </w:r>
    </w:p>
    <w:p w14:paraId="16F59575" w14:textId="77777777" w:rsidR="00D13219" w:rsidRDefault="00D13219" w:rsidP="00D13219"/>
    <w:p w14:paraId="51047FF8" w14:textId="77777777" w:rsidR="00DB2AB4" w:rsidRDefault="00DB2AB4" w:rsidP="00D13219"/>
    <w:p w14:paraId="2C58F7C3" w14:textId="77777777" w:rsidR="00DB2AB4" w:rsidRDefault="00DB2AB4" w:rsidP="00D13219"/>
    <w:p w14:paraId="6C25AFF8" w14:textId="77777777" w:rsidR="00DB2AB4" w:rsidRDefault="00DB2AB4" w:rsidP="00D13219"/>
    <w:p w14:paraId="7CDCA128" w14:textId="77777777" w:rsidR="00DB2AB4" w:rsidRDefault="00DB2AB4" w:rsidP="00D13219"/>
    <w:p w14:paraId="371F7EE2" w14:textId="77777777" w:rsidR="00DB2AB4" w:rsidRDefault="00DB2AB4" w:rsidP="00D13219"/>
    <w:p w14:paraId="4E53679D" w14:textId="77777777" w:rsidR="00DB2AB4" w:rsidRDefault="00DB2AB4" w:rsidP="00D13219"/>
    <w:p w14:paraId="70BABEC2" w14:textId="77777777" w:rsidR="00DB2AB4" w:rsidRDefault="00DB2AB4" w:rsidP="00D13219"/>
    <w:p w14:paraId="473518AE" w14:textId="77777777" w:rsidR="00DB2AB4" w:rsidRDefault="00DB2AB4" w:rsidP="00D13219"/>
    <w:p w14:paraId="5B009CF5" w14:textId="77777777" w:rsidR="00DB2AB4" w:rsidRDefault="00DB2AB4" w:rsidP="00D13219"/>
    <w:p w14:paraId="4192435D" w14:textId="77777777" w:rsidR="00DB2AB4" w:rsidRDefault="00DB2AB4" w:rsidP="00D13219"/>
    <w:p w14:paraId="232F10E4" w14:textId="77777777" w:rsidR="00DB2AB4" w:rsidRDefault="00DB2AB4" w:rsidP="00D13219"/>
    <w:p w14:paraId="5FA7C6F4" w14:textId="77777777" w:rsidR="00DB2AB4" w:rsidRDefault="00DB2AB4" w:rsidP="00D13219"/>
    <w:p w14:paraId="42886D76" w14:textId="77777777" w:rsidR="00DB2AB4" w:rsidRDefault="00DB2AB4" w:rsidP="00D13219"/>
    <w:p w14:paraId="06DC1426" w14:textId="77777777" w:rsidR="00DB2AB4" w:rsidRDefault="00DB2AB4" w:rsidP="00D13219"/>
    <w:p w14:paraId="43FDA5D5" w14:textId="77777777" w:rsidR="00DB2AB4" w:rsidRDefault="00DB2AB4" w:rsidP="00D13219"/>
    <w:p w14:paraId="74CFC6C6" w14:textId="77777777" w:rsidR="00DB2AB4" w:rsidRDefault="00DB2AB4" w:rsidP="00D13219"/>
    <w:p w14:paraId="6209976F" w14:textId="77777777" w:rsidR="00DB2AB4" w:rsidRDefault="00DB2AB4" w:rsidP="00D13219"/>
    <w:p w14:paraId="250360C2" w14:textId="77777777" w:rsidR="00DB2AB4" w:rsidRDefault="00DB2AB4" w:rsidP="00D13219"/>
    <w:p w14:paraId="0DA3A761" w14:textId="77777777" w:rsidR="00DB2AB4" w:rsidRDefault="00DB2AB4" w:rsidP="00D13219"/>
    <w:p w14:paraId="211CD960" w14:textId="4B2ABF44" w:rsidR="00DB2AB4" w:rsidRDefault="00DB2AB4" w:rsidP="00DB2AB4">
      <w:pPr>
        <w:pStyle w:val="Heading1"/>
      </w:pPr>
      <w:r>
        <w:t>Bibliography</w:t>
      </w:r>
    </w:p>
    <w:p w14:paraId="672C32B6" w14:textId="4B9D48E7" w:rsidR="004A1DAA" w:rsidRPr="004A1DAA" w:rsidRDefault="004A1DAA" w:rsidP="004A1DAA">
      <w:pPr>
        <w:rPr>
          <w:b/>
        </w:rPr>
      </w:pPr>
      <w:r>
        <w:rPr>
          <w:b/>
        </w:rPr>
        <w:t>Links:</w:t>
      </w:r>
    </w:p>
    <w:p w14:paraId="2B40E338" w14:textId="313C9F64" w:rsidR="004A1DAA" w:rsidRDefault="004A1DAA" w:rsidP="004F5000">
      <w:pPr>
        <w:pStyle w:val="ListParagraph"/>
        <w:numPr>
          <w:ilvl w:val="0"/>
          <w:numId w:val="38"/>
        </w:numPr>
        <w:rPr>
          <w:b/>
        </w:rPr>
      </w:pPr>
      <w:hyperlink r:id="rId60" w:history="1">
        <w:r w:rsidRPr="00071ABA">
          <w:rPr>
            <w:rStyle w:val="Hyperlink"/>
            <w:b/>
          </w:rPr>
          <w:t>https://www.w3schools.com/django/</w:t>
        </w:r>
      </w:hyperlink>
      <w:r w:rsidRPr="004A1DAA">
        <w:rPr>
          <w:b/>
        </w:rPr>
        <w:t xml:space="preserve"> </w:t>
      </w:r>
    </w:p>
    <w:p w14:paraId="4D5D4B56" w14:textId="00895208" w:rsidR="00DB2AB4" w:rsidRDefault="004A1DAA" w:rsidP="004F5000">
      <w:pPr>
        <w:pStyle w:val="ListParagraph"/>
        <w:numPr>
          <w:ilvl w:val="0"/>
          <w:numId w:val="38"/>
        </w:numPr>
        <w:rPr>
          <w:b/>
        </w:rPr>
      </w:pPr>
      <w:hyperlink r:id="rId61" w:history="1">
        <w:r w:rsidRPr="004A1DAA">
          <w:rPr>
            <w:rStyle w:val="Hyperlink"/>
            <w:b/>
          </w:rPr>
          <w:t>https://www.javatpoint.com/django-tutorial</w:t>
        </w:r>
      </w:hyperlink>
    </w:p>
    <w:p w14:paraId="63F1E0CD" w14:textId="514A0C29" w:rsidR="004A1DAA" w:rsidRDefault="004A1DAA" w:rsidP="004F5000">
      <w:pPr>
        <w:pStyle w:val="ListParagraph"/>
        <w:numPr>
          <w:ilvl w:val="0"/>
          <w:numId w:val="38"/>
        </w:numPr>
        <w:rPr>
          <w:b/>
        </w:rPr>
      </w:pPr>
      <w:hyperlink r:id="rId62" w:history="1">
        <w:r w:rsidRPr="004A1DAA">
          <w:rPr>
            <w:rStyle w:val="Hyperlink"/>
            <w:b/>
          </w:rPr>
          <w:t>https://www.djangoproject.com/</w:t>
        </w:r>
      </w:hyperlink>
    </w:p>
    <w:p w14:paraId="20C16C1F" w14:textId="67E67EEB" w:rsidR="004A1DAA" w:rsidRDefault="004A1DAA" w:rsidP="004F5000">
      <w:pPr>
        <w:pStyle w:val="ListParagraph"/>
        <w:numPr>
          <w:ilvl w:val="0"/>
          <w:numId w:val="38"/>
        </w:numPr>
        <w:rPr>
          <w:b/>
        </w:rPr>
      </w:pPr>
      <w:hyperlink r:id="rId63" w:history="1">
        <w:r w:rsidRPr="004A1DAA">
          <w:rPr>
            <w:rStyle w:val="Hyperlink"/>
            <w:b/>
          </w:rPr>
          <w:t>https://stackoverflow.com/\</w:t>
        </w:r>
      </w:hyperlink>
    </w:p>
    <w:p w14:paraId="7E10A6EE" w14:textId="77777777" w:rsidR="004A1DAA" w:rsidRDefault="004A1DAA" w:rsidP="004A1DAA">
      <w:pPr>
        <w:rPr>
          <w:b/>
        </w:rPr>
      </w:pPr>
      <w:r>
        <w:rPr>
          <w:b/>
        </w:rPr>
        <w:t>Books:</w:t>
      </w:r>
    </w:p>
    <w:p w14:paraId="28828854" w14:textId="32B4B524" w:rsidR="004A1DAA" w:rsidRDefault="00DB2AB4" w:rsidP="004F5000">
      <w:pPr>
        <w:pStyle w:val="ListParagraph"/>
        <w:numPr>
          <w:ilvl w:val="0"/>
          <w:numId w:val="37"/>
        </w:numPr>
        <w:rPr>
          <w:b/>
        </w:rPr>
      </w:pPr>
      <w:r w:rsidRPr="004A1DAA">
        <w:rPr>
          <w:b/>
        </w:rPr>
        <w:t>Django E</w:t>
      </w:r>
      <w:r w:rsidR="004A1DAA">
        <w:rPr>
          <w:b/>
        </w:rPr>
        <w:t>s</w:t>
      </w:r>
      <w:r w:rsidRPr="004A1DAA">
        <w:rPr>
          <w:b/>
        </w:rPr>
        <w:t>sentials</w:t>
      </w:r>
    </w:p>
    <w:p w14:paraId="169FE171" w14:textId="45FA25A2" w:rsidR="00DB2AB4" w:rsidRPr="004A1DAA" w:rsidRDefault="00DB2AB4" w:rsidP="004F5000">
      <w:pPr>
        <w:pStyle w:val="ListParagraph"/>
        <w:numPr>
          <w:ilvl w:val="0"/>
          <w:numId w:val="37"/>
        </w:numPr>
        <w:rPr>
          <w:b/>
        </w:rPr>
      </w:pPr>
      <w:r w:rsidRPr="004A1DAA">
        <w:rPr>
          <w:b/>
        </w:rPr>
        <w:t xml:space="preserve">Samuel </w:t>
      </w:r>
      <w:proofErr w:type="spellStart"/>
      <w:r w:rsidRPr="004A1DAA">
        <w:rPr>
          <w:b/>
        </w:rPr>
        <w:t>Dauzon</w:t>
      </w:r>
      <w:proofErr w:type="spellEnd"/>
    </w:p>
    <w:p w14:paraId="6A0BCC59" w14:textId="77777777" w:rsidR="00DB2AB4" w:rsidRPr="00DB2AB4" w:rsidRDefault="00DB2AB4" w:rsidP="00DB2AB4">
      <w:pPr>
        <w:pStyle w:val="ListParagraph"/>
        <w:rPr>
          <w:b/>
        </w:rPr>
      </w:pPr>
    </w:p>
    <w:p w14:paraId="0E9861DA" w14:textId="77777777" w:rsidR="00DB2AB4" w:rsidRDefault="00DB2AB4" w:rsidP="00D13219"/>
    <w:p w14:paraId="06EEABB6" w14:textId="77777777" w:rsidR="00DB2AB4" w:rsidRDefault="00DB2AB4" w:rsidP="00D13219"/>
    <w:p w14:paraId="0D3E0B7C" w14:textId="77777777" w:rsidR="00DB2AB4" w:rsidRDefault="00DB2AB4" w:rsidP="00D13219"/>
    <w:p w14:paraId="204B4786" w14:textId="77777777" w:rsidR="00DB2AB4" w:rsidRDefault="00DB2AB4" w:rsidP="00D13219"/>
    <w:p w14:paraId="0303B15B" w14:textId="77777777" w:rsidR="00DB2AB4" w:rsidRDefault="00DB2AB4" w:rsidP="00D13219"/>
    <w:p w14:paraId="3FB7A316" w14:textId="77777777" w:rsidR="00DB2AB4" w:rsidRDefault="00DB2AB4" w:rsidP="00D13219"/>
    <w:p w14:paraId="02F85139" w14:textId="77777777" w:rsidR="00DB2AB4" w:rsidRPr="00D13219" w:rsidRDefault="00DB2AB4" w:rsidP="00D13219"/>
    <w:p w14:paraId="3C573310" w14:textId="77777777" w:rsidR="00D13219" w:rsidRPr="00D13219" w:rsidRDefault="00D13219" w:rsidP="00D13219"/>
    <w:sectPr w:rsidR="00D13219" w:rsidRPr="00D13219" w:rsidSect="00AC4859">
      <w:footerReference w:type="first" r:id="rId64"/>
      <w:pgSz w:w="12240" w:h="15840" w:code="1"/>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21104" w14:textId="77777777" w:rsidR="00363759" w:rsidRDefault="00363759" w:rsidP="005A20E2">
      <w:pPr>
        <w:spacing w:after="0"/>
      </w:pPr>
      <w:r>
        <w:separator/>
      </w:r>
    </w:p>
    <w:p w14:paraId="50C3AB3B" w14:textId="77777777" w:rsidR="00363759" w:rsidRDefault="00363759"/>
    <w:p w14:paraId="7D8CDC08" w14:textId="77777777" w:rsidR="00363759" w:rsidRDefault="00363759" w:rsidP="009B4773"/>
    <w:p w14:paraId="1FE22ACD" w14:textId="77777777" w:rsidR="00363759" w:rsidRDefault="00363759" w:rsidP="00513832"/>
  </w:endnote>
  <w:endnote w:type="continuationSeparator" w:id="0">
    <w:p w14:paraId="44260CAC" w14:textId="77777777" w:rsidR="00363759" w:rsidRDefault="00363759" w:rsidP="005A20E2">
      <w:pPr>
        <w:spacing w:after="0"/>
      </w:pPr>
      <w:r>
        <w:continuationSeparator/>
      </w:r>
    </w:p>
    <w:p w14:paraId="02C100AC" w14:textId="77777777" w:rsidR="00363759" w:rsidRDefault="00363759"/>
    <w:p w14:paraId="41438653" w14:textId="77777777" w:rsidR="00363759" w:rsidRDefault="00363759" w:rsidP="009B4773"/>
    <w:p w14:paraId="5684EEB4" w14:textId="77777777" w:rsidR="00363759" w:rsidRDefault="00363759"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348994"/>
      <w:docPartObj>
        <w:docPartGallery w:val="Page Numbers (Bottom of Page)"/>
        <w:docPartUnique/>
      </w:docPartObj>
    </w:sdtPr>
    <w:sdtEndPr>
      <w:rPr>
        <w:noProof/>
      </w:rPr>
    </w:sdtEndPr>
    <w:sdtContent>
      <w:sdt>
        <w:sdtPr>
          <w:id w:val="173551353"/>
          <w:docPartObj>
            <w:docPartGallery w:val="Page Numbers (Bottom of Page)"/>
            <w:docPartUnique/>
          </w:docPartObj>
        </w:sdtPr>
        <w:sdtEndPr>
          <w:rPr>
            <w:noProof/>
          </w:rPr>
        </w:sdtEndPr>
        <w:sdtContent>
          <w:p w14:paraId="32E0D65F" w14:textId="77777777" w:rsidR="007D2C96" w:rsidRDefault="007D2C96"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B4D53" w14:textId="25AB5019" w:rsidR="007D2C96" w:rsidRPr="00F8411A" w:rsidRDefault="00096BE1" w:rsidP="00F8411A">
    <w:pPr>
      <w:pStyle w:val="Footer"/>
    </w:pPr>
    <w:r>
      <w:rPr>
        <w:noProof/>
      </w:rPr>
      <mc:AlternateContent>
        <mc:Choice Requires="wps">
          <w:drawing>
            <wp:anchor distT="45720" distB="45720" distL="114300" distR="114300" simplePos="0" relativeHeight="251700224" behindDoc="0" locked="0" layoutInCell="1" allowOverlap="1" wp14:anchorId="0D7093D8" wp14:editId="32E477E6">
              <wp:simplePos x="0" y="0"/>
              <wp:positionH relativeFrom="margin">
                <wp:align>right</wp:align>
              </wp:positionH>
              <wp:positionV relativeFrom="paragraph">
                <wp:posOffset>18415</wp:posOffset>
              </wp:positionV>
              <wp:extent cx="173736" cy="274320"/>
              <wp:effectExtent l="0" t="0" r="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 cy="274320"/>
                      </a:xfrm>
                      <a:prstGeom prst="rect">
                        <a:avLst/>
                      </a:prstGeom>
                      <a:noFill/>
                      <a:ln w="9525">
                        <a:noFill/>
                        <a:miter lim="800000"/>
                        <a:headEnd/>
                        <a:tailEnd/>
                      </a:ln>
                    </wps:spPr>
                    <wps:txbx>
                      <w:txbxContent>
                        <w:p w14:paraId="328FD41D" w14:textId="77777777" w:rsidR="00096BE1" w:rsidRPr="00096BE1" w:rsidRDefault="00096BE1" w:rsidP="00096BE1">
                          <w:pPr>
                            <w:rPr>
                              <w:rStyle w:val="PageNumber"/>
                            </w:rPr>
                          </w:pPr>
                          <w:r w:rsidRPr="00096BE1">
                            <w:rPr>
                              <w:rStyle w:val="PageNumber"/>
                            </w:rPr>
                            <w:fldChar w:fldCharType="begin"/>
                          </w:r>
                          <w:r w:rsidRPr="00096BE1">
                            <w:rPr>
                              <w:rStyle w:val="PageNumber"/>
                            </w:rPr>
                            <w:instrText xml:space="preserve"> PAGE   \* MERGEFORMAT </w:instrText>
                          </w:r>
                          <w:r w:rsidRPr="00096BE1">
                            <w:rPr>
                              <w:rStyle w:val="PageNumber"/>
                            </w:rPr>
                            <w:fldChar w:fldCharType="separate"/>
                          </w:r>
                          <w:r w:rsidR="00DB2AB4">
                            <w:rPr>
                              <w:rStyle w:val="PageNumber"/>
                              <w:noProof/>
                            </w:rPr>
                            <w:t>53</w:t>
                          </w:r>
                          <w:r w:rsidRPr="00096BE1">
                            <w:rPr>
                              <w:rStyle w:val="PageNumber"/>
                            </w:rPr>
                            <w:fldChar w:fldCharType="end"/>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7093D8" id="_x0000_t202" coordsize="21600,21600" o:spt="202" path="m,l,21600r21600,l21600,xe">
              <v:stroke joinstyle="miter"/>
              <v:path gradientshapeok="t" o:connecttype="rect"/>
            </v:shapetype>
            <v:shape id="_x0000_s1027" type="#_x0000_t202" style="position:absolute;margin-left:-37.5pt;margin-top:1.45pt;width:13.7pt;height:21.6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" filled="f" stroked="f">
              <v:textbox inset="0,0,0,0">
                <w:txbxContent>
                  <w:p w14:paraId="328FD41D" w14:textId="77777777" w:rsidR="00096BE1" w:rsidRPr="00096BE1" w:rsidRDefault="00096BE1" w:rsidP="00096BE1">
                    <w:pPr>
                      <w:rPr>
                        <w:rStyle w:val="PageNumber"/>
                      </w:rPr>
                    </w:pPr>
                    <w:r w:rsidRPr="00096BE1">
                      <w:rPr>
                        <w:rStyle w:val="PageNumber"/>
                      </w:rPr>
                      <w:fldChar w:fldCharType="begin"/>
                    </w:r>
                    <w:r w:rsidRPr="00096BE1">
                      <w:rPr>
                        <w:rStyle w:val="PageNumber"/>
                      </w:rPr>
                      <w:instrText xml:space="preserve"> PAGE   \* MERGEFORMAT </w:instrText>
                    </w:r>
                    <w:r w:rsidRPr="00096BE1">
                      <w:rPr>
                        <w:rStyle w:val="PageNumber"/>
                      </w:rPr>
                      <w:fldChar w:fldCharType="separate"/>
                    </w:r>
                    <w:r w:rsidR="00DB2AB4">
                      <w:rPr>
                        <w:rStyle w:val="PageNumber"/>
                        <w:noProof/>
                      </w:rPr>
                      <w:t>53</w:t>
                    </w:r>
                    <w:r w:rsidRPr="00096BE1">
                      <w:rPr>
                        <w:rStyle w:val="PageNumber"/>
                      </w:rPr>
                      <w:fldChar w:fldCharType="end"/>
                    </w:r>
                  </w:p>
                </w:txbxContent>
              </v:textbox>
              <w10:wrap anchorx="margin"/>
            </v:shape>
          </w:pict>
        </mc:Fallback>
      </mc:AlternateContent>
    </w:r>
    <w:r w:rsidR="00157A82">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997087"/>
      <w:docPartObj>
        <w:docPartGallery w:val="Page Numbers (Bottom of Page)"/>
        <w:docPartUnique/>
      </w:docPartObj>
    </w:sdtPr>
    <w:sdtEndPr>
      <w:rPr>
        <w:noProof/>
      </w:rPr>
    </w:sdtEndPr>
    <w:sdtContent>
      <w:sdt>
        <w:sdtPr>
          <w:id w:val="-751204049"/>
          <w:docPartObj>
            <w:docPartGallery w:val="Page Numbers (Bottom of Page)"/>
            <w:docPartUnique/>
          </w:docPartObj>
        </w:sdtPr>
        <w:sdtEndPr>
          <w:rPr>
            <w:noProof/>
          </w:rPr>
        </w:sdtEndPr>
        <w:sdtContent>
          <w:p w14:paraId="456D30CF" w14:textId="77777777" w:rsidR="007D2C96" w:rsidRDefault="007D2C96" w:rsidP="00F8411A">
            <w:pPr>
              <w:pStyle w:val="Footer"/>
            </w:pPr>
            <w:r w:rsidRPr="002135FB">
              <w:t>January 24, 20</w:t>
            </w:r>
            <w:r>
              <w:t>XX</w:t>
            </w:r>
            <w:r w:rsidRPr="002135FB">
              <w:rPr>
                <w:lang w:val="ru-RU"/>
              </w:rPr>
              <w:t xml:space="preserve">                                                  </w:t>
            </w:r>
            <w:r>
              <w:rPr>
                <w:lang w:val="ru-RU"/>
              </w:rPr>
              <w:t xml:space="preserve">                  </w:t>
            </w:r>
            <w:r w:rsidRPr="002135FB">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08F65A35" w14:textId="77777777" w:rsidR="007D2C96" w:rsidRDefault="00000000" w:rsidP="00F8411A">
        <w:pPr>
          <w:pStyle w:val="Footer"/>
          <w:rPr>
            <w:noProof/>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9699"/>
      <w:docPartObj>
        <w:docPartGallery w:val="Page Numbers (Bottom of Page)"/>
        <w:docPartUnique/>
      </w:docPartObj>
    </w:sdtPr>
    <w:sdtEndPr>
      <w:rPr>
        <w:noProof/>
      </w:rPr>
    </w:sdtEndPr>
    <w:sdtContent>
      <w:sdt>
        <w:sdtPr>
          <w:id w:val="724266714"/>
          <w:docPartObj>
            <w:docPartGallery w:val="Page Numbers (Bottom of Page)"/>
            <w:docPartUnique/>
          </w:docPartObj>
        </w:sdtPr>
        <w:sdtEndPr>
          <w:rPr>
            <w:noProof/>
          </w:rPr>
        </w:sdtEndPr>
        <w:sdtContent>
          <w:p w14:paraId="66F345BB" w14:textId="77777777" w:rsidR="007D2C96" w:rsidRDefault="007D2C96"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1DC6F6C5" w14:textId="77777777" w:rsidR="007D2C96" w:rsidRDefault="00000000"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DA778" w14:textId="77777777" w:rsidR="00363759" w:rsidRDefault="00363759" w:rsidP="005A20E2">
      <w:pPr>
        <w:spacing w:after="0"/>
      </w:pPr>
      <w:r>
        <w:separator/>
      </w:r>
    </w:p>
    <w:p w14:paraId="46AE459D" w14:textId="77777777" w:rsidR="00363759" w:rsidRDefault="00363759"/>
    <w:p w14:paraId="26B17985" w14:textId="77777777" w:rsidR="00363759" w:rsidRDefault="00363759" w:rsidP="009B4773"/>
    <w:p w14:paraId="018FB9DD" w14:textId="77777777" w:rsidR="00363759" w:rsidRDefault="00363759" w:rsidP="00513832"/>
  </w:footnote>
  <w:footnote w:type="continuationSeparator" w:id="0">
    <w:p w14:paraId="23146618" w14:textId="77777777" w:rsidR="00363759" w:rsidRDefault="00363759" w:rsidP="005A20E2">
      <w:pPr>
        <w:spacing w:after="0"/>
      </w:pPr>
      <w:r>
        <w:continuationSeparator/>
      </w:r>
    </w:p>
    <w:p w14:paraId="609D6FF5" w14:textId="77777777" w:rsidR="00363759" w:rsidRDefault="00363759"/>
    <w:p w14:paraId="12DCF544" w14:textId="77777777" w:rsidR="00363759" w:rsidRDefault="00363759" w:rsidP="009B4773"/>
    <w:p w14:paraId="41B9F909" w14:textId="77777777" w:rsidR="00363759" w:rsidRDefault="00363759"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C3DB" w14:textId="77777777" w:rsidR="007D2C96" w:rsidRDefault="007D2C96" w:rsidP="005A20E2">
    <w:pPr>
      <w:pStyle w:val="Header"/>
      <w:tabs>
        <w:tab w:val="clear" w:pos="9689"/>
        <w:tab w:val="right" w:pos="11057"/>
      </w:tabs>
      <w:ind w:left="-1134" w:right="-1085"/>
    </w:pPr>
    <w:r>
      <w:rPr>
        <w:noProof/>
      </w:rPr>
      <w:drawing>
        <wp:anchor distT="0" distB="0" distL="114300" distR="114300" simplePos="0" relativeHeight="251694080" behindDoc="1" locked="0" layoutInCell="1" allowOverlap="1" wp14:anchorId="1A35AFC4" wp14:editId="18A4B7BD">
          <wp:simplePos x="0" y="0"/>
          <wp:positionH relativeFrom="page">
            <wp:align>center</wp:align>
          </wp:positionH>
          <wp:positionV relativeFrom="page">
            <wp:align>center</wp:align>
          </wp:positionV>
          <wp:extent cx="7132320" cy="9427464"/>
          <wp:effectExtent l="0" t="0" r="0" b="2540"/>
          <wp:wrapNone/>
          <wp:docPr id="7" name="Picture 7" descr="Two woman discuss someth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ic:nvPicPr>
                <pic:blipFill rotWithShape="1">
                  <a:blip r:embed="rId1">
                    <a:extLst>
                      <a:ext uri="{28A0092B-C50C-407E-A947-70E740481C1C}">
                        <a14:useLocalDpi xmlns:a14="http://schemas.microsoft.com/office/drawing/2010/main" val="0"/>
                      </a:ext>
                    </a:extLst>
                  </a:blip>
                  <a:srcRect l="28395" t="33230" r="40830" b="5725"/>
                  <a:stretch/>
                </pic:blipFill>
                <pic:spPr bwMode="auto">
                  <a:xfrm>
                    <a:off x="0" y="0"/>
                    <a:ext cx="7132320"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F9C06" w14:textId="77777777" w:rsidR="007D2C96" w:rsidRDefault="007D2C9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59370" w14:textId="2D14D6BC" w:rsidR="007D2C96" w:rsidRDefault="007D2C96">
    <w:r>
      <w:rPr>
        <w:noProof/>
      </w:rPr>
      <w:drawing>
        <wp:anchor distT="0" distB="0" distL="114300" distR="114300" simplePos="0" relativeHeight="251696128" behindDoc="1" locked="0" layoutInCell="1" allowOverlap="1" wp14:anchorId="022996B8" wp14:editId="1087C825">
          <wp:simplePos x="0" y="0"/>
          <wp:positionH relativeFrom="column">
            <wp:posOffset>-3543300</wp:posOffset>
          </wp:positionH>
          <wp:positionV relativeFrom="margin">
            <wp:posOffset>-1059815</wp:posOffset>
          </wp:positionV>
          <wp:extent cx="3268800" cy="9428400"/>
          <wp:effectExtent l="0" t="0" r="8255" b="1905"/>
          <wp:wrapNone/>
          <wp:docPr id="8" name="Picture 8" descr="Group of peop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33928" t="2929" r="45411" b="7707"/>
                  <a:stretch/>
                </pic:blipFill>
                <pic:spPr bwMode="auto">
                  <a:xfrm flipH="1">
                    <a:off x="0" y="0"/>
                    <a:ext cx="3268800" cy="942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2825A" w14:textId="4E61B9B1" w:rsidR="007D2C96" w:rsidRDefault="007D2C96" w:rsidP="0003123C">
    <w:pPr>
      <w:pStyle w:val="Header"/>
      <w:spacing w:before="0"/>
      <w:rPr>
        <w:rFonts w:asciiTheme="majorHAnsi" w:hAnsiTheme="majorHAnsi"/>
        <w:b/>
        <w:color w:val="107082" w:themeColor="accent2"/>
        <w:sz w:val="28"/>
      </w:rPr>
    </w:pPr>
    <w:r>
      <w:rPr>
        <w:noProof/>
      </w:rPr>
      <mc:AlternateContent>
        <mc:Choice Requires="wps">
          <w:drawing>
            <wp:anchor distT="45720" distB="45720" distL="114300" distR="114300" simplePos="0" relativeHeight="251692032" behindDoc="1" locked="0" layoutInCell="1" allowOverlap="1" wp14:anchorId="4415E8DE" wp14:editId="17936AB0">
              <wp:simplePos x="0" y="0"/>
              <wp:positionH relativeFrom="page">
                <wp:align>center</wp:align>
              </wp:positionH>
              <wp:positionV relativeFrom="page">
                <wp:align>top</wp:align>
              </wp:positionV>
              <wp:extent cx="10058400" cy="1143000"/>
              <wp:effectExtent l="0" t="0" r="0" b="0"/>
              <wp:wrapNone/>
              <wp:docPr id="192"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bg2">
                          <a:lumMod val="75000"/>
                          <a:alpha val="14902"/>
                        </a:schemeClr>
                      </a:solidFill>
                      <a:ln w="9525">
                        <a:noFill/>
                        <a:miter lim="800000"/>
                        <a:headEnd/>
                        <a:tailEnd/>
                      </a:ln>
                    </wps:spPr>
                    <wps:txbx>
                      <w:txbxContent>
                        <w:p w14:paraId="1CA980BC" w14:textId="77777777" w:rsidR="007D2C96" w:rsidRDefault="007D2C96"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415E8DE" id="_x0000_t202" coordsize="21600,21600" o:spt="202" path="m,l,21600r21600,l21600,xe">
              <v:stroke joinstyle="miter"/>
              <v:path gradientshapeok="t" o:connecttype="rect"/>
            </v:shapetype>
            <v:shape id="Text Box 2" o:spid="_x0000_s1026" type="#_x0000_t202" style="position:absolute;margin-left:0;margin-top:0;width:11in;height:90pt;z-index:-251624448;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" fillcolor="#3e8d9c [2414]" stroked="f">
              <v:fill opacity="9766f"/>
              <v:textbox inset="20mm,8mm">
                <w:txbxContent>
                  <w:p w14:paraId="1CA980BC" w14:textId="77777777" w:rsidR="007D2C96" w:rsidRDefault="007D2C96" w:rsidP="0003123C"/>
                </w:txbxContent>
              </v:textbox>
              <w10:wrap anchorx="page" anchory="page"/>
            </v:shape>
          </w:pict>
        </mc:Fallback>
      </mc:AlternateContent>
    </w:r>
    <w:r w:rsidR="00A3685D">
      <w:rPr>
        <w:rFonts w:asciiTheme="majorHAnsi" w:hAnsiTheme="majorHAnsi"/>
        <w:b/>
        <w:color w:val="107082" w:themeColor="accent2"/>
        <w:sz w:val="28"/>
      </w:rPr>
      <w:t>Medic-Kit</w:t>
    </w:r>
  </w:p>
  <w:p w14:paraId="76276B0B" w14:textId="7F88DFF1" w:rsidR="00A3685D" w:rsidRPr="00A3685D" w:rsidRDefault="00A3685D" w:rsidP="0003123C">
    <w:pPr>
      <w:pStyle w:val="Header"/>
      <w:spacing w:before="0"/>
      <w:rPr>
        <w:i/>
        <w:iCs/>
      </w:rPr>
    </w:pPr>
    <w:r w:rsidRPr="00A3685D">
      <w:rPr>
        <w:i/>
        <w:iCs/>
      </w:rPr>
      <w:t>Stay Fi</w:t>
    </w:r>
    <w:r w:rsidR="00014A95">
      <w:rPr>
        <w:i/>
        <w:iCs/>
      </w:rPr>
      <w:t>t</w:t>
    </w:r>
    <w:r w:rsidRPr="00A3685D">
      <w:rPr>
        <w:i/>
        <w:iCs/>
      </w:rPr>
      <w:t xml:space="preserve"> Anywhere, Everywhere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CC5E" w14:textId="77777777" w:rsidR="007D2C96" w:rsidRDefault="007D2C96" w:rsidP="0003123C">
    <w:pPr>
      <w:pStyle w:val="Header"/>
      <w:spacing w:before="0"/>
    </w:pPr>
    <w:r>
      <w:rPr>
        <w:rStyle w:val="SubtleEmphasis"/>
      </w:rPr>
      <w:t xml:space="preserve"> </w:t>
    </w:r>
    <w:r>
      <w:rPr>
        <w:rStyle w:val="SubtleEmphasis"/>
      </w:rPr>
      <w:br/>
    </w:r>
    <w:r>
      <w:rPr>
        <w:noProof/>
      </w:rPr>
      <mc:AlternateContent>
        <mc:Choice Requires="wps">
          <w:drawing>
            <wp:anchor distT="45720" distB="45720" distL="114300" distR="114300" simplePos="0" relativeHeight="251674624" behindDoc="1" locked="0" layoutInCell="1" allowOverlap="1" wp14:anchorId="01D86F67" wp14:editId="67366269">
              <wp:simplePos x="0" y="0"/>
              <wp:positionH relativeFrom="page">
                <wp:align>center</wp:align>
              </wp:positionH>
              <wp:positionV relativeFrom="page">
                <wp:align>top</wp:align>
              </wp:positionV>
              <wp:extent cx="10058400" cy="1143000"/>
              <wp:effectExtent l="0" t="0" r="0" b="0"/>
              <wp:wrapNone/>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accent1">
                          <a:alpha val="50000"/>
                        </a:schemeClr>
                      </a:solidFill>
                      <a:ln w="9525">
                        <a:noFill/>
                        <a:miter lim="800000"/>
                        <a:headEnd/>
                        <a:tailEnd/>
                      </a:ln>
                    </wps:spPr>
                    <wps:txbx>
                      <w:txbxContent>
                        <w:p w14:paraId="0C6B9039" w14:textId="77777777" w:rsidR="007D2C96" w:rsidRDefault="007D2C96" w:rsidP="004411FB"/>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1D86F67" id="_x0000_t202" coordsize="21600,21600" o:spt="202" path="m,l,21600r21600,l21600,xe">
              <v:stroke joinstyle="miter"/>
              <v:path gradientshapeok="t" o:connecttype="rect"/>
            </v:shapetype>
            <v:shape id="_x0000_s1028" type="#_x0000_t202" style="position:absolute;margin-left:0;margin-top:0;width:11in;height:90pt;z-index:-251641856;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" fillcolor="#f0cda1 [3204]" stroked="f">
              <v:fill opacity="32896f"/>
              <v:textbox inset="20mm,8mm">
                <w:txbxContent>
                  <w:p w14:paraId="0C6B9039" w14:textId="77777777" w:rsidR="007D2C96" w:rsidRDefault="007D2C96" w:rsidP="004411FB"/>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73BAA" w14:textId="77777777" w:rsidR="00A3685D" w:rsidRDefault="00A3685D" w:rsidP="00A3685D">
    <w:pPr>
      <w:pStyle w:val="Header"/>
      <w:spacing w:before="0"/>
      <w:rPr>
        <w:rFonts w:asciiTheme="majorHAnsi" w:hAnsiTheme="majorHAnsi"/>
        <w:b/>
        <w:color w:val="107082" w:themeColor="accent2"/>
        <w:sz w:val="28"/>
      </w:rPr>
    </w:pPr>
    <w:r>
      <w:rPr>
        <w:noProof/>
      </w:rPr>
      <mc:AlternateContent>
        <mc:Choice Requires="wps">
          <w:drawing>
            <wp:anchor distT="45720" distB="45720" distL="114300" distR="114300" simplePos="0" relativeHeight="251702272" behindDoc="1" locked="0" layoutInCell="1" allowOverlap="1" wp14:anchorId="5686714B" wp14:editId="7EB51C37">
              <wp:simplePos x="0" y="0"/>
              <wp:positionH relativeFrom="page">
                <wp:align>center</wp:align>
              </wp:positionH>
              <wp:positionV relativeFrom="page">
                <wp:align>top</wp:align>
              </wp:positionV>
              <wp:extent cx="10058400" cy="1143000"/>
              <wp:effectExtent l="0" t="0" r="0" b="0"/>
              <wp:wrapNone/>
              <wp:docPr id="3"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bg2">
                          <a:lumMod val="75000"/>
                          <a:alpha val="14902"/>
                        </a:schemeClr>
                      </a:solidFill>
                      <a:ln w="9525">
                        <a:noFill/>
                        <a:miter lim="800000"/>
                        <a:headEnd/>
                        <a:tailEnd/>
                      </a:ln>
                    </wps:spPr>
                    <wps:txbx>
                      <w:txbxContent>
                        <w:p w14:paraId="26B12C25" w14:textId="77777777" w:rsidR="00A3685D" w:rsidRDefault="00A3685D" w:rsidP="00A3685D"/>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686714B" id="_x0000_t202" coordsize="21600,21600" o:spt="202" path="m,l,21600r21600,l21600,xe">
              <v:stroke joinstyle="miter"/>
              <v:path gradientshapeok="t" o:connecttype="rect"/>
            </v:shapetype>
            <v:shape id="_x0000_s1029" type="#_x0000_t202" style="position:absolute;margin-left:0;margin-top:0;width:11in;height:90pt;z-index:-251614208;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" fillcolor="#3e8d9c [2414]" stroked="f">
              <v:fill opacity="9766f"/>
              <v:textbox inset="20mm,8mm">
                <w:txbxContent>
                  <w:p w14:paraId="26B12C25" w14:textId="77777777" w:rsidR="00A3685D" w:rsidRDefault="00A3685D" w:rsidP="00A3685D"/>
                </w:txbxContent>
              </v:textbox>
              <w10:wrap anchorx="page" anchory="page"/>
            </v:shape>
          </w:pict>
        </mc:Fallback>
      </mc:AlternateContent>
    </w:r>
    <w:r>
      <w:rPr>
        <w:rFonts w:asciiTheme="majorHAnsi" w:hAnsiTheme="majorHAnsi"/>
        <w:b/>
        <w:color w:val="107082" w:themeColor="accent2"/>
        <w:sz w:val="28"/>
      </w:rPr>
      <w:t>Medic-Kit</w:t>
    </w:r>
  </w:p>
  <w:p w14:paraId="28B8D9C0" w14:textId="5FA718D6" w:rsidR="00A3685D" w:rsidRPr="00A3685D" w:rsidRDefault="00A3685D" w:rsidP="00A3685D">
    <w:pPr>
      <w:pStyle w:val="Header"/>
      <w:spacing w:before="0"/>
      <w:rPr>
        <w:i/>
        <w:iCs/>
      </w:rPr>
    </w:pPr>
    <w:r w:rsidRPr="00A3685D">
      <w:rPr>
        <w:i/>
        <w:iCs/>
      </w:rPr>
      <w:t>Stay Fi</w:t>
    </w:r>
    <w:r w:rsidR="00850D3A">
      <w:rPr>
        <w:i/>
        <w:iCs/>
      </w:rPr>
      <w:t>t</w:t>
    </w:r>
    <w:r w:rsidRPr="00A3685D">
      <w:rPr>
        <w:i/>
        <w:iCs/>
      </w:rPr>
      <w:t xml:space="preserve"> Anywhere, Everywhere</w:t>
    </w:r>
  </w:p>
  <w:p w14:paraId="617A8E5A" w14:textId="0A7B04C0" w:rsidR="007D2C96" w:rsidRPr="00A3685D" w:rsidRDefault="007D2C96" w:rsidP="00A368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1" w15:restartNumberingAfterBreak="0">
    <w:nsid w:val="01025120"/>
    <w:multiLevelType w:val="hybridMultilevel"/>
    <w:tmpl w:val="CB7CF9B0"/>
    <w:lvl w:ilvl="0" w:tplc="F81E59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055A0"/>
    <w:multiLevelType w:val="multilevel"/>
    <w:tmpl w:val="429E17CE"/>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0579327D"/>
    <w:multiLevelType w:val="multilevel"/>
    <w:tmpl w:val="F2A08A76"/>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10D3300B"/>
    <w:multiLevelType w:val="multilevel"/>
    <w:tmpl w:val="7F28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62C9F"/>
    <w:multiLevelType w:val="hybridMultilevel"/>
    <w:tmpl w:val="32A664CE"/>
    <w:lvl w:ilvl="0" w:tplc="40090001">
      <w:start w:val="1"/>
      <w:numFmt w:val="bullet"/>
      <w:lvlText w:val=""/>
      <w:lvlJc w:val="left"/>
      <w:pPr>
        <w:ind w:left="720" w:hanging="360"/>
      </w:pPr>
      <w:rPr>
        <w:rFonts w:ascii="Symbol" w:hAnsi="Symbol" w:hint="default"/>
        <w:u w:color="00AEEF"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690498"/>
    <w:multiLevelType w:val="hybridMultilevel"/>
    <w:tmpl w:val="64604656"/>
    <w:lvl w:ilvl="0" w:tplc="7F1CEA04">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0150FB"/>
    <w:multiLevelType w:val="hybridMultilevel"/>
    <w:tmpl w:val="CE2A97C0"/>
    <w:lvl w:ilvl="0" w:tplc="09BCAD3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FA2352"/>
    <w:multiLevelType w:val="hybridMultilevel"/>
    <w:tmpl w:val="E4ECBE00"/>
    <w:lvl w:ilvl="0" w:tplc="7ABC0036">
      <w:start w:val="1"/>
      <w:numFmt w:val="bullet"/>
      <w:lvlText w:val=""/>
      <w:lvlJc w:val="left"/>
      <w:pPr>
        <w:ind w:left="720" w:hanging="360"/>
      </w:pPr>
      <w:rPr>
        <w:rFonts w:ascii="Symbol" w:hAnsi="Symbol" w:hint="default"/>
        <w:u w:color="00AEEF"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4184C"/>
    <w:multiLevelType w:val="multilevel"/>
    <w:tmpl w:val="F2A08A76"/>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258E7807"/>
    <w:multiLevelType w:val="multilevel"/>
    <w:tmpl w:val="02864612"/>
    <w:lvl w:ilvl="0">
      <w:start w:val="5"/>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15" w15:restartNumberingAfterBreak="0">
    <w:nsid w:val="2A140626"/>
    <w:multiLevelType w:val="hybridMultilevel"/>
    <w:tmpl w:val="4104A4EE"/>
    <w:lvl w:ilvl="0" w:tplc="40090003">
      <w:start w:val="1"/>
      <w:numFmt w:val="bullet"/>
      <w:lvlText w:val="o"/>
      <w:lvlJc w:val="left"/>
      <w:pPr>
        <w:ind w:left="1060" w:hanging="360"/>
      </w:pPr>
      <w:rPr>
        <w:rFonts w:ascii="Courier New" w:hAnsi="Courier New" w:cs="Courier New"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6" w15:restartNumberingAfterBreak="0">
    <w:nsid w:val="2B9107A1"/>
    <w:multiLevelType w:val="multilevel"/>
    <w:tmpl w:val="9C5AC2BE"/>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0568B1"/>
    <w:multiLevelType w:val="hybridMultilevel"/>
    <w:tmpl w:val="59769132"/>
    <w:lvl w:ilvl="0" w:tplc="9D0410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96C2388"/>
    <w:multiLevelType w:val="multilevel"/>
    <w:tmpl w:val="827A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7948B8"/>
    <w:multiLevelType w:val="hybridMultilevel"/>
    <w:tmpl w:val="04383240"/>
    <w:lvl w:ilvl="0" w:tplc="8F54211E">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D937B24"/>
    <w:multiLevelType w:val="hybridMultilevel"/>
    <w:tmpl w:val="C2CED3FC"/>
    <w:lvl w:ilvl="0" w:tplc="40090003">
      <w:start w:val="1"/>
      <w:numFmt w:val="bullet"/>
      <w:lvlText w:val="o"/>
      <w:lvlJc w:val="left"/>
      <w:pPr>
        <w:ind w:left="1060" w:hanging="360"/>
      </w:pPr>
      <w:rPr>
        <w:rFonts w:ascii="Courier New" w:hAnsi="Courier New" w:cs="Courier New"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2" w15:restartNumberingAfterBreak="0">
    <w:nsid w:val="40471227"/>
    <w:multiLevelType w:val="hybridMultilevel"/>
    <w:tmpl w:val="CB200ED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07F7DD7"/>
    <w:multiLevelType w:val="hybridMultilevel"/>
    <w:tmpl w:val="F7DC7970"/>
    <w:lvl w:ilvl="0" w:tplc="625A79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2A61E17"/>
    <w:multiLevelType w:val="hybridMultilevel"/>
    <w:tmpl w:val="4C20CD1A"/>
    <w:lvl w:ilvl="0" w:tplc="889A18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E27150"/>
    <w:multiLevelType w:val="hybridMultilevel"/>
    <w:tmpl w:val="4C20CD1A"/>
    <w:lvl w:ilvl="0" w:tplc="889A18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300B00"/>
    <w:multiLevelType w:val="multilevel"/>
    <w:tmpl w:val="7F28B7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50494C12"/>
    <w:multiLevelType w:val="hybridMultilevel"/>
    <w:tmpl w:val="310AB604"/>
    <w:lvl w:ilvl="0" w:tplc="40090003">
      <w:start w:val="1"/>
      <w:numFmt w:val="bullet"/>
      <w:lvlText w:val="o"/>
      <w:lvlJc w:val="left"/>
      <w:pPr>
        <w:ind w:left="1060" w:hanging="360"/>
      </w:pPr>
      <w:rPr>
        <w:rFonts w:ascii="Courier New" w:hAnsi="Courier New" w:cs="Courier New"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8"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3778E7"/>
    <w:multiLevelType w:val="multilevel"/>
    <w:tmpl w:val="02864612"/>
    <w:lvl w:ilvl="0">
      <w:start w:val="5"/>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30" w15:restartNumberingAfterBreak="0">
    <w:nsid w:val="64A67210"/>
    <w:multiLevelType w:val="hybridMultilevel"/>
    <w:tmpl w:val="655E434E"/>
    <w:lvl w:ilvl="0" w:tplc="7ABC0036">
      <w:start w:val="1"/>
      <w:numFmt w:val="bullet"/>
      <w:lvlText w:val=""/>
      <w:lvlJc w:val="left"/>
      <w:pPr>
        <w:ind w:left="720" w:hanging="360"/>
      </w:pPr>
      <w:rPr>
        <w:rFonts w:ascii="Symbol" w:hAnsi="Symbol" w:hint="default"/>
        <w:u w:color="00AEEF"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943CA5"/>
    <w:multiLevelType w:val="hybridMultilevel"/>
    <w:tmpl w:val="7BCA5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5A56B1"/>
    <w:multiLevelType w:val="multilevel"/>
    <w:tmpl w:val="7F28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797551"/>
    <w:multiLevelType w:val="hybridMultilevel"/>
    <w:tmpl w:val="EA74F6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E20A4B"/>
    <w:multiLevelType w:val="multilevel"/>
    <w:tmpl w:val="31E48486"/>
    <w:lvl w:ilvl="0">
      <w:start w:val="4"/>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5" w15:restartNumberingAfterBreak="0">
    <w:nsid w:val="785F1E53"/>
    <w:multiLevelType w:val="multilevel"/>
    <w:tmpl w:val="262CE4DE"/>
    <w:lvl w:ilvl="0">
      <w:start w:val="1"/>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6" w15:restartNumberingAfterBreak="0">
    <w:nsid w:val="7B17716B"/>
    <w:multiLevelType w:val="hybridMultilevel"/>
    <w:tmpl w:val="D5407DB6"/>
    <w:lvl w:ilvl="0" w:tplc="7ABC0036">
      <w:start w:val="1"/>
      <w:numFmt w:val="bullet"/>
      <w:lvlText w:val=""/>
      <w:lvlJc w:val="left"/>
      <w:pPr>
        <w:ind w:left="787" w:hanging="360"/>
      </w:pPr>
      <w:rPr>
        <w:rFonts w:ascii="Symbol" w:hAnsi="Symbol" w:hint="default"/>
        <w:u w:color="00AEEF" w:themeColor="accent4"/>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7"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0263832">
    <w:abstractNumId w:val="4"/>
  </w:num>
  <w:num w:numId="2" w16cid:durableId="1716394706">
    <w:abstractNumId w:val="37"/>
  </w:num>
  <w:num w:numId="3" w16cid:durableId="1613243020">
    <w:abstractNumId w:val="10"/>
  </w:num>
  <w:num w:numId="4" w16cid:durableId="1438452943">
    <w:abstractNumId w:val="3"/>
  </w:num>
  <w:num w:numId="5" w16cid:durableId="704216992">
    <w:abstractNumId w:val="17"/>
  </w:num>
  <w:num w:numId="6" w16cid:durableId="1521047494">
    <w:abstractNumId w:val="2"/>
  </w:num>
  <w:num w:numId="7" w16cid:durableId="879821491">
    <w:abstractNumId w:val="28"/>
  </w:num>
  <w:num w:numId="8" w16cid:durableId="523712494">
    <w:abstractNumId w:val="0"/>
  </w:num>
  <w:num w:numId="9" w16cid:durableId="20009100">
    <w:abstractNumId w:val="12"/>
  </w:num>
  <w:num w:numId="10" w16cid:durableId="100805381">
    <w:abstractNumId w:val="30"/>
  </w:num>
  <w:num w:numId="11" w16cid:durableId="314333277">
    <w:abstractNumId w:val="36"/>
  </w:num>
  <w:num w:numId="12" w16cid:durableId="2091540207">
    <w:abstractNumId w:val="8"/>
  </w:num>
  <w:num w:numId="13" w16cid:durableId="2046520772">
    <w:abstractNumId w:val="11"/>
  </w:num>
  <w:num w:numId="14" w16cid:durableId="959801551">
    <w:abstractNumId w:val="25"/>
  </w:num>
  <w:num w:numId="15" w16cid:durableId="1696805537">
    <w:abstractNumId w:val="21"/>
  </w:num>
  <w:num w:numId="16" w16cid:durableId="839806490">
    <w:abstractNumId w:val="27"/>
  </w:num>
  <w:num w:numId="17" w16cid:durableId="1782803235">
    <w:abstractNumId w:val="15"/>
  </w:num>
  <w:num w:numId="18" w16cid:durableId="1140030614">
    <w:abstractNumId w:val="33"/>
  </w:num>
  <w:num w:numId="19" w16cid:durableId="1870412792">
    <w:abstractNumId w:val="24"/>
  </w:num>
  <w:num w:numId="20" w16cid:durableId="1356611267">
    <w:abstractNumId w:val="6"/>
  </w:num>
  <w:num w:numId="21" w16cid:durableId="193661052">
    <w:abstractNumId w:val="35"/>
  </w:num>
  <w:num w:numId="22" w16cid:durableId="411775795">
    <w:abstractNumId w:val="16"/>
  </w:num>
  <w:num w:numId="23" w16cid:durableId="37512636">
    <w:abstractNumId w:val="5"/>
  </w:num>
  <w:num w:numId="24" w16cid:durableId="1183786083">
    <w:abstractNumId w:val="13"/>
  </w:num>
  <w:num w:numId="25" w16cid:durableId="1809662709">
    <w:abstractNumId w:val="34"/>
  </w:num>
  <w:num w:numId="26" w16cid:durableId="1004938547">
    <w:abstractNumId w:val="20"/>
  </w:num>
  <w:num w:numId="27" w16cid:durableId="430205683">
    <w:abstractNumId w:val="9"/>
  </w:num>
  <w:num w:numId="28" w16cid:durableId="451442399">
    <w:abstractNumId w:val="29"/>
  </w:num>
  <w:num w:numId="29" w16cid:durableId="492450787">
    <w:abstractNumId w:val="31"/>
  </w:num>
  <w:num w:numId="30" w16cid:durableId="79523744">
    <w:abstractNumId w:val="1"/>
  </w:num>
  <w:num w:numId="31" w16cid:durableId="403797357">
    <w:abstractNumId w:val="18"/>
  </w:num>
  <w:num w:numId="32" w16cid:durableId="437719720">
    <w:abstractNumId w:val="23"/>
  </w:num>
  <w:num w:numId="33" w16cid:durableId="1806269884">
    <w:abstractNumId w:val="14"/>
  </w:num>
  <w:num w:numId="34" w16cid:durableId="961304920">
    <w:abstractNumId w:val="26"/>
  </w:num>
  <w:num w:numId="35" w16cid:durableId="1410152008">
    <w:abstractNumId w:val="7"/>
  </w:num>
  <w:num w:numId="36" w16cid:durableId="972442226">
    <w:abstractNumId w:val="32"/>
  </w:num>
  <w:num w:numId="37" w16cid:durableId="107050985">
    <w:abstractNumId w:val="22"/>
  </w:num>
  <w:num w:numId="38" w16cid:durableId="1045955912">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FD0"/>
    <w:rsid w:val="000001B9"/>
    <w:rsid w:val="0000092E"/>
    <w:rsid w:val="00003408"/>
    <w:rsid w:val="00004B3B"/>
    <w:rsid w:val="00010C7F"/>
    <w:rsid w:val="00012A83"/>
    <w:rsid w:val="00012D23"/>
    <w:rsid w:val="00014A95"/>
    <w:rsid w:val="00017C3C"/>
    <w:rsid w:val="00021F2E"/>
    <w:rsid w:val="00026EAE"/>
    <w:rsid w:val="0003123C"/>
    <w:rsid w:val="00032A10"/>
    <w:rsid w:val="00035280"/>
    <w:rsid w:val="00043FFE"/>
    <w:rsid w:val="00044074"/>
    <w:rsid w:val="0004430C"/>
    <w:rsid w:val="00046610"/>
    <w:rsid w:val="0005145D"/>
    <w:rsid w:val="00051A24"/>
    <w:rsid w:val="000612A6"/>
    <w:rsid w:val="00066DE2"/>
    <w:rsid w:val="00077931"/>
    <w:rsid w:val="000811A0"/>
    <w:rsid w:val="00084E91"/>
    <w:rsid w:val="000900B6"/>
    <w:rsid w:val="00094AED"/>
    <w:rsid w:val="00096BE1"/>
    <w:rsid w:val="000A1158"/>
    <w:rsid w:val="000A20A7"/>
    <w:rsid w:val="000A649E"/>
    <w:rsid w:val="000A7626"/>
    <w:rsid w:val="000B1B5F"/>
    <w:rsid w:val="000B5DA2"/>
    <w:rsid w:val="000B6224"/>
    <w:rsid w:val="000C1C28"/>
    <w:rsid w:val="000C329F"/>
    <w:rsid w:val="000C360E"/>
    <w:rsid w:val="000C44FE"/>
    <w:rsid w:val="000C5872"/>
    <w:rsid w:val="000E0979"/>
    <w:rsid w:val="000E1544"/>
    <w:rsid w:val="000E6376"/>
    <w:rsid w:val="000F1DF4"/>
    <w:rsid w:val="000F2D89"/>
    <w:rsid w:val="00100314"/>
    <w:rsid w:val="001155CE"/>
    <w:rsid w:val="001225D9"/>
    <w:rsid w:val="00124370"/>
    <w:rsid w:val="00157A82"/>
    <w:rsid w:val="00160392"/>
    <w:rsid w:val="0016493F"/>
    <w:rsid w:val="00170D77"/>
    <w:rsid w:val="001839EB"/>
    <w:rsid w:val="001A0C8F"/>
    <w:rsid w:val="001A5429"/>
    <w:rsid w:val="001B6605"/>
    <w:rsid w:val="001D1C22"/>
    <w:rsid w:val="001D59C9"/>
    <w:rsid w:val="001E11F1"/>
    <w:rsid w:val="001E1E58"/>
    <w:rsid w:val="001E66B4"/>
    <w:rsid w:val="001F5556"/>
    <w:rsid w:val="00206719"/>
    <w:rsid w:val="00234FE7"/>
    <w:rsid w:val="00240312"/>
    <w:rsid w:val="00247B17"/>
    <w:rsid w:val="00252E4A"/>
    <w:rsid w:val="002642A8"/>
    <w:rsid w:val="002A137B"/>
    <w:rsid w:val="002B3812"/>
    <w:rsid w:val="002B7200"/>
    <w:rsid w:val="002E39CF"/>
    <w:rsid w:val="00303780"/>
    <w:rsid w:val="0031130D"/>
    <w:rsid w:val="00314A6F"/>
    <w:rsid w:val="003155BF"/>
    <w:rsid w:val="003228B8"/>
    <w:rsid w:val="00334394"/>
    <w:rsid w:val="00347AF5"/>
    <w:rsid w:val="00353E02"/>
    <w:rsid w:val="00357D82"/>
    <w:rsid w:val="00360F98"/>
    <w:rsid w:val="00362478"/>
    <w:rsid w:val="00363759"/>
    <w:rsid w:val="00371843"/>
    <w:rsid w:val="00374421"/>
    <w:rsid w:val="00391D1F"/>
    <w:rsid w:val="003929DB"/>
    <w:rsid w:val="003940E1"/>
    <w:rsid w:val="003A72B7"/>
    <w:rsid w:val="003B5758"/>
    <w:rsid w:val="003D33F4"/>
    <w:rsid w:val="003D59A7"/>
    <w:rsid w:val="003E78A7"/>
    <w:rsid w:val="003F0714"/>
    <w:rsid w:val="003F13B0"/>
    <w:rsid w:val="003F56AE"/>
    <w:rsid w:val="003F5F4A"/>
    <w:rsid w:val="004020D0"/>
    <w:rsid w:val="00403423"/>
    <w:rsid w:val="00423C21"/>
    <w:rsid w:val="004246F8"/>
    <w:rsid w:val="004262DD"/>
    <w:rsid w:val="0042646F"/>
    <w:rsid w:val="00435096"/>
    <w:rsid w:val="004411FB"/>
    <w:rsid w:val="00443212"/>
    <w:rsid w:val="00452EB2"/>
    <w:rsid w:val="004761AE"/>
    <w:rsid w:val="00493EC0"/>
    <w:rsid w:val="00495909"/>
    <w:rsid w:val="004A1DAA"/>
    <w:rsid w:val="004B5251"/>
    <w:rsid w:val="004B5779"/>
    <w:rsid w:val="004B704F"/>
    <w:rsid w:val="004C7B3E"/>
    <w:rsid w:val="004E587D"/>
    <w:rsid w:val="004E67B3"/>
    <w:rsid w:val="004F1DEA"/>
    <w:rsid w:val="004F2D0B"/>
    <w:rsid w:val="004F5000"/>
    <w:rsid w:val="00513832"/>
    <w:rsid w:val="00521099"/>
    <w:rsid w:val="0052122E"/>
    <w:rsid w:val="00526C37"/>
    <w:rsid w:val="00533047"/>
    <w:rsid w:val="005562EA"/>
    <w:rsid w:val="00562BA7"/>
    <w:rsid w:val="00577B45"/>
    <w:rsid w:val="005919AF"/>
    <w:rsid w:val="005A20E2"/>
    <w:rsid w:val="005A6226"/>
    <w:rsid w:val="005B3466"/>
    <w:rsid w:val="005B6A1A"/>
    <w:rsid w:val="005C0E35"/>
    <w:rsid w:val="005C65A4"/>
    <w:rsid w:val="005D2146"/>
    <w:rsid w:val="005D6981"/>
    <w:rsid w:val="005F6388"/>
    <w:rsid w:val="00600A49"/>
    <w:rsid w:val="00626FD8"/>
    <w:rsid w:val="006279FD"/>
    <w:rsid w:val="006329E1"/>
    <w:rsid w:val="00633E73"/>
    <w:rsid w:val="0065092A"/>
    <w:rsid w:val="0065229E"/>
    <w:rsid w:val="00655308"/>
    <w:rsid w:val="00664450"/>
    <w:rsid w:val="00682CAF"/>
    <w:rsid w:val="006936EB"/>
    <w:rsid w:val="00695777"/>
    <w:rsid w:val="006A359E"/>
    <w:rsid w:val="006A6CB0"/>
    <w:rsid w:val="006A6E87"/>
    <w:rsid w:val="006B2383"/>
    <w:rsid w:val="006C07E8"/>
    <w:rsid w:val="006C0DC6"/>
    <w:rsid w:val="006C42CF"/>
    <w:rsid w:val="006D0144"/>
    <w:rsid w:val="006D7A54"/>
    <w:rsid w:val="006E0AD1"/>
    <w:rsid w:val="006E3FC8"/>
    <w:rsid w:val="006F1C41"/>
    <w:rsid w:val="00711DEB"/>
    <w:rsid w:val="007157EF"/>
    <w:rsid w:val="00716F19"/>
    <w:rsid w:val="00727830"/>
    <w:rsid w:val="00730083"/>
    <w:rsid w:val="0073193C"/>
    <w:rsid w:val="0073216E"/>
    <w:rsid w:val="0073670F"/>
    <w:rsid w:val="00736B8F"/>
    <w:rsid w:val="00740FCE"/>
    <w:rsid w:val="00747D21"/>
    <w:rsid w:val="00753E67"/>
    <w:rsid w:val="00757AB8"/>
    <w:rsid w:val="00766FC1"/>
    <w:rsid w:val="00782C5D"/>
    <w:rsid w:val="00787C71"/>
    <w:rsid w:val="00793D93"/>
    <w:rsid w:val="00796C64"/>
    <w:rsid w:val="007A04FA"/>
    <w:rsid w:val="007A2FF4"/>
    <w:rsid w:val="007A3749"/>
    <w:rsid w:val="007B17C4"/>
    <w:rsid w:val="007B1F5A"/>
    <w:rsid w:val="007B3AB6"/>
    <w:rsid w:val="007B5AFF"/>
    <w:rsid w:val="007C136F"/>
    <w:rsid w:val="007C4309"/>
    <w:rsid w:val="007C5AF4"/>
    <w:rsid w:val="007D2C96"/>
    <w:rsid w:val="007D36E9"/>
    <w:rsid w:val="007D5767"/>
    <w:rsid w:val="007E38BD"/>
    <w:rsid w:val="007F793B"/>
    <w:rsid w:val="0080231D"/>
    <w:rsid w:val="00813EC8"/>
    <w:rsid w:val="008160ED"/>
    <w:rsid w:val="00817F8C"/>
    <w:rsid w:val="0083428B"/>
    <w:rsid w:val="008348A0"/>
    <w:rsid w:val="008422E6"/>
    <w:rsid w:val="008466E5"/>
    <w:rsid w:val="00850D3A"/>
    <w:rsid w:val="00850E25"/>
    <w:rsid w:val="00862575"/>
    <w:rsid w:val="00863B11"/>
    <w:rsid w:val="00876F99"/>
    <w:rsid w:val="008820B3"/>
    <w:rsid w:val="00886169"/>
    <w:rsid w:val="0089181A"/>
    <w:rsid w:val="008965F6"/>
    <w:rsid w:val="008A2B5E"/>
    <w:rsid w:val="008B354D"/>
    <w:rsid w:val="008B4BAD"/>
    <w:rsid w:val="008B712E"/>
    <w:rsid w:val="008C5E0E"/>
    <w:rsid w:val="008D3386"/>
    <w:rsid w:val="008E2EB8"/>
    <w:rsid w:val="008E3A18"/>
    <w:rsid w:val="008E6842"/>
    <w:rsid w:val="008F704C"/>
    <w:rsid w:val="0090206C"/>
    <w:rsid w:val="00902998"/>
    <w:rsid w:val="00904E90"/>
    <w:rsid w:val="00907C53"/>
    <w:rsid w:val="00912C1B"/>
    <w:rsid w:val="0092125E"/>
    <w:rsid w:val="00924319"/>
    <w:rsid w:val="0094087A"/>
    <w:rsid w:val="009426E4"/>
    <w:rsid w:val="0094497A"/>
    <w:rsid w:val="009500FA"/>
    <w:rsid w:val="00952A7A"/>
    <w:rsid w:val="00954FD0"/>
    <w:rsid w:val="00957A44"/>
    <w:rsid w:val="00974BF8"/>
    <w:rsid w:val="00974DD3"/>
    <w:rsid w:val="009778A3"/>
    <w:rsid w:val="00977EA4"/>
    <w:rsid w:val="00982FF0"/>
    <w:rsid w:val="00995B08"/>
    <w:rsid w:val="00997F1F"/>
    <w:rsid w:val="009A3B33"/>
    <w:rsid w:val="009A45A0"/>
    <w:rsid w:val="009A4F6A"/>
    <w:rsid w:val="009B35B5"/>
    <w:rsid w:val="009B4773"/>
    <w:rsid w:val="009D043F"/>
    <w:rsid w:val="009D2556"/>
    <w:rsid w:val="009F5B70"/>
    <w:rsid w:val="009F626B"/>
    <w:rsid w:val="00A003AB"/>
    <w:rsid w:val="00A162A9"/>
    <w:rsid w:val="00A17E87"/>
    <w:rsid w:val="00A25641"/>
    <w:rsid w:val="00A36391"/>
    <w:rsid w:val="00A3685D"/>
    <w:rsid w:val="00A37E1F"/>
    <w:rsid w:val="00A41799"/>
    <w:rsid w:val="00A630FD"/>
    <w:rsid w:val="00A66475"/>
    <w:rsid w:val="00A74908"/>
    <w:rsid w:val="00A74E27"/>
    <w:rsid w:val="00A81285"/>
    <w:rsid w:val="00A91213"/>
    <w:rsid w:val="00A960DC"/>
    <w:rsid w:val="00AA29B1"/>
    <w:rsid w:val="00AA66D7"/>
    <w:rsid w:val="00AC100C"/>
    <w:rsid w:val="00AC3653"/>
    <w:rsid w:val="00AC4859"/>
    <w:rsid w:val="00AD52E8"/>
    <w:rsid w:val="00AE0241"/>
    <w:rsid w:val="00AE18AF"/>
    <w:rsid w:val="00AE5008"/>
    <w:rsid w:val="00AF3588"/>
    <w:rsid w:val="00AF5A5A"/>
    <w:rsid w:val="00B1116A"/>
    <w:rsid w:val="00B26302"/>
    <w:rsid w:val="00B37B3B"/>
    <w:rsid w:val="00B44C47"/>
    <w:rsid w:val="00B45470"/>
    <w:rsid w:val="00B57756"/>
    <w:rsid w:val="00B57F4F"/>
    <w:rsid w:val="00B74A29"/>
    <w:rsid w:val="00B7636D"/>
    <w:rsid w:val="00B80CF1"/>
    <w:rsid w:val="00B81FCC"/>
    <w:rsid w:val="00BA2A38"/>
    <w:rsid w:val="00BA31C4"/>
    <w:rsid w:val="00BB02E6"/>
    <w:rsid w:val="00BB4CBC"/>
    <w:rsid w:val="00BC29FB"/>
    <w:rsid w:val="00BC4A38"/>
    <w:rsid w:val="00BD0C60"/>
    <w:rsid w:val="00BE3965"/>
    <w:rsid w:val="00BF70D2"/>
    <w:rsid w:val="00C04BD1"/>
    <w:rsid w:val="00C17BCF"/>
    <w:rsid w:val="00C3246A"/>
    <w:rsid w:val="00C46402"/>
    <w:rsid w:val="00C54428"/>
    <w:rsid w:val="00C65564"/>
    <w:rsid w:val="00C859C4"/>
    <w:rsid w:val="00CA6098"/>
    <w:rsid w:val="00CA61D8"/>
    <w:rsid w:val="00CB470D"/>
    <w:rsid w:val="00CC00F1"/>
    <w:rsid w:val="00CC2DA1"/>
    <w:rsid w:val="00CC6DAB"/>
    <w:rsid w:val="00CD1D98"/>
    <w:rsid w:val="00CD3309"/>
    <w:rsid w:val="00CF0586"/>
    <w:rsid w:val="00CF1267"/>
    <w:rsid w:val="00CF4EC2"/>
    <w:rsid w:val="00D03830"/>
    <w:rsid w:val="00D13200"/>
    <w:rsid w:val="00D13219"/>
    <w:rsid w:val="00D24B3C"/>
    <w:rsid w:val="00D26769"/>
    <w:rsid w:val="00D27AF8"/>
    <w:rsid w:val="00D61F7D"/>
    <w:rsid w:val="00D6543F"/>
    <w:rsid w:val="00D67C8B"/>
    <w:rsid w:val="00D74E0C"/>
    <w:rsid w:val="00D83966"/>
    <w:rsid w:val="00D91D46"/>
    <w:rsid w:val="00D94688"/>
    <w:rsid w:val="00D96A64"/>
    <w:rsid w:val="00D96CD3"/>
    <w:rsid w:val="00DA1776"/>
    <w:rsid w:val="00DB2AB4"/>
    <w:rsid w:val="00DB4C65"/>
    <w:rsid w:val="00DB5A2E"/>
    <w:rsid w:val="00DC0528"/>
    <w:rsid w:val="00DC1104"/>
    <w:rsid w:val="00DC2470"/>
    <w:rsid w:val="00DC7466"/>
    <w:rsid w:val="00DC7AB8"/>
    <w:rsid w:val="00DC7E1C"/>
    <w:rsid w:val="00DD79B3"/>
    <w:rsid w:val="00DE0E91"/>
    <w:rsid w:val="00DE16D8"/>
    <w:rsid w:val="00DE4AC5"/>
    <w:rsid w:val="00DE65A2"/>
    <w:rsid w:val="00DF2DCC"/>
    <w:rsid w:val="00E01D0E"/>
    <w:rsid w:val="00E055D5"/>
    <w:rsid w:val="00E127CE"/>
    <w:rsid w:val="00E15C93"/>
    <w:rsid w:val="00E15D61"/>
    <w:rsid w:val="00E16215"/>
    <w:rsid w:val="00E21889"/>
    <w:rsid w:val="00E237E8"/>
    <w:rsid w:val="00E24406"/>
    <w:rsid w:val="00E31650"/>
    <w:rsid w:val="00E35169"/>
    <w:rsid w:val="00E504D4"/>
    <w:rsid w:val="00E529A5"/>
    <w:rsid w:val="00E53724"/>
    <w:rsid w:val="00E552C8"/>
    <w:rsid w:val="00E75006"/>
    <w:rsid w:val="00E84350"/>
    <w:rsid w:val="00E85863"/>
    <w:rsid w:val="00E862EA"/>
    <w:rsid w:val="00E9045D"/>
    <w:rsid w:val="00E91AE4"/>
    <w:rsid w:val="00EA0789"/>
    <w:rsid w:val="00EA431D"/>
    <w:rsid w:val="00EA6A4F"/>
    <w:rsid w:val="00EB35A3"/>
    <w:rsid w:val="00EC4BCD"/>
    <w:rsid w:val="00ED3B31"/>
    <w:rsid w:val="00ED54F1"/>
    <w:rsid w:val="00EE280D"/>
    <w:rsid w:val="00F24CB9"/>
    <w:rsid w:val="00F25433"/>
    <w:rsid w:val="00F33F5E"/>
    <w:rsid w:val="00F379BC"/>
    <w:rsid w:val="00F60840"/>
    <w:rsid w:val="00F61227"/>
    <w:rsid w:val="00F718F2"/>
    <w:rsid w:val="00F75B86"/>
    <w:rsid w:val="00F77933"/>
    <w:rsid w:val="00F8411A"/>
    <w:rsid w:val="00FA3340"/>
    <w:rsid w:val="00FA504F"/>
    <w:rsid w:val="00FC1405"/>
    <w:rsid w:val="00FC1C4F"/>
    <w:rsid w:val="00FF0913"/>
    <w:rsid w:val="00FF5725"/>
    <w:rsid w:val="00FF73E8"/>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71DF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F6A"/>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347AF5"/>
    <w:pPr>
      <w:keepNext/>
      <w:keepLines/>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A20E2"/>
    <w:pPr>
      <w:tabs>
        <w:tab w:val="center" w:pos="4844"/>
        <w:tab w:val="right" w:pos="9689"/>
      </w:tabs>
      <w:spacing w:after="0"/>
    </w:pPr>
  </w:style>
  <w:style w:type="character" w:customStyle="1" w:styleId="HeaderChar">
    <w:name w:val="Header Char"/>
    <w:basedOn w:val="DefaultParagraphFont"/>
    <w:link w:val="Header"/>
    <w:uiPriority w:val="99"/>
    <w:rsid w:val="00347AF5"/>
    <w:rPr>
      <w:color w:val="595959" w:themeColor="text1" w:themeTint="A6"/>
      <w:sz w:val="24"/>
    </w:rPr>
  </w:style>
  <w:style w:type="paragraph" w:styleId="Footer">
    <w:name w:val="footer"/>
    <w:basedOn w:val="Normal"/>
    <w:link w:val="FooterChar"/>
    <w:uiPriority w:val="99"/>
    <w:rsid w:val="008E3A18"/>
    <w:pPr>
      <w:pBdr>
        <w:top w:val="single" w:sz="8" w:space="1" w:color="64B2C1" w:themeColor="background2"/>
      </w:pBdr>
      <w:spacing w:after="0" w:line="240" w:lineRule="auto"/>
    </w:pPr>
    <w:rPr>
      <w:sz w:val="18"/>
    </w:rPr>
  </w:style>
  <w:style w:type="character" w:customStyle="1" w:styleId="FooterChar">
    <w:name w:val="Footer Char"/>
    <w:basedOn w:val="DefaultParagraphFont"/>
    <w:link w:val="Footer"/>
    <w:uiPriority w:val="99"/>
    <w:rsid w:val="008E3A18"/>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A162A9"/>
    <w:pPr>
      <w:spacing w:after="0"/>
      <w:contextualSpacing/>
      <w:jc w:val="center"/>
    </w:pPr>
    <w:rPr>
      <w:rFonts w:asciiTheme="majorHAnsi" w:eastAsiaTheme="majorEastAsia" w:hAnsiTheme="majorHAnsi" w:cstheme="majorBidi"/>
      <w:b/>
      <w:caps/>
      <w:color w:val="FFFFFF" w:themeColor="background1"/>
      <w:spacing w:val="-10"/>
      <w:kern w:val="28"/>
      <w:sz w:val="96"/>
      <w:szCs w:val="56"/>
    </w:rPr>
  </w:style>
  <w:style w:type="character" w:customStyle="1" w:styleId="TitleChar">
    <w:name w:val="Title Char"/>
    <w:basedOn w:val="DefaultParagraphFont"/>
    <w:link w:val="Title"/>
    <w:uiPriority w:val="10"/>
    <w:rsid w:val="00A162A9"/>
    <w:rPr>
      <w:rFonts w:asciiTheme="majorHAnsi" w:eastAsiaTheme="majorEastAsia" w:hAnsiTheme="majorHAnsi" w:cstheme="majorBidi"/>
      <w:b/>
      <w:caps/>
      <w:color w:val="FFFFFF" w:themeColor="background1"/>
      <w:spacing w:val="-10"/>
      <w:kern w:val="28"/>
      <w:sz w:val="96"/>
      <w:szCs w:val="56"/>
    </w:rPr>
  </w:style>
  <w:style w:type="paragraph" w:styleId="Subtitle">
    <w:name w:val="Subtitle"/>
    <w:basedOn w:val="Normal"/>
    <w:next w:val="Normal"/>
    <w:link w:val="SubtitleChar"/>
    <w:uiPriority w:val="11"/>
    <w:qFormat/>
    <w:rsid w:val="00D83966"/>
    <w:pPr>
      <w:numPr>
        <w:ilvl w:val="1"/>
      </w:numPr>
      <w:spacing w:after="0"/>
      <w:jc w:val="center"/>
    </w:pPr>
    <w:rPr>
      <w:rFonts w:eastAsiaTheme="minorEastAsia"/>
      <w:b/>
      <w:i/>
      <w:color w:val="107082" w:themeColor="accent2"/>
      <w:spacing w:val="15"/>
      <w:sz w:val="48"/>
    </w:rPr>
  </w:style>
  <w:style w:type="character" w:customStyle="1" w:styleId="SubtitleChar">
    <w:name w:val="Subtitle Char"/>
    <w:basedOn w:val="DefaultParagraphFont"/>
    <w:link w:val="Subtitle"/>
    <w:uiPriority w:val="11"/>
    <w:rsid w:val="00D83966"/>
    <w:rPr>
      <w:rFonts w:eastAsiaTheme="minorEastAsia"/>
      <w:b/>
      <w:i/>
      <w:color w:val="107082" w:themeColor="accent2"/>
      <w:spacing w:val="15"/>
      <w:sz w:val="48"/>
    </w:rPr>
  </w:style>
  <w:style w:type="character" w:customStyle="1" w:styleId="Heading1Char">
    <w:name w:val="Heading 1 Char"/>
    <w:basedOn w:val="DefaultParagraphFont"/>
    <w:link w:val="Heading1"/>
    <w:uiPriority w:val="9"/>
    <w:rsid w:val="00347AF5"/>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semiHidden/>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7D2C96"/>
    <w:rPr>
      <w:rFonts w:cstheme="minorHAnsi"/>
      <w:i/>
      <w:color w:val="262626" w:themeColor="text1" w:themeTint="D9"/>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rsid w:val="001E1E58"/>
    <w:pPr>
      <w:spacing w:after="100"/>
    </w:p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color w:val="595959" w:themeColor="text1" w:themeTint="A6"/>
      <w:sz w:val="24"/>
    </w:rPr>
  </w:style>
  <w:style w:type="paragraph" w:styleId="ListBullet">
    <w:name w:val="List Bullet"/>
    <w:basedOn w:val="Normal"/>
    <w:uiPriority w:val="99"/>
    <w:rsid w:val="0003123C"/>
    <w:pPr>
      <w:numPr>
        <w:numId w:val="1"/>
      </w:numPr>
      <w:spacing w:before="0" w:after="200" w:line="276" w:lineRule="auto"/>
      <w:ind w:left="340" w:hanging="340"/>
    </w:pPr>
  </w:style>
  <w:style w:type="paragraph" w:styleId="ListNumber">
    <w:name w:val="List Number"/>
    <w:basedOn w:val="Normal"/>
    <w:uiPriority w:val="99"/>
    <w:rsid w:val="0003123C"/>
    <w:pPr>
      <w:numPr>
        <w:numId w:val="7"/>
      </w:numPr>
      <w:spacing w:before="0" w:after="200" w:line="276" w:lineRule="auto"/>
      <w:ind w:left="340" w:hanging="340"/>
    </w:pPr>
  </w:style>
  <w:style w:type="character" w:styleId="Strong">
    <w:name w:val="Strong"/>
    <w:basedOn w:val="DefaultParagraphFont"/>
    <w:uiPriority w:val="22"/>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8"/>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664450"/>
    <w:pPr>
      <w:spacing w:after="60" w:line="240" w:lineRule="auto"/>
    </w:pPr>
    <w:rPr>
      <w:b/>
      <w:color w:val="F99927" w:themeColor="accent5"/>
    </w:rPr>
  </w:style>
  <w:style w:type="paragraph" w:customStyle="1" w:styleId="Graphheading3">
    <w:name w:val="Graph heading 3"/>
    <w:basedOn w:val="Normal"/>
    <w:qFormat/>
    <w:rsid w:val="00664450"/>
    <w:pPr>
      <w:spacing w:after="60" w:line="240" w:lineRule="auto"/>
    </w:pPr>
    <w:rPr>
      <w:b/>
      <w:color w:val="EC7216" w:themeColor="accent6"/>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3"/>
      </w:numPr>
      <w:spacing w:before="0" w:after="0" w:line="216" w:lineRule="auto"/>
      <w:ind w:left="284" w:hanging="284"/>
    </w:pPr>
    <w:rPr>
      <w:sz w:val="20"/>
    </w:rPr>
  </w:style>
  <w:style w:type="paragraph" w:customStyle="1" w:styleId="Graphbullet2">
    <w:name w:val="Graph bullet 2"/>
    <w:basedOn w:val="Normal"/>
    <w:qFormat/>
    <w:rsid w:val="008965F6"/>
    <w:pPr>
      <w:numPr>
        <w:numId w:val="5"/>
      </w:numPr>
      <w:spacing w:before="0" w:after="0" w:line="216" w:lineRule="auto"/>
      <w:ind w:left="284" w:hanging="284"/>
    </w:pPr>
    <w:rPr>
      <w:sz w:val="20"/>
    </w:rPr>
  </w:style>
  <w:style w:type="paragraph" w:customStyle="1" w:styleId="Graphbullet3">
    <w:name w:val="Graph bullet 3"/>
    <w:basedOn w:val="Normal"/>
    <w:qFormat/>
    <w:rsid w:val="008965F6"/>
    <w:pPr>
      <w:numPr>
        <w:numId w:val="4"/>
      </w:numPr>
      <w:spacing w:before="0" w:after="0" w:line="216" w:lineRule="auto"/>
      <w:ind w:left="284" w:hanging="284"/>
    </w:pPr>
    <w:rPr>
      <w:sz w:val="20"/>
    </w:rPr>
  </w:style>
  <w:style w:type="paragraph" w:customStyle="1" w:styleId="Graphbullet4">
    <w:name w:val="Graph bullet 4"/>
    <w:basedOn w:val="Normal"/>
    <w:qFormat/>
    <w:rsid w:val="008965F6"/>
    <w:pPr>
      <w:numPr>
        <w:numId w:val="6"/>
      </w:numPr>
      <w:spacing w:before="0" w:after="0" w:line="240" w:lineRule="auto"/>
      <w:ind w:left="284" w:hanging="284"/>
    </w:pPr>
    <w:rPr>
      <w:sz w:val="20"/>
    </w:rPr>
  </w:style>
  <w:style w:type="paragraph" w:customStyle="1" w:styleId="TableTextLarge">
    <w:name w:val="Table Text Large"/>
    <w:basedOn w:val="Normal"/>
    <w:qFormat/>
    <w:rsid w:val="00E237E8"/>
    <w:pPr>
      <w:spacing w:before="0" w:after="0" w:line="240" w:lineRule="auto"/>
    </w:pPr>
    <w:rPr>
      <w:color w:val="0D0D0D" w:themeColor="text1" w:themeTint="F2"/>
      <w:sz w:val="18"/>
    </w:rPr>
  </w:style>
  <w:style w:type="paragraph" w:customStyle="1" w:styleId="TableHeadings">
    <w:name w:val="Table Headings"/>
    <w:basedOn w:val="Normal"/>
    <w:qFormat/>
    <w:rsid w:val="00A162A9"/>
    <w:pPr>
      <w:spacing w:before="0" w:after="0" w:line="216" w:lineRule="auto"/>
      <w:ind w:left="85"/>
    </w:pPr>
    <w:rPr>
      <w:b/>
      <w:caps/>
      <w:color w:val="FFFFFF" w:themeColor="background1"/>
      <w:sz w:val="18"/>
      <w:szCs w:val="18"/>
    </w:rPr>
  </w:style>
  <w:style w:type="character" w:styleId="PageNumber">
    <w:name w:val="page number"/>
    <w:basedOn w:val="DefaultParagraphFont"/>
    <w:uiPriority w:val="99"/>
    <w:rsid w:val="00096BE1"/>
    <w:rPr>
      <w:color w:val="auto"/>
      <w:sz w:val="18"/>
      <w:bdr w:val="none" w:sz="0" w:space="0" w:color="auto"/>
    </w:rPr>
  </w:style>
  <w:style w:type="table" w:styleId="GridTable4">
    <w:name w:val="Grid Table 4"/>
    <w:basedOn w:val="TableNormal"/>
    <w:uiPriority w:val="49"/>
    <w:rsid w:val="004246F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246F8"/>
    <w:pPr>
      <w:spacing w:after="0" w:line="240" w:lineRule="auto"/>
    </w:pPr>
    <w:tblPr>
      <w:tblStyleRowBandSize w:val="1"/>
      <w:tblStyleColBandSize w:val="1"/>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insideV w:val="single" w:sz="4" w:space="0" w:color="5CD2FF" w:themeColor="accent4" w:themeTint="99"/>
      </w:tblBorders>
    </w:tblPr>
    <w:tblStylePr w:type="firstRow">
      <w:rPr>
        <w:b/>
        <w:bCs/>
        <w:color w:val="FFFFFF" w:themeColor="background1"/>
      </w:rPr>
      <w:tblPr/>
      <w:tcPr>
        <w:tcBorders>
          <w:top w:val="single" w:sz="4" w:space="0" w:color="00AEEF" w:themeColor="accent4"/>
          <w:left w:val="single" w:sz="4" w:space="0" w:color="00AEEF" w:themeColor="accent4"/>
          <w:bottom w:val="single" w:sz="4" w:space="0" w:color="00AEEF" w:themeColor="accent4"/>
          <w:right w:val="single" w:sz="4" w:space="0" w:color="00AEEF" w:themeColor="accent4"/>
          <w:insideH w:val="nil"/>
          <w:insideV w:val="nil"/>
        </w:tcBorders>
        <w:shd w:val="clear" w:color="auto" w:fill="00AEEF" w:themeFill="accent4"/>
      </w:tcPr>
    </w:tblStylePr>
    <w:tblStylePr w:type="lastRow">
      <w:rPr>
        <w:b/>
        <w:bCs/>
      </w:rPr>
      <w:tblPr/>
      <w:tcPr>
        <w:tcBorders>
          <w:top w:val="double" w:sz="4" w:space="0" w:color="00AEEF" w:themeColor="accent4"/>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styleId="GridTable5Dark-Accent4">
    <w:name w:val="Grid Table 5 Dark Accent 4"/>
    <w:basedOn w:val="TableNormal"/>
    <w:uiPriority w:val="50"/>
    <w:rsid w:val="004246F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F0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EE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EE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EE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EEF" w:themeFill="accent4"/>
      </w:tcPr>
    </w:tblStylePr>
    <w:tblStylePr w:type="band1Vert">
      <w:tblPr/>
      <w:tcPr>
        <w:shd w:val="clear" w:color="auto" w:fill="92E1FF" w:themeFill="accent4" w:themeFillTint="66"/>
      </w:tcPr>
    </w:tblStylePr>
    <w:tblStylePr w:type="band1Horz">
      <w:tblPr/>
      <w:tcPr>
        <w:shd w:val="clear" w:color="auto" w:fill="92E1FF" w:themeFill="accent4" w:themeFillTint="66"/>
      </w:tcPr>
    </w:tblStylePr>
  </w:style>
  <w:style w:type="table" w:styleId="GridTable1Light-Accent4">
    <w:name w:val="Grid Table 1 Light Accent 4"/>
    <w:basedOn w:val="TableNormal"/>
    <w:uiPriority w:val="46"/>
    <w:rsid w:val="004246F8"/>
    <w:pPr>
      <w:spacing w:after="0" w:line="240" w:lineRule="auto"/>
    </w:pPr>
    <w:tblPr>
      <w:tblStyleRowBandSize w:val="1"/>
      <w:tblStyleColBandSize w:val="1"/>
      <w:tblBorders>
        <w:top w:val="single" w:sz="4" w:space="0" w:color="92E1FF" w:themeColor="accent4" w:themeTint="66"/>
        <w:left w:val="single" w:sz="4" w:space="0" w:color="92E1FF" w:themeColor="accent4" w:themeTint="66"/>
        <w:bottom w:val="single" w:sz="4" w:space="0" w:color="92E1FF" w:themeColor="accent4" w:themeTint="66"/>
        <w:right w:val="single" w:sz="4" w:space="0" w:color="92E1FF" w:themeColor="accent4" w:themeTint="66"/>
        <w:insideH w:val="single" w:sz="4" w:space="0" w:color="92E1FF" w:themeColor="accent4" w:themeTint="66"/>
        <w:insideV w:val="single" w:sz="4" w:space="0" w:color="92E1FF" w:themeColor="accent4" w:themeTint="66"/>
      </w:tblBorders>
    </w:tblPr>
    <w:tblStylePr w:type="firstRow">
      <w:rPr>
        <w:b/>
        <w:bCs/>
      </w:rPr>
      <w:tblPr/>
      <w:tcPr>
        <w:tcBorders>
          <w:bottom w:val="single" w:sz="12" w:space="0" w:color="5CD2FF" w:themeColor="accent4" w:themeTint="99"/>
        </w:tcBorders>
      </w:tcPr>
    </w:tblStylePr>
    <w:tblStylePr w:type="lastRow">
      <w:rPr>
        <w:b/>
        <w:bCs/>
      </w:rPr>
      <w:tblPr/>
      <w:tcPr>
        <w:tcBorders>
          <w:top w:val="double" w:sz="2" w:space="0" w:color="5CD2FF" w:themeColor="accent4"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4A1D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765">
      <w:bodyDiv w:val="1"/>
      <w:marLeft w:val="0"/>
      <w:marRight w:val="0"/>
      <w:marTop w:val="0"/>
      <w:marBottom w:val="0"/>
      <w:divBdr>
        <w:top w:val="none" w:sz="0" w:space="0" w:color="auto"/>
        <w:left w:val="none" w:sz="0" w:space="0" w:color="auto"/>
        <w:bottom w:val="none" w:sz="0" w:space="0" w:color="auto"/>
        <w:right w:val="none" w:sz="0" w:space="0" w:color="auto"/>
      </w:divBdr>
      <w:divsChild>
        <w:div w:id="1619989499">
          <w:marLeft w:val="0"/>
          <w:marRight w:val="0"/>
          <w:marTop w:val="0"/>
          <w:marBottom w:val="0"/>
          <w:divBdr>
            <w:top w:val="none" w:sz="0" w:space="0" w:color="auto"/>
            <w:left w:val="none" w:sz="0" w:space="0" w:color="auto"/>
            <w:bottom w:val="none" w:sz="0" w:space="0" w:color="auto"/>
            <w:right w:val="none" w:sz="0" w:space="0" w:color="auto"/>
          </w:divBdr>
          <w:divsChild>
            <w:div w:id="7993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00936">
      <w:bodyDiv w:val="1"/>
      <w:marLeft w:val="0"/>
      <w:marRight w:val="0"/>
      <w:marTop w:val="0"/>
      <w:marBottom w:val="0"/>
      <w:divBdr>
        <w:top w:val="none" w:sz="0" w:space="0" w:color="auto"/>
        <w:left w:val="none" w:sz="0" w:space="0" w:color="auto"/>
        <w:bottom w:val="none" w:sz="0" w:space="0" w:color="auto"/>
        <w:right w:val="none" w:sz="0" w:space="0" w:color="auto"/>
      </w:divBdr>
      <w:divsChild>
        <w:div w:id="26369027">
          <w:marLeft w:val="0"/>
          <w:marRight w:val="0"/>
          <w:marTop w:val="0"/>
          <w:marBottom w:val="0"/>
          <w:divBdr>
            <w:top w:val="none" w:sz="0" w:space="0" w:color="auto"/>
            <w:left w:val="none" w:sz="0" w:space="0" w:color="auto"/>
            <w:bottom w:val="none" w:sz="0" w:space="0" w:color="auto"/>
            <w:right w:val="none" w:sz="0" w:space="0" w:color="auto"/>
          </w:divBdr>
          <w:divsChild>
            <w:div w:id="6555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4879">
      <w:bodyDiv w:val="1"/>
      <w:marLeft w:val="0"/>
      <w:marRight w:val="0"/>
      <w:marTop w:val="0"/>
      <w:marBottom w:val="0"/>
      <w:divBdr>
        <w:top w:val="none" w:sz="0" w:space="0" w:color="auto"/>
        <w:left w:val="none" w:sz="0" w:space="0" w:color="auto"/>
        <w:bottom w:val="none" w:sz="0" w:space="0" w:color="auto"/>
        <w:right w:val="none" w:sz="0" w:space="0" w:color="auto"/>
      </w:divBdr>
    </w:div>
    <w:div w:id="301616498">
      <w:bodyDiv w:val="1"/>
      <w:marLeft w:val="0"/>
      <w:marRight w:val="0"/>
      <w:marTop w:val="0"/>
      <w:marBottom w:val="0"/>
      <w:divBdr>
        <w:top w:val="none" w:sz="0" w:space="0" w:color="auto"/>
        <w:left w:val="none" w:sz="0" w:space="0" w:color="auto"/>
        <w:bottom w:val="none" w:sz="0" w:space="0" w:color="auto"/>
        <w:right w:val="none" w:sz="0" w:space="0" w:color="auto"/>
      </w:divBdr>
      <w:divsChild>
        <w:div w:id="1286351398">
          <w:marLeft w:val="0"/>
          <w:marRight w:val="0"/>
          <w:marTop w:val="0"/>
          <w:marBottom w:val="0"/>
          <w:divBdr>
            <w:top w:val="none" w:sz="0" w:space="0" w:color="auto"/>
            <w:left w:val="none" w:sz="0" w:space="0" w:color="auto"/>
            <w:bottom w:val="none" w:sz="0" w:space="0" w:color="auto"/>
            <w:right w:val="none" w:sz="0" w:space="0" w:color="auto"/>
          </w:divBdr>
          <w:divsChild>
            <w:div w:id="4599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51191">
      <w:bodyDiv w:val="1"/>
      <w:marLeft w:val="0"/>
      <w:marRight w:val="0"/>
      <w:marTop w:val="0"/>
      <w:marBottom w:val="0"/>
      <w:divBdr>
        <w:top w:val="none" w:sz="0" w:space="0" w:color="auto"/>
        <w:left w:val="none" w:sz="0" w:space="0" w:color="auto"/>
        <w:bottom w:val="none" w:sz="0" w:space="0" w:color="auto"/>
        <w:right w:val="none" w:sz="0" w:space="0" w:color="auto"/>
      </w:divBdr>
      <w:divsChild>
        <w:div w:id="339771214">
          <w:marLeft w:val="0"/>
          <w:marRight w:val="0"/>
          <w:marTop w:val="0"/>
          <w:marBottom w:val="0"/>
          <w:divBdr>
            <w:top w:val="none" w:sz="0" w:space="0" w:color="auto"/>
            <w:left w:val="none" w:sz="0" w:space="0" w:color="auto"/>
            <w:bottom w:val="none" w:sz="0" w:space="0" w:color="auto"/>
            <w:right w:val="none" w:sz="0" w:space="0" w:color="auto"/>
          </w:divBdr>
          <w:divsChild>
            <w:div w:id="15886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874">
      <w:bodyDiv w:val="1"/>
      <w:marLeft w:val="0"/>
      <w:marRight w:val="0"/>
      <w:marTop w:val="0"/>
      <w:marBottom w:val="0"/>
      <w:divBdr>
        <w:top w:val="none" w:sz="0" w:space="0" w:color="auto"/>
        <w:left w:val="none" w:sz="0" w:space="0" w:color="auto"/>
        <w:bottom w:val="none" w:sz="0" w:space="0" w:color="auto"/>
        <w:right w:val="none" w:sz="0" w:space="0" w:color="auto"/>
      </w:divBdr>
      <w:divsChild>
        <w:div w:id="501773924">
          <w:marLeft w:val="0"/>
          <w:marRight w:val="0"/>
          <w:marTop w:val="0"/>
          <w:marBottom w:val="0"/>
          <w:divBdr>
            <w:top w:val="none" w:sz="0" w:space="0" w:color="auto"/>
            <w:left w:val="none" w:sz="0" w:space="0" w:color="auto"/>
            <w:bottom w:val="none" w:sz="0" w:space="0" w:color="auto"/>
            <w:right w:val="none" w:sz="0" w:space="0" w:color="auto"/>
          </w:divBdr>
          <w:divsChild>
            <w:div w:id="12914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48599">
      <w:bodyDiv w:val="1"/>
      <w:marLeft w:val="0"/>
      <w:marRight w:val="0"/>
      <w:marTop w:val="0"/>
      <w:marBottom w:val="0"/>
      <w:divBdr>
        <w:top w:val="none" w:sz="0" w:space="0" w:color="auto"/>
        <w:left w:val="none" w:sz="0" w:space="0" w:color="auto"/>
        <w:bottom w:val="none" w:sz="0" w:space="0" w:color="auto"/>
        <w:right w:val="none" w:sz="0" w:space="0" w:color="auto"/>
      </w:divBdr>
      <w:divsChild>
        <w:div w:id="366486311">
          <w:marLeft w:val="0"/>
          <w:marRight w:val="0"/>
          <w:marTop w:val="0"/>
          <w:marBottom w:val="0"/>
          <w:divBdr>
            <w:top w:val="none" w:sz="0" w:space="0" w:color="auto"/>
            <w:left w:val="none" w:sz="0" w:space="0" w:color="auto"/>
            <w:bottom w:val="none" w:sz="0" w:space="0" w:color="auto"/>
            <w:right w:val="none" w:sz="0" w:space="0" w:color="auto"/>
          </w:divBdr>
          <w:divsChild>
            <w:div w:id="17452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6555">
      <w:bodyDiv w:val="1"/>
      <w:marLeft w:val="0"/>
      <w:marRight w:val="0"/>
      <w:marTop w:val="0"/>
      <w:marBottom w:val="0"/>
      <w:divBdr>
        <w:top w:val="none" w:sz="0" w:space="0" w:color="auto"/>
        <w:left w:val="none" w:sz="0" w:space="0" w:color="auto"/>
        <w:bottom w:val="none" w:sz="0" w:space="0" w:color="auto"/>
        <w:right w:val="none" w:sz="0" w:space="0" w:color="auto"/>
      </w:divBdr>
    </w:div>
    <w:div w:id="474226120">
      <w:bodyDiv w:val="1"/>
      <w:marLeft w:val="0"/>
      <w:marRight w:val="0"/>
      <w:marTop w:val="0"/>
      <w:marBottom w:val="0"/>
      <w:divBdr>
        <w:top w:val="none" w:sz="0" w:space="0" w:color="auto"/>
        <w:left w:val="none" w:sz="0" w:space="0" w:color="auto"/>
        <w:bottom w:val="none" w:sz="0" w:space="0" w:color="auto"/>
        <w:right w:val="none" w:sz="0" w:space="0" w:color="auto"/>
      </w:divBdr>
      <w:divsChild>
        <w:div w:id="1194071693">
          <w:marLeft w:val="0"/>
          <w:marRight w:val="0"/>
          <w:marTop w:val="0"/>
          <w:marBottom w:val="0"/>
          <w:divBdr>
            <w:top w:val="none" w:sz="0" w:space="0" w:color="auto"/>
            <w:left w:val="none" w:sz="0" w:space="0" w:color="auto"/>
            <w:bottom w:val="none" w:sz="0" w:space="0" w:color="auto"/>
            <w:right w:val="none" w:sz="0" w:space="0" w:color="auto"/>
          </w:divBdr>
          <w:divsChild>
            <w:div w:id="20060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830">
      <w:bodyDiv w:val="1"/>
      <w:marLeft w:val="0"/>
      <w:marRight w:val="0"/>
      <w:marTop w:val="0"/>
      <w:marBottom w:val="0"/>
      <w:divBdr>
        <w:top w:val="none" w:sz="0" w:space="0" w:color="auto"/>
        <w:left w:val="none" w:sz="0" w:space="0" w:color="auto"/>
        <w:bottom w:val="none" w:sz="0" w:space="0" w:color="auto"/>
        <w:right w:val="none" w:sz="0" w:space="0" w:color="auto"/>
      </w:divBdr>
      <w:divsChild>
        <w:div w:id="188110785">
          <w:marLeft w:val="0"/>
          <w:marRight w:val="0"/>
          <w:marTop w:val="0"/>
          <w:marBottom w:val="0"/>
          <w:divBdr>
            <w:top w:val="none" w:sz="0" w:space="0" w:color="auto"/>
            <w:left w:val="none" w:sz="0" w:space="0" w:color="auto"/>
            <w:bottom w:val="none" w:sz="0" w:space="0" w:color="auto"/>
            <w:right w:val="none" w:sz="0" w:space="0" w:color="auto"/>
          </w:divBdr>
          <w:divsChild>
            <w:div w:id="503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6553">
      <w:bodyDiv w:val="1"/>
      <w:marLeft w:val="0"/>
      <w:marRight w:val="0"/>
      <w:marTop w:val="0"/>
      <w:marBottom w:val="0"/>
      <w:divBdr>
        <w:top w:val="none" w:sz="0" w:space="0" w:color="auto"/>
        <w:left w:val="none" w:sz="0" w:space="0" w:color="auto"/>
        <w:bottom w:val="none" w:sz="0" w:space="0" w:color="auto"/>
        <w:right w:val="none" w:sz="0" w:space="0" w:color="auto"/>
      </w:divBdr>
      <w:divsChild>
        <w:div w:id="1605965600">
          <w:marLeft w:val="0"/>
          <w:marRight w:val="0"/>
          <w:marTop w:val="0"/>
          <w:marBottom w:val="0"/>
          <w:divBdr>
            <w:top w:val="none" w:sz="0" w:space="0" w:color="auto"/>
            <w:left w:val="none" w:sz="0" w:space="0" w:color="auto"/>
            <w:bottom w:val="none" w:sz="0" w:space="0" w:color="auto"/>
            <w:right w:val="none" w:sz="0" w:space="0" w:color="auto"/>
          </w:divBdr>
          <w:divsChild>
            <w:div w:id="5398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9587">
      <w:bodyDiv w:val="1"/>
      <w:marLeft w:val="0"/>
      <w:marRight w:val="0"/>
      <w:marTop w:val="0"/>
      <w:marBottom w:val="0"/>
      <w:divBdr>
        <w:top w:val="none" w:sz="0" w:space="0" w:color="auto"/>
        <w:left w:val="none" w:sz="0" w:space="0" w:color="auto"/>
        <w:bottom w:val="none" w:sz="0" w:space="0" w:color="auto"/>
        <w:right w:val="none" w:sz="0" w:space="0" w:color="auto"/>
      </w:divBdr>
    </w:div>
    <w:div w:id="1524247156">
      <w:bodyDiv w:val="1"/>
      <w:marLeft w:val="0"/>
      <w:marRight w:val="0"/>
      <w:marTop w:val="0"/>
      <w:marBottom w:val="0"/>
      <w:divBdr>
        <w:top w:val="none" w:sz="0" w:space="0" w:color="auto"/>
        <w:left w:val="none" w:sz="0" w:space="0" w:color="auto"/>
        <w:bottom w:val="none" w:sz="0" w:space="0" w:color="auto"/>
        <w:right w:val="none" w:sz="0" w:space="0" w:color="auto"/>
      </w:divBdr>
      <w:divsChild>
        <w:div w:id="489641138">
          <w:marLeft w:val="0"/>
          <w:marRight w:val="0"/>
          <w:marTop w:val="0"/>
          <w:marBottom w:val="0"/>
          <w:divBdr>
            <w:top w:val="none" w:sz="0" w:space="0" w:color="auto"/>
            <w:left w:val="none" w:sz="0" w:space="0" w:color="auto"/>
            <w:bottom w:val="none" w:sz="0" w:space="0" w:color="auto"/>
            <w:right w:val="none" w:sz="0" w:space="0" w:color="auto"/>
          </w:divBdr>
          <w:divsChild>
            <w:div w:id="516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70703">
      <w:bodyDiv w:val="1"/>
      <w:marLeft w:val="0"/>
      <w:marRight w:val="0"/>
      <w:marTop w:val="0"/>
      <w:marBottom w:val="0"/>
      <w:divBdr>
        <w:top w:val="none" w:sz="0" w:space="0" w:color="auto"/>
        <w:left w:val="none" w:sz="0" w:space="0" w:color="auto"/>
        <w:bottom w:val="none" w:sz="0" w:space="0" w:color="auto"/>
        <w:right w:val="none" w:sz="0" w:space="0" w:color="auto"/>
      </w:divBdr>
      <w:divsChild>
        <w:div w:id="1261795776">
          <w:marLeft w:val="0"/>
          <w:marRight w:val="0"/>
          <w:marTop w:val="0"/>
          <w:marBottom w:val="0"/>
          <w:divBdr>
            <w:top w:val="none" w:sz="0" w:space="0" w:color="auto"/>
            <w:left w:val="none" w:sz="0" w:space="0" w:color="auto"/>
            <w:bottom w:val="none" w:sz="0" w:space="0" w:color="auto"/>
            <w:right w:val="none" w:sz="0" w:space="0" w:color="auto"/>
          </w:divBdr>
          <w:divsChild>
            <w:div w:id="12062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267395">
      <w:bodyDiv w:val="1"/>
      <w:marLeft w:val="0"/>
      <w:marRight w:val="0"/>
      <w:marTop w:val="0"/>
      <w:marBottom w:val="0"/>
      <w:divBdr>
        <w:top w:val="none" w:sz="0" w:space="0" w:color="auto"/>
        <w:left w:val="none" w:sz="0" w:space="0" w:color="auto"/>
        <w:bottom w:val="none" w:sz="0" w:space="0" w:color="auto"/>
        <w:right w:val="none" w:sz="0" w:space="0" w:color="auto"/>
      </w:divBdr>
      <w:divsChild>
        <w:div w:id="842545612">
          <w:marLeft w:val="0"/>
          <w:marRight w:val="0"/>
          <w:marTop w:val="0"/>
          <w:marBottom w:val="0"/>
          <w:divBdr>
            <w:top w:val="none" w:sz="0" w:space="0" w:color="auto"/>
            <w:left w:val="none" w:sz="0" w:space="0" w:color="auto"/>
            <w:bottom w:val="none" w:sz="0" w:space="0" w:color="auto"/>
            <w:right w:val="none" w:sz="0" w:space="0" w:color="auto"/>
          </w:divBdr>
          <w:divsChild>
            <w:div w:id="17173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507">
      <w:bodyDiv w:val="1"/>
      <w:marLeft w:val="0"/>
      <w:marRight w:val="0"/>
      <w:marTop w:val="0"/>
      <w:marBottom w:val="0"/>
      <w:divBdr>
        <w:top w:val="none" w:sz="0" w:space="0" w:color="auto"/>
        <w:left w:val="none" w:sz="0" w:space="0" w:color="auto"/>
        <w:bottom w:val="none" w:sz="0" w:space="0" w:color="auto"/>
        <w:right w:val="none" w:sz="0" w:space="0" w:color="auto"/>
      </w:divBdr>
    </w:div>
    <w:div w:id="2137866492">
      <w:bodyDiv w:val="1"/>
      <w:marLeft w:val="0"/>
      <w:marRight w:val="0"/>
      <w:marTop w:val="0"/>
      <w:marBottom w:val="0"/>
      <w:divBdr>
        <w:top w:val="none" w:sz="0" w:space="0" w:color="auto"/>
        <w:left w:val="none" w:sz="0" w:space="0" w:color="auto"/>
        <w:bottom w:val="none" w:sz="0" w:space="0" w:color="auto"/>
        <w:right w:val="none" w:sz="0" w:space="0" w:color="auto"/>
      </w:divBdr>
      <w:divsChild>
        <w:div w:id="1296329035">
          <w:marLeft w:val="0"/>
          <w:marRight w:val="0"/>
          <w:marTop w:val="0"/>
          <w:marBottom w:val="0"/>
          <w:divBdr>
            <w:top w:val="none" w:sz="0" w:space="0" w:color="auto"/>
            <w:left w:val="none" w:sz="0" w:space="0" w:color="auto"/>
            <w:bottom w:val="none" w:sz="0" w:space="0" w:color="auto"/>
            <w:right w:val="none" w:sz="0" w:space="0" w:color="auto"/>
          </w:divBdr>
          <w:divsChild>
            <w:div w:id="13706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stackoverflow.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hyperlink" Target="https://www.javatpoint.com/django-tutorial" TargetMode="External"/><Relationship Id="rId1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hyperlink" Target="https://www.djangoproject.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w3schools.com/djan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hv\AppData\Roaming\Microsoft\Templates\Professional%20services%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EFE38C79B447F87106AE3FF1CA240"/>
        <w:category>
          <w:name w:val="General"/>
          <w:gallery w:val="placeholder"/>
        </w:category>
        <w:types>
          <w:type w:val="bbPlcHdr"/>
        </w:types>
        <w:behaviors>
          <w:behavior w:val="content"/>
        </w:behaviors>
        <w:guid w:val="{5BD07268-610B-41F7-8BF6-3D873A588A4D}"/>
      </w:docPartPr>
      <w:docPartBody>
        <w:p w:rsidR="00320F42" w:rsidRDefault="00B96499">
          <w:pPr>
            <w:pStyle w:val="056EFE38C79B447F87106AE3FF1CA240"/>
          </w:pPr>
          <w:r w:rsidRPr="00E237E8">
            <w:t>PROFESSIONAL</w:t>
          </w:r>
        </w:p>
      </w:docPartBody>
    </w:docPart>
    <w:docPart>
      <w:docPartPr>
        <w:name w:val="D0902858660746299E1EB63D0C8A18BA"/>
        <w:category>
          <w:name w:val="General"/>
          <w:gallery w:val="placeholder"/>
        </w:category>
        <w:types>
          <w:type w:val="bbPlcHdr"/>
        </w:types>
        <w:behaviors>
          <w:behavior w:val="content"/>
        </w:behaviors>
        <w:guid w:val="{49500AEB-4AC3-4FBC-967C-4A3B8B23A0DA}"/>
      </w:docPartPr>
      <w:docPartBody>
        <w:p w:rsidR="00320F42" w:rsidRDefault="00B96499">
          <w:pPr>
            <w:pStyle w:val="D0902858660746299E1EB63D0C8A18BA"/>
          </w:pPr>
          <w:r w:rsidRPr="00E237E8">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5466167">
    <w:abstractNumId w:val="3"/>
  </w:num>
  <w:num w:numId="2" w16cid:durableId="19012706">
    <w:abstractNumId w:val="6"/>
  </w:num>
  <w:num w:numId="3" w16cid:durableId="1944262529">
    <w:abstractNumId w:val="4"/>
  </w:num>
  <w:num w:numId="4" w16cid:durableId="668292326">
    <w:abstractNumId w:val="5"/>
  </w:num>
  <w:num w:numId="5" w16cid:durableId="867522792">
    <w:abstractNumId w:val="2"/>
  </w:num>
  <w:num w:numId="6" w16cid:durableId="1991328490">
    <w:abstractNumId w:val="1"/>
  </w:num>
  <w:num w:numId="7" w16cid:durableId="6529991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69D"/>
    <w:rsid w:val="00060F5C"/>
    <w:rsid w:val="000E44FE"/>
    <w:rsid w:val="00132D82"/>
    <w:rsid w:val="00205F52"/>
    <w:rsid w:val="0027469D"/>
    <w:rsid w:val="002B4C64"/>
    <w:rsid w:val="00311C56"/>
    <w:rsid w:val="00320F42"/>
    <w:rsid w:val="0045548F"/>
    <w:rsid w:val="004A3B4C"/>
    <w:rsid w:val="004A6AB0"/>
    <w:rsid w:val="004E5646"/>
    <w:rsid w:val="00510707"/>
    <w:rsid w:val="005331A6"/>
    <w:rsid w:val="00653BC4"/>
    <w:rsid w:val="00735595"/>
    <w:rsid w:val="007F76B6"/>
    <w:rsid w:val="008516D4"/>
    <w:rsid w:val="008A5A8F"/>
    <w:rsid w:val="008B1399"/>
    <w:rsid w:val="00976AAD"/>
    <w:rsid w:val="00B02805"/>
    <w:rsid w:val="00B644DD"/>
    <w:rsid w:val="00B94534"/>
    <w:rsid w:val="00B96499"/>
    <w:rsid w:val="00C306D1"/>
    <w:rsid w:val="00C93040"/>
    <w:rsid w:val="00D05A3C"/>
    <w:rsid w:val="00D87013"/>
    <w:rsid w:val="00D8793A"/>
    <w:rsid w:val="00DC0304"/>
    <w:rsid w:val="00DD4052"/>
    <w:rsid w:val="00DF35F0"/>
    <w:rsid w:val="00EB2F41"/>
    <w:rsid w:val="00F702E2"/>
    <w:rsid w:val="00FD2D5C"/>
    <w:rsid w:val="00FE1D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EFE38C79B447F87106AE3FF1CA240">
    <w:name w:val="056EFE38C79B447F87106AE3FF1CA240"/>
  </w:style>
  <w:style w:type="paragraph" w:customStyle="1" w:styleId="D0902858660746299E1EB63D0C8A18BA">
    <w:name w:val="D0902858660746299E1EB63D0C8A18BA"/>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sz w:val="24"/>
      <w:lang w:val="en-US" w:eastAsia="en-US"/>
    </w:rPr>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sz w:val="24"/>
      <w:lang w:val="en-US" w:eastAsia="en-US"/>
    </w:rPr>
  </w:style>
  <w:style w:type="paragraph" w:styleId="ListBullet2">
    <w:name w:val="List Bullet 2"/>
    <w:basedOn w:val="Normal"/>
    <w:uiPriority w:val="99"/>
    <w:pPr>
      <w:numPr>
        <w:numId w:val="7"/>
      </w:numPr>
      <w:spacing w:after="120" w:line="288" w:lineRule="auto"/>
    </w:pPr>
    <w:rPr>
      <w:rFonts w:eastAsiaTheme="minorHAnsi"/>
      <w:color w:val="595959" w:themeColor="text1" w:themeTint="A6"/>
      <w:sz w:val="24"/>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6085782C-80A3-4631-8B23-449B6BFEB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B5A451-D620-45E3-8A95-3AA89D51373E}">
  <ds:schemaRefs>
    <ds:schemaRef ds:uri="http://schemas.microsoft.com/sharepoint/v3/contenttype/forms"/>
  </ds:schemaRefs>
</ds:datastoreItem>
</file>

<file path=customXml/itemProps3.xml><?xml version="1.0" encoding="utf-8"?>
<ds:datastoreItem xmlns:ds="http://schemas.openxmlformats.org/officeDocument/2006/customXml" ds:itemID="{7A2E9C34-A2CC-4272-B773-653D062E9D4D}">
  <ds:schemaRefs>
    <ds:schemaRef ds:uri="http://schemas.openxmlformats.org/officeDocument/2006/bibliography"/>
  </ds:schemaRefs>
</ds:datastoreItem>
</file>

<file path=customXml/itemProps4.xml><?xml version="1.0" encoding="utf-8"?>
<ds:datastoreItem xmlns:ds="http://schemas.openxmlformats.org/officeDocument/2006/customXml" ds:itemID="{93F9A196-CAFF-4056-A692-209B0BE006B5}">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Professional services business plan.dotx</Template>
  <TotalTime>0</TotalTime>
  <Pages>1</Pages>
  <Words>2808</Words>
  <Characters>16008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Medic-kIt</vt:lpstr>
    </vt:vector>
  </TitlesOfParts>
  <Company/>
  <LinksUpToDate>false</LinksUpToDate>
  <CharactersWithSpaces>18779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Medic-kIt</dc:title>
  <dc:subject/>
  <dc:creator/>
  <cp:keywords/>
  <dc:description/>
  <cp:lastModifiedBy/>
  <cp:revision>1</cp:revision>
  <dcterms:created xsi:type="dcterms:W3CDTF">2022-10-10T06:47:00Z</dcterms:created>
  <dcterms:modified xsi:type="dcterms:W3CDTF">2022-10-17T04:35:00Z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